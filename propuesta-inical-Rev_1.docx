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F07F09" w:themeColor="accent1"/>
          <w:lang w:val="es-MX"/>
        </w:rPr>
        <w:id w:val="212272412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B7EFD" w:rsidRDefault="000B7EFD">
          <w:pPr>
            <w:pStyle w:val="NoSpacing"/>
            <w:spacing w:before="1540" w:after="24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  <w:lang w:val="es-MX" w:eastAsia="es-MX"/>
            </w:rPr>
            <w:drawing>
              <wp:inline distT="0" distB="0" distL="0" distR="0" wp14:anchorId="6C041F6B" wp14:editId="7536322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07F09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3397283D87464ED8AC272439A795B6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B7EFD" w:rsidRPr="00B90651" w:rsidRDefault="00944E9A">
              <w:pPr>
                <w:pStyle w:val="NoSpacing"/>
                <w:pBdr>
                  <w:top w:val="single" w:sz="6" w:space="6" w:color="F07F09" w:themeColor="accent1"/>
                  <w:bottom w:val="single" w:sz="6" w:space="6" w:color="F07F09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80"/>
                  <w:szCs w:val="80"/>
                  <w:lang w:val="es-MX"/>
                </w:rPr>
              </w:pPr>
              <w:r w:rsidRPr="00B90651"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72"/>
                  <w:szCs w:val="72"/>
                  <w:lang w:val="es-MX"/>
                </w:rPr>
                <w:t>Propuesta inicial</w:t>
              </w:r>
            </w:p>
          </w:sdtContent>
        </w:sdt>
        <w:p w:rsidR="000B7EFD" w:rsidRDefault="00096338">
          <w:pPr>
            <w:pStyle w:val="NoSpacing"/>
            <w:jc w:val="center"/>
            <w:rPr>
              <w:color w:val="F07F09" w:themeColor="accent1"/>
              <w:sz w:val="28"/>
              <w:szCs w:val="28"/>
              <w:lang w:val="es-MX"/>
            </w:rPr>
          </w:pPr>
          <w:r>
            <w:rPr>
              <w:color w:val="F07F09" w:themeColor="accent1"/>
              <w:sz w:val="28"/>
              <w:szCs w:val="28"/>
              <w:lang w:val="es-MX"/>
            </w:rPr>
            <w:t>David Kutugata A01138865</w:t>
          </w:r>
        </w:p>
        <w:p w:rsidR="00096338" w:rsidRDefault="000B7EFD" w:rsidP="00096338">
          <w:pPr>
            <w:pStyle w:val="NoSpacing"/>
            <w:jc w:val="center"/>
            <w:rPr>
              <w:color w:val="F07F09" w:themeColor="accent1"/>
              <w:sz w:val="28"/>
              <w:szCs w:val="28"/>
              <w:lang w:val="es-MX"/>
            </w:rPr>
          </w:pPr>
          <w:r>
            <w:rPr>
              <w:noProof/>
              <w:color w:val="F07F09" w:themeColor="accent1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2EB366" wp14:editId="09A5109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0105976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B7EFD" w:rsidRDefault="00B9065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  <w:t>19</w:t>
                                    </w:r>
                                    <w:r w:rsidR="00096338"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  <w:t xml:space="preserve"> de Marzo, 2015</w:t>
                                    </w:r>
                                  </w:p>
                                </w:sdtContent>
                              </w:sdt>
                              <w:p w:rsidR="000B7EFD" w:rsidRDefault="00373185">
                                <w:pPr>
                                  <w:pStyle w:val="NoSpacing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</w:rPr>
                                    <w:alias w:val="Company"/>
                                    <w:tag w:val=""/>
                                    <w:id w:val="10833243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96338">
                                      <w:rPr>
                                        <w:caps/>
                                        <w:color w:val="F07F09" w:themeColor="accent1"/>
                                      </w:rPr>
                                      <w:t>ITESM</w:t>
                                    </w:r>
                                  </w:sdtContent>
                                </w:sdt>
                              </w:p>
                              <w:p w:rsidR="000B7EFD" w:rsidRDefault="000B7EFD">
                                <w:pPr>
                                  <w:pStyle w:val="NoSpacing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2EB3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07F09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0105976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B7EFD" w:rsidRDefault="00B9065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  <w:t>19</w:t>
                              </w:r>
                              <w:r w:rsidR="00096338"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  <w:t xml:space="preserve"> de Marzo, 2015</w:t>
                              </w:r>
                            </w:p>
                          </w:sdtContent>
                        </w:sdt>
                        <w:p w:rsidR="000B7EFD" w:rsidRDefault="00373185">
                          <w:pPr>
                            <w:pStyle w:val="NoSpacing"/>
                            <w:jc w:val="center"/>
                            <w:rPr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</w:rPr>
                              <w:alias w:val="Company"/>
                              <w:tag w:val=""/>
                              <w:id w:val="10833243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96338">
                                <w:rPr>
                                  <w:caps/>
                                  <w:color w:val="F07F09" w:themeColor="accent1"/>
                                </w:rPr>
                                <w:t>ITESM</w:t>
                              </w:r>
                            </w:sdtContent>
                          </w:sdt>
                        </w:p>
                        <w:p w:rsidR="000B7EFD" w:rsidRDefault="000B7EFD">
                          <w:pPr>
                            <w:pStyle w:val="NoSpacing"/>
                            <w:jc w:val="center"/>
                            <w:rPr>
                              <w:color w:val="F07F09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96338">
            <w:rPr>
              <w:color w:val="F07F09" w:themeColor="accent1"/>
              <w:sz w:val="28"/>
              <w:szCs w:val="28"/>
              <w:lang w:val="es-MX"/>
            </w:rPr>
            <w:t>Humberto Acosta A01195234</w:t>
          </w:r>
        </w:p>
        <w:p w:rsidR="000B7EFD" w:rsidRDefault="00096338">
          <w:pPr>
            <w:pStyle w:val="NoSpacing"/>
            <w:spacing w:before="48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  <w:lang w:val="es-MX" w:eastAsia="es-MX"/>
            </w:rPr>
            <w:drawing>
              <wp:inline distT="0" distB="0" distL="0" distR="0" wp14:anchorId="1C797394" wp14:editId="7A53B3A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B7EFD" w:rsidRDefault="000B7EFD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br w:type="page"/>
          </w:r>
        </w:p>
      </w:sdtContent>
    </w:sdt>
    <w:p w:rsidR="00FE1A1E" w:rsidRDefault="000B7EFD" w:rsidP="000B7EFD">
      <w:pPr>
        <w:pStyle w:val="Heading1"/>
      </w:pPr>
      <w:r>
        <w:lastRenderedPageBreak/>
        <w:t>Visión</w:t>
      </w:r>
    </w:p>
    <w:p w:rsidR="000B7EFD" w:rsidRDefault="000B7EFD">
      <w:r>
        <w:t xml:space="preserve">El objetivo del lenguaje es proporcionar una herramienta </w:t>
      </w:r>
      <w:r w:rsidR="00EF7296">
        <w:t>de diseño y simulación de circuitos digitales para educación y revisión de calidad y funcionamiento de una arquitectura digital.</w:t>
      </w:r>
    </w:p>
    <w:p w:rsidR="000B7EFD" w:rsidRDefault="000B7EFD" w:rsidP="000B7EFD">
      <w:pPr>
        <w:pStyle w:val="Heading1"/>
      </w:pPr>
      <w:r>
        <w:t>Objetivo</w:t>
      </w:r>
    </w:p>
    <w:p w:rsidR="000B7EFD" w:rsidRPr="000B7EFD" w:rsidRDefault="00471FDD" w:rsidP="000B7EFD">
      <w:r>
        <w:t>El lenguaje es orientado a la educación, servirá para que un alumno o profesor pueda diseñar y simular circuitos digitales con</w:t>
      </w:r>
      <w:r w:rsidR="00B813B7">
        <w:t xml:space="preserve"> una herramienta fácil de usar,</w:t>
      </w:r>
      <w:r>
        <w:t xml:space="preserve"> ligera para el CPU</w:t>
      </w:r>
      <w:r w:rsidR="00B813B7">
        <w:t xml:space="preserve"> y que no cree archivos</w:t>
      </w:r>
      <w:r>
        <w:t>.</w:t>
      </w:r>
    </w:p>
    <w:p w:rsidR="000B7EFD" w:rsidRPr="000B7EFD" w:rsidRDefault="000B7EFD">
      <w:pPr>
        <w:rPr>
          <w:b/>
        </w:rPr>
      </w:pPr>
      <w:r w:rsidRPr="000B7EFD">
        <w:rPr>
          <w:b/>
        </w:rPr>
        <w:t>Justificación:</w:t>
      </w:r>
    </w:p>
    <w:p w:rsidR="000B7EFD" w:rsidRDefault="00471FDD">
      <w:r>
        <w:t xml:space="preserve">La herramienta usada típicamente es el ISE Designe Suite de Xilinx, que aunque es muy completa, </w:t>
      </w:r>
      <w:r w:rsidR="009D460C">
        <w:t>pesa más de 17 Gigabytes, tarda alrededor de un minuto para compilar cualquier código y cre</w:t>
      </w:r>
      <w:r w:rsidR="008E37CC">
        <w:t>e</w:t>
      </w:r>
      <w:r w:rsidR="009D460C">
        <w:t xml:space="preserve"> muchos archivos para ejecución que no son analizados.</w:t>
      </w:r>
    </w:p>
    <w:p w:rsidR="000B7EFD" w:rsidRDefault="000B7EFD">
      <w:pPr>
        <w:rPr>
          <w:b/>
        </w:rPr>
      </w:pPr>
      <w:r w:rsidRPr="000B7EFD">
        <w:rPr>
          <w:b/>
        </w:rPr>
        <w:t>Ejemplo:</w:t>
      </w:r>
    </w:p>
    <w:p w:rsidR="009D460C" w:rsidRDefault="009D460C">
      <w:r>
        <w:t>Éstos son los archivos creados por el siguiente código:</w:t>
      </w:r>
    </w:p>
    <w:p w:rsidR="009D460C" w:rsidRPr="009D460C" w:rsidRDefault="009D460C" w:rsidP="009D460C">
      <w:pPr>
        <w:spacing w:after="0" w:line="240" w:lineRule="auto"/>
        <w:rPr>
          <w:lang w:val="en-US"/>
        </w:rPr>
      </w:pPr>
      <w:proofErr w:type="gramStart"/>
      <w:r w:rsidRPr="009D460C">
        <w:rPr>
          <w:lang w:val="en-US"/>
        </w:rPr>
        <w:t>library</w:t>
      </w:r>
      <w:proofErr w:type="gramEnd"/>
      <w:r w:rsidRPr="009D460C">
        <w:rPr>
          <w:lang w:val="en-US"/>
        </w:rPr>
        <w:t xml:space="preserve"> </w:t>
      </w:r>
      <w:proofErr w:type="spellStart"/>
      <w:r w:rsidRPr="009D460C">
        <w:rPr>
          <w:lang w:val="en-US"/>
        </w:rPr>
        <w:t>ieee</w:t>
      </w:r>
      <w:proofErr w:type="spellEnd"/>
      <w:r w:rsidRPr="009D460C">
        <w:rPr>
          <w:lang w:val="en-US"/>
        </w:rPr>
        <w:t>;</w:t>
      </w:r>
    </w:p>
    <w:p w:rsidR="009D460C" w:rsidRPr="009D460C" w:rsidRDefault="009D460C" w:rsidP="009D460C">
      <w:pPr>
        <w:spacing w:after="0" w:line="240" w:lineRule="auto"/>
        <w:rPr>
          <w:lang w:val="en-US"/>
        </w:rPr>
      </w:pPr>
      <w:proofErr w:type="gramStart"/>
      <w:r w:rsidRPr="009D460C">
        <w:rPr>
          <w:lang w:val="en-US"/>
        </w:rPr>
        <w:t>use</w:t>
      </w:r>
      <w:proofErr w:type="gramEnd"/>
      <w:r w:rsidRPr="009D460C">
        <w:rPr>
          <w:lang w:val="en-US"/>
        </w:rPr>
        <w:t xml:space="preserve"> ieee.std_logic_1164.all;</w:t>
      </w:r>
    </w:p>
    <w:p w:rsidR="009D460C" w:rsidRPr="009D460C" w:rsidRDefault="009D460C" w:rsidP="009D460C">
      <w:pPr>
        <w:spacing w:after="0" w:line="240" w:lineRule="auto"/>
        <w:rPr>
          <w:lang w:val="en-US"/>
        </w:rPr>
      </w:pPr>
      <w:proofErr w:type="gramStart"/>
      <w:r w:rsidRPr="009D460C">
        <w:rPr>
          <w:lang w:val="en-US"/>
        </w:rPr>
        <w:t>use</w:t>
      </w:r>
      <w:proofErr w:type="gramEnd"/>
      <w:r w:rsidRPr="009D460C">
        <w:rPr>
          <w:lang w:val="en-US"/>
        </w:rPr>
        <w:t xml:space="preserve"> </w:t>
      </w:r>
      <w:proofErr w:type="spellStart"/>
      <w:r w:rsidRPr="009D460C">
        <w:rPr>
          <w:lang w:val="en-US"/>
        </w:rPr>
        <w:t>ieee.std_logic_arith.all</w:t>
      </w:r>
      <w:proofErr w:type="spellEnd"/>
      <w:r w:rsidRPr="009D460C">
        <w:rPr>
          <w:lang w:val="en-US"/>
        </w:rPr>
        <w:t>;</w:t>
      </w:r>
    </w:p>
    <w:p w:rsidR="009D460C" w:rsidRPr="009D460C" w:rsidRDefault="009D460C" w:rsidP="009D460C">
      <w:pPr>
        <w:spacing w:after="0" w:line="240" w:lineRule="auto"/>
        <w:rPr>
          <w:lang w:val="en-US"/>
        </w:rPr>
      </w:pPr>
      <w:proofErr w:type="gramStart"/>
      <w:r w:rsidRPr="009D460C">
        <w:rPr>
          <w:lang w:val="en-US"/>
        </w:rPr>
        <w:t>use</w:t>
      </w:r>
      <w:proofErr w:type="gramEnd"/>
      <w:r w:rsidRPr="009D460C">
        <w:rPr>
          <w:lang w:val="en-US"/>
        </w:rPr>
        <w:t xml:space="preserve"> </w:t>
      </w:r>
      <w:proofErr w:type="spellStart"/>
      <w:r w:rsidRPr="009D460C">
        <w:rPr>
          <w:lang w:val="en-US"/>
        </w:rPr>
        <w:t>ieee.std_logic_unsigned.all</w:t>
      </w:r>
      <w:proofErr w:type="spellEnd"/>
      <w:r w:rsidRPr="009D460C">
        <w:rPr>
          <w:lang w:val="en-US"/>
        </w:rPr>
        <w:t>;</w:t>
      </w:r>
    </w:p>
    <w:p w:rsidR="009D460C" w:rsidRDefault="009D460C" w:rsidP="009D460C">
      <w:pPr>
        <w:spacing w:after="0" w:line="240" w:lineRule="auto"/>
        <w:rPr>
          <w:lang w:val="en-US"/>
        </w:rPr>
      </w:pPr>
    </w:p>
    <w:p w:rsidR="009D460C" w:rsidRPr="009D460C" w:rsidRDefault="009D460C" w:rsidP="009D460C">
      <w:pPr>
        <w:spacing w:after="0" w:line="240" w:lineRule="auto"/>
        <w:rPr>
          <w:lang w:val="en-US"/>
        </w:rPr>
      </w:pPr>
      <w:proofErr w:type="gramStart"/>
      <w:r w:rsidRPr="009D460C">
        <w:rPr>
          <w:lang w:val="en-US"/>
        </w:rPr>
        <w:t>entity</w:t>
      </w:r>
      <w:proofErr w:type="gramEnd"/>
      <w:r w:rsidRPr="009D460C">
        <w:rPr>
          <w:lang w:val="en-US"/>
        </w:rPr>
        <w:t xml:space="preserve"> ADDER is</w:t>
      </w:r>
    </w:p>
    <w:p w:rsidR="009D460C" w:rsidRDefault="009D460C" w:rsidP="009D460C">
      <w:pPr>
        <w:spacing w:after="0" w:line="240" w:lineRule="auto"/>
        <w:rPr>
          <w:lang w:val="en-US"/>
        </w:rPr>
      </w:pPr>
      <w:proofErr w:type="gramStart"/>
      <w:r w:rsidRPr="009D460C">
        <w:rPr>
          <w:lang w:val="en-US"/>
        </w:rPr>
        <w:t>port(</w:t>
      </w:r>
      <w:proofErr w:type="gramEnd"/>
      <w:r w:rsidRPr="009D460C">
        <w:rPr>
          <w:lang w:val="en-US"/>
        </w:rPr>
        <w:t xml:space="preserve">  </w:t>
      </w:r>
    </w:p>
    <w:p w:rsidR="009D460C" w:rsidRPr="009D460C" w:rsidRDefault="009D460C" w:rsidP="009D460C">
      <w:pPr>
        <w:spacing w:after="0" w:line="240" w:lineRule="auto"/>
        <w:ind w:left="708"/>
        <w:rPr>
          <w:lang w:val="en-US"/>
        </w:rPr>
      </w:pPr>
      <w:r w:rsidRPr="009D460C">
        <w:rPr>
          <w:lang w:val="en-US"/>
        </w:rPr>
        <w:t xml:space="preserve">A:     in </w:t>
      </w:r>
      <w:proofErr w:type="spellStart"/>
      <w:r w:rsidRPr="009D460C">
        <w:rPr>
          <w:lang w:val="en-US"/>
        </w:rPr>
        <w:t>std_logic_</w:t>
      </w:r>
      <w:proofErr w:type="gramStart"/>
      <w:r w:rsidRPr="009D460C">
        <w:rPr>
          <w:lang w:val="en-US"/>
        </w:rPr>
        <w:t>vector</w:t>
      </w:r>
      <w:proofErr w:type="spellEnd"/>
      <w:r w:rsidRPr="009D460C">
        <w:rPr>
          <w:lang w:val="en-US"/>
        </w:rPr>
        <w:t>(</w:t>
      </w:r>
      <w:proofErr w:type="gramEnd"/>
      <w:r w:rsidRPr="009D460C">
        <w:rPr>
          <w:lang w:val="en-US"/>
        </w:rPr>
        <w:t xml:space="preserve">n-1 </w:t>
      </w:r>
      <w:proofErr w:type="spellStart"/>
      <w:r w:rsidRPr="009D460C">
        <w:rPr>
          <w:lang w:val="en-US"/>
        </w:rPr>
        <w:t>downto</w:t>
      </w:r>
      <w:proofErr w:type="spellEnd"/>
      <w:r w:rsidRPr="009D460C">
        <w:rPr>
          <w:lang w:val="en-US"/>
        </w:rPr>
        <w:t xml:space="preserve"> 0);</w:t>
      </w:r>
    </w:p>
    <w:p w:rsidR="009D460C" w:rsidRPr="009D460C" w:rsidRDefault="009D460C" w:rsidP="009D460C">
      <w:pPr>
        <w:spacing w:after="0" w:line="240" w:lineRule="auto"/>
        <w:ind w:left="708"/>
        <w:rPr>
          <w:lang w:val="en-US"/>
        </w:rPr>
      </w:pPr>
      <w:r w:rsidRPr="009D460C">
        <w:rPr>
          <w:lang w:val="en-US"/>
        </w:rPr>
        <w:t xml:space="preserve">B:     in </w:t>
      </w:r>
      <w:proofErr w:type="spellStart"/>
      <w:r w:rsidRPr="009D460C">
        <w:rPr>
          <w:lang w:val="en-US"/>
        </w:rPr>
        <w:t>std_logic_</w:t>
      </w:r>
      <w:proofErr w:type="gramStart"/>
      <w:r w:rsidRPr="009D460C">
        <w:rPr>
          <w:lang w:val="en-US"/>
        </w:rPr>
        <w:t>vector</w:t>
      </w:r>
      <w:proofErr w:type="spellEnd"/>
      <w:r w:rsidRPr="009D460C">
        <w:rPr>
          <w:lang w:val="en-US"/>
        </w:rPr>
        <w:t>(</w:t>
      </w:r>
      <w:proofErr w:type="gramEnd"/>
      <w:r w:rsidRPr="009D460C">
        <w:rPr>
          <w:lang w:val="en-US"/>
        </w:rPr>
        <w:t xml:space="preserve">n-1 </w:t>
      </w:r>
      <w:proofErr w:type="spellStart"/>
      <w:r w:rsidRPr="009D460C">
        <w:rPr>
          <w:lang w:val="en-US"/>
        </w:rPr>
        <w:t>downto</w:t>
      </w:r>
      <w:proofErr w:type="spellEnd"/>
      <w:r w:rsidRPr="009D460C">
        <w:rPr>
          <w:lang w:val="en-US"/>
        </w:rPr>
        <w:t xml:space="preserve"> 0);</w:t>
      </w:r>
    </w:p>
    <w:p w:rsidR="009D460C" w:rsidRPr="00AC1386" w:rsidRDefault="009D460C" w:rsidP="009D460C">
      <w:pPr>
        <w:spacing w:after="0" w:line="240" w:lineRule="auto"/>
        <w:ind w:left="708"/>
        <w:rPr>
          <w:lang w:val="en-US"/>
        </w:rPr>
      </w:pPr>
      <w:proofErr w:type="gramStart"/>
      <w:r w:rsidRPr="00AC1386">
        <w:rPr>
          <w:lang w:val="en-US"/>
        </w:rPr>
        <w:t>carry</w:t>
      </w:r>
      <w:proofErr w:type="gramEnd"/>
      <w:r w:rsidRPr="00AC1386">
        <w:rPr>
          <w:lang w:val="en-US"/>
        </w:rPr>
        <w:t xml:space="preserve">: out </w:t>
      </w:r>
      <w:proofErr w:type="spellStart"/>
      <w:r w:rsidRPr="00AC1386">
        <w:rPr>
          <w:lang w:val="en-US"/>
        </w:rPr>
        <w:t>std_logic</w:t>
      </w:r>
      <w:proofErr w:type="spellEnd"/>
      <w:r w:rsidRPr="00AC1386">
        <w:rPr>
          <w:lang w:val="en-US"/>
        </w:rPr>
        <w:t>;</w:t>
      </w:r>
    </w:p>
    <w:p w:rsidR="009D460C" w:rsidRPr="009D460C" w:rsidRDefault="009D460C" w:rsidP="009D460C">
      <w:pPr>
        <w:spacing w:after="0" w:line="240" w:lineRule="auto"/>
        <w:ind w:left="708"/>
        <w:rPr>
          <w:lang w:val="en-US"/>
        </w:rPr>
      </w:pPr>
      <w:proofErr w:type="gramStart"/>
      <w:r w:rsidRPr="009D460C">
        <w:rPr>
          <w:lang w:val="en-US"/>
        </w:rPr>
        <w:t>sum</w:t>
      </w:r>
      <w:proofErr w:type="gramEnd"/>
      <w:r w:rsidRPr="009D460C">
        <w:rPr>
          <w:lang w:val="en-US"/>
        </w:rPr>
        <w:t xml:space="preserve">:   out </w:t>
      </w:r>
      <w:proofErr w:type="spellStart"/>
      <w:r w:rsidRPr="009D460C">
        <w:rPr>
          <w:lang w:val="en-US"/>
        </w:rPr>
        <w:t>std_logic_vector</w:t>
      </w:r>
      <w:proofErr w:type="spellEnd"/>
      <w:r w:rsidRPr="009D460C">
        <w:rPr>
          <w:lang w:val="en-US"/>
        </w:rPr>
        <w:t xml:space="preserve">(n-1 </w:t>
      </w:r>
      <w:proofErr w:type="spellStart"/>
      <w:r w:rsidRPr="009D460C">
        <w:rPr>
          <w:lang w:val="en-US"/>
        </w:rPr>
        <w:t>downto</w:t>
      </w:r>
      <w:proofErr w:type="spellEnd"/>
      <w:r w:rsidRPr="009D460C">
        <w:rPr>
          <w:lang w:val="en-US"/>
        </w:rPr>
        <w:t xml:space="preserve"> 0)</w:t>
      </w:r>
    </w:p>
    <w:p w:rsidR="009D460C" w:rsidRPr="009D460C" w:rsidRDefault="009D460C" w:rsidP="009D460C">
      <w:pPr>
        <w:spacing w:after="0" w:line="240" w:lineRule="auto"/>
        <w:rPr>
          <w:lang w:val="en-US"/>
        </w:rPr>
      </w:pPr>
      <w:r w:rsidRPr="009D460C">
        <w:rPr>
          <w:lang w:val="en-US"/>
        </w:rPr>
        <w:t>);</w:t>
      </w:r>
    </w:p>
    <w:p w:rsidR="009D460C" w:rsidRPr="009D460C" w:rsidRDefault="009D460C" w:rsidP="009D460C">
      <w:pPr>
        <w:spacing w:after="0" w:line="240" w:lineRule="auto"/>
        <w:rPr>
          <w:lang w:val="en-US"/>
        </w:rPr>
      </w:pPr>
      <w:proofErr w:type="gramStart"/>
      <w:r w:rsidRPr="009D460C">
        <w:rPr>
          <w:lang w:val="en-US"/>
        </w:rPr>
        <w:t>end</w:t>
      </w:r>
      <w:proofErr w:type="gramEnd"/>
      <w:r w:rsidRPr="009D460C">
        <w:rPr>
          <w:lang w:val="en-US"/>
        </w:rPr>
        <w:t xml:space="preserve"> ADDER;</w:t>
      </w:r>
    </w:p>
    <w:p w:rsidR="009D460C" w:rsidRDefault="009D460C" w:rsidP="009D460C">
      <w:pPr>
        <w:spacing w:after="0" w:line="240" w:lineRule="auto"/>
        <w:rPr>
          <w:lang w:val="en-US"/>
        </w:rPr>
      </w:pPr>
    </w:p>
    <w:p w:rsidR="009D460C" w:rsidRPr="009D460C" w:rsidRDefault="009D460C" w:rsidP="009D460C">
      <w:pPr>
        <w:spacing w:after="0" w:line="240" w:lineRule="auto"/>
        <w:rPr>
          <w:lang w:val="en-US"/>
        </w:rPr>
      </w:pPr>
      <w:proofErr w:type="gramStart"/>
      <w:r w:rsidRPr="009D460C">
        <w:rPr>
          <w:lang w:val="en-US"/>
        </w:rPr>
        <w:t>architecture</w:t>
      </w:r>
      <w:proofErr w:type="gramEnd"/>
      <w:r w:rsidRPr="009D460C">
        <w:rPr>
          <w:lang w:val="en-US"/>
        </w:rPr>
        <w:t xml:space="preserve"> </w:t>
      </w:r>
      <w:proofErr w:type="spellStart"/>
      <w:r w:rsidRPr="009D460C">
        <w:rPr>
          <w:lang w:val="en-US"/>
        </w:rPr>
        <w:t>behv</w:t>
      </w:r>
      <w:proofErr w:type="spellEnd"/>
      <w:r w:rsidRPr="009D460C">
        <w:rPr>
          <w:lang w:val="en-US"/>
        </w:rPr>
        <w:t xml:space="preserve"> of ADDER is</w:t>
      </w:r>
    </w:p>
    <w:p w:rsidR="009D460C" w:rsidRPr="009D460C" w:rsidRDefault="009D460C" w:rsidP="009D460C">
      <w:pPr>
        <w:spacing w:after="0" w:line="240" w:lineRule="auto"/>
        <w:ind w:left="708"/>
        <w:rPr>
          <w:lang w:val="en-US"/>
        </w:rPr>
      </w:pPr>
      <w:proofErr w:type="gramStart"/>
      <w:r w:rsidRPr="009D460C">
        <w:rPr>
          <w:lang w:val="en-US"/>
        </w:rPr>
        <w:t>signal</w:t>
      </w:r>
      <w:proofErr w:type="gramEnd"/>
      <w:r w:rsidRPr="009D460C">
        <w:rPr>
          <w:lang w:val="en-US"/>
        </w:rPr>
        <w:t xml:space="preserve"> result: </w:t>
      </w:r>
      <w:proofErr w:type="spellStart"/>
      <w:r w:rsidRPr="009D460C">
        <w:rPr>
          <w:lang w:val="en-US"/>
        </w:rPr>
        <w:t>std_logic_vector</w:t>
      </w:r>
      <w:proofErr w:type="spellEnd"/>
      <w:r w:rsidRPr="009D460C">
        <w:rPr>
          <w:lang w:val="en-US"/>
        </w:rPr>
        <w:t xml:space="preserve">(n </w:t>
      </w:r>
      <w:proofErr w:type="spellStart"/>
      <w:r w:rsidRPr="009D460C">
        <w:rPr>
          <w:lang w:val="en-US"/>
        </w:rPr>
        <w:t>downto</w:t>
      </w:r>
      <w:proofErr w:type="spellEnd"/>
      <w:r w:rsidRPr="009D460C">
        <w:rPr>
          <w:lang w:val="en-US"/>
        </w:rPr>
        <w:t xml:space="preserve"> 0);</w:t>
      </w:r>
    </w:p>
    <w:p w:rsidR="009D460C" w:rsidRPr="009D460C" w:rsidRDefault="009D460C" w:rsidP="009D460C">
      <w:pPr>
        <w:spacing w:after="0" w:line="240" w:lineRule="auto"/>
        <w:ind w:left="708"/>
        <w:rPr>
          <w:lang w:val="en-US"/>
        </w:rPr>
      </w:pPr>
      <w:proofErr w:type="gramStart"/>
      <w:r w:rsidRPr="009D460C">
        <w:rPr>
          <w:lang w:val="en-US"/>
        </w:rPr>
        <w:t>begin</w:t>
      </w:r>
      <w:proofErr w:type="gramEnd"/>
    </w:p>
    <w:p w:rsidR="009D460C" w:rsidRPr="009D460C" w:rsidRDefault="009D460C" w:rsidP="009D460C">
      <w:pPr>
        <w:spacing w:after="0" w:line="240" w:lineRule="auto"/>
        <w:ind w:left="1416"/>
        <w:rPr>
          <w:lang w:val="en-US"/>
        </w:rPr>
      </w:pPr>
      <w:proofErr w:type="gramStart"/>
      <w:r w:rsidRPr="009D460C">
        <w:rPr>
          <w:lang w:val="en-US"/>
        </w:rPr>
        <w:t>result</w:t>
      </w:r>
      <w:proofErr w:type="gramEnd"/>
      <w:r w:rsidRPr="009D460C">
        <w:rPr>
          <w:lang w:val="en-US"/>
        </w:rPr>
        <w:t xml:space="preserve"> &lt;= ('0' &amp; A)+('0' &amp; B);</w:t>
      </w:r>
    </w:p>
    <w:p w:rsidR="009D460C" w:rsidRPr="009D460C" w:rsidRDefault="009D460C" w:rsidP="009D460C">
      <w:pPr>
        <w:spacing w:after="0" w:line="240" w:lineRule="auto"/>
        <w:ind w:left="1416"/>
        <w:rPr>
          <w:lang w:val="en-US"/>
        </w:rPr>
      </w:pPr>
      <w:proofErr w:type="gramStart"/>
      <w:r w:rsidRPr="009D460C">
        <w:rPr>
          <w:lang w:val="en-US"/>
        </w:rPr>
        <w:t>sum</w:t>
      </w:r>
      <w:proofErr w:type="gramEnd"/>
      <w:r w:rsidRPr="009D460C">
        <w:rPr>
          <w:lang w:val="en-US"/>
        </w:rPr>
        <w:t xml:space="preserve"> &lt;= result(n-1 </w:t>
      </w:r>
      <w:proofErr w:type="spellStart"/>
      <w:r w:rsidRPr="009D460C">
        <w:rPr>
          <w:lang w:val="en-US"/>
        </w:rPr>
        <w:t>downto</w:t>
      </w:r>
      <w:proofErr w:type="spellEnd"/>
      <w:r w:rsidRPr="009D460C">
        <w:rPr>
          <w:lang w:val="en-US"/>
        </w:rPr>
        <w:t xml:space="preserve"> 0);</w:t>
      </w:r>
    </w:p>
    <w:p w:rsidR="009D460C" w:rsidRPr="009D460C" w:rsidRDefault="009D460C" w:rsidP="009D460C">
      <w:pPr>
        <w:spacing w:after="0" w:line="240" w:lineRule="auto"/>
        <w:ind w:left="1416"/>
        <w:rPr>
          <w:lang w:val="en-US"/>
        </w:rPr>
      </w:pPr>
      <w:proofErr w:type="gramStart"/>
      <w:r w:rsidRPr="009D460C">
        <w:rPr>
          <w:lang w:val="en-US"/>
        </w:rPr>
        <w:t>carry</w:t>
      </w:r>
      <w:proofErr w:type="gramEnd"/>
      <w:r w:rsidRPr="009D460C">
        <w:rPr>
          <w:lang w:val="en-US"/>
        </w:rPr>
        <w:t xml:space="preserve"> &lt;= result(n);</w:t>
      </w:r>
    </w:p>
    <w:p w:rsidR="009D460C" w:rsidRDefault="009D460C" w:rsidP="009D460C">
      <w:pPr>
        <w:spacing w:after="0"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behv</w:t>
      </w:r>
      <w:proofErr w:type="spellEnd"/>
      <w:r>
        <w:t>;</w:t>
      </w:r>
    </w:p>
    <w:p w:rsidR="009D460C" w:rsidRPr="009D460C" w:rsidRDefault="009D460C" w:rsidP="009D460C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529D34D" wp14:editId="4EC32BFC">
            <wp:extent cx="4305300" cy="4637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0128" b="4502"/>
                    <a:stretch/>
                  </pic:blipFill>
                  <pic:spPr bwMode="auto">
                    <a:xfrm>
                      <a:off x="0" y="0"/>
                      <a:ext cx="4312268" cy="464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EFD" w:rsidRDefault="000B7EFD" w:rsidP="000B7EFD">
      <w:pPr>
        <w:pStyle w:val="Heading1"/>
      </w:pPr>
      <w:r>
        <w:t>Requerimientos</w:t>
      </w:r>
    </w:p>
    <w:p w:rsidR="000B7EFD" w:rsidRDefault="000B7EFD" w:rsidP="000B7EFD">
      <w:pPr>
        <w:pStyle w:val="Heading2"/>
      </w:pPr>
      <w:r>
        <w:t>Léxico</w:t>
      </w:r>
    </w:p>
    <w:p w:rsidR="000B7EFD" w:rsidRDefault="000B7EFD" w:rsidP="000B7EFD">
      <w:r>
        <w:t xml:space="preserve">Ejemplo del archivo </w:t>
      </w:r>
      <w:proofErr w:type="spellStart"/>
      <w:r>
        <w:t>lex</w:t>
      </w:r>
      <w:proofErr w:type="spellEnd"/>
      <w:r>
        <w:t>: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%%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entity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entity;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>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90651">
        <w:rPr>
          <w:lang w:val="en-US"/>
        </w:rPr>
        <w:t>return is;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port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port;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in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in;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out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out;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signal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signal;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bit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bit;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vector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vector;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to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to;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end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end;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architecture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architecture;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lastRenderedPageBreak/>
        <w:t>"</w:t>
      </w:r>
      <w:proofErr w:type="gramStart"/>
      <w:r w:rsidRPr="00B90651">
        <w:rPr>
          <w:lang w:val="en-US"/>
        </w:rPr>
        <w:t>of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of;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begin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begin;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if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IF;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then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THEN;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else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ELSE;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case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CASE;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when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WHEN;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break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BREAK;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</w:t>
      </w:r>
      <w:proofErr w:type="gramStart"/>
      <w:r w:rsidRPr="00B90651">
        <w:rPr>
          <w:lang w:val="en-US"/>
        </w:rPr>
        <w:t>other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return OTHER;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"("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proofErr w:type="gramStart"/>
      <w:r w:rsidRPr="00B90651">
        <w:rPr>
          <w:lang w:val="en-US"/>
        </w:rPr>
        <w:t>return</w:t>
      </w:r>
      <w:proofErr w:type="gramEnd"/>
      <w:r w:rsidRPr="00B90651">
        <w:rPr>
          <w:lang w:val="en-US"/>
        </w:rPr>
        <w:t xml:space="preserve"> </w:t>
      </w:r>
      <w:proofErr w:type="spell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")"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 xml:space="preserve">return </w:t>
      </w:r>
      <w:proofErr w:type="spellStart"/>
      <w:proofErr w:type="gram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</w:t>
      </w:r>
      <w:proofErr w:type="gramEnd"/>
      <w:r w:rsidRPr="00B90651">
        <w:rPr>
          <w:lang w:val="en-US"/>
        </w:rPr>
        <w:t>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":"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 xml:space="preserve">return </w:t>
      </w:r>
      <w:proofErr w:type="spellStart"/>
      <w:proofErr w:type="gram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</w:t>
      </w:r>
      <w:proofErr w:type="gramEnd"/>
      <w:r w:rsidRPr="00B90651">
        <w:rPr>
          <w:lang w:val="en-US"/>
        </w:rPr>
        <w:t>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";"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 xml:space="preserve">return </w:t>
      </w:r>
      <w:proofErr w:type="spellStart"/>
      <w:proofErr w:type="gram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</w:t>
      </w:r>
      <w:proofErr w:type="gramEnd"/>
      <w:r w:rsidRPr="00B90651">
        <w:rPr>
          <w:lang w:val="en-US"/>
        </w:rPr>
        <w:t>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"=="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 xml:space="preserve">return </w:t>
      </w:r>
      <w:proofErr w:type="spellStart"/>
      <w:proofErr w:type="gram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</w:t>
      </w:r>
      <w:proofErr w:type="gramEnd"/>
      <w:r w:rsidRPr="00B90651">
        <w:rPr>
          <w:lang w:val="en-US"/>
        </w:rPr>
        <w:t>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"&lt;&lt;"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 xml:space="preserve">return </w:t>
      </w:r>
      <w:proofErr w:type="spellStart"/>
      <w:proofErr w:type="gram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</w:t>
      </w:r>
      <w:proofErr w:type="gramEnd"/>
      <w:r w:rsidRPr="00B90651">
        <w:rPr>
          <w:lang w:val="en-US"/>
        </w:rPr>
        <w:t>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"&gt;&gt;"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 xml:space="preserve">return </w:t>
      </w:r>
      <w:proofErr w:type="spellStart"/>
      <w:proofErr w:type="gram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</w:t>
      </w:r>
      <w:proofErr w:type="gramEnd"/>
      <w:r w:rsidRPr="00B90651">
        <w:rPr>
          <w:lang w:val="en-US"/>
        </w:rPr>
        <w:t>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proofErr w:type="gramStart"/>
      <w:r w:rsidRPr="00B90651">
        <w:rPr>
          <w:lang w:val="en-US"/>
        </w:rPr>
        <w:t>"!=</w:t>
      </w:r>
      <w:proofErr w:type="gramEnd"/>
      <w:r w:rsidRPr="00B90651">
        <w:rPr>
          <w:lang w:val="en-US"/>
        </w:rPr>
        <w:t>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 xml:space="preserve">return </w:t>
      </w:r>
      <w:proofErr w:type="spell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"="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>
        <w:rPr>
          <w:lang w:val="en-US"/>
        </w:rPr>
        <w:t>r</w:t>
      </w:r>
      <w:r w:rsidRPr="00B90651">
        <w:rPr>
          <w:lang w:val="en-US"/>
        </w:rPr>
        <w:t xml:space="preserve">eturn </w:t>
      </w:r>
      <w:proofErr w:type="spellStart"/>
      <w:proofErr w:type="gram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</w:t>
      </w:r>
      <w:proofErr w:type="gramEnd"/>
      <w:r w:rsidRPr="00B90651">
        <w:rPr>
          <w:lang w:val="en-US"/>
        </w:rPr>
        <w:t>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"&lt;"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 xml:space="preserve">return </w:t>
      </w:r>
      <w:proofErr w:type="spellStart"/>
      <w:proofErr w:type="gram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</w:t>
      </w:r>
      <w:proofErr w:type="gramEnd"/>
      <w:r w:rsidRPr="00B90651">
        <w:rPr>
          <w:lang w:val="en-US"/>
        </w:rPr>
        <w:t>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"&gt;"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 xml:space="preserve">return </w:t>
      </w:r>
      <w:proofErr w:type="spellStart"/>
      <w:proofErr w:type="gram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</w:t>
      </w:r>
      <w:proofErr w:type="gramEnd"/>
      <w:r w:rsidRPr="00B90651">
        <w:rPr>
          <w:lang w:val="en-US"/>
        </w:rPr>
        <w:t>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"&amp;"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 xml:space="preserve">return </w:t>
      </w:r>
      <w:proofErr w:type="spellStart"/>
      <w:proofErr w:type="gram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</w:t>
      </w:r>
      <w:proofErr w:type="gramEnd"/>
      <w:r w:rsidRPr="00B90651">
        <w:rPr>
          <w:lang w:val="en-US"/>
        </w:rPr>
        <w:t>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"|"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 xml:space="preserve">return </w:t>
      </w:r>
      <w:proofErr w:type="spellStart"/>
      <w:proofErr w:type="gram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</w:t>
      </w:r>
      <w:proofErr w:type="gramEnd"/>
      <w:r w:rsidRPr="00B90651">
        <w:rPr>
          <w:lang w:val="en-US"/>
        </w:rPr>
        <w:t>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"!"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proofErr w:type="gramStart"/>
      <w:r w:rsidRPr="00B90651">
        <w:rPr>
          <w:lang w:val="en-US"/>
        </w:rPr>
        <w:t>return</w:t>
      </w:r>
      <w:proofErr w:type="gramEnd"/>
      <w:r w:rsidRPr="00B90651">
        <w:rPr>
          <w:lang w:val="en-US"/>
        </w:rPr>
        <w:t xml:space="preserve"> </w:t>
      </w:r>
      <w:proofErr w:type="spell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"^"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 xml:space="preserve">return </w:t>
      </w:r>
      <w:proofErr w:type="spellStart"/>
      <w:proofErr w:type="gram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</w:t>
      </w:r>
      <w:proofErr w:type="gramEnd"/>
      <w:r w:rsidRPr="00B90651">
        <w:rPr>
          <w:lang w:val="en-US"/>
        </w:rPr>
        <w:t>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"+"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 xml:space="preserve">return </w:t>
      </w:r>
      <w:proofErr w:type="spellStart"/>
      <w:proofErr w:type="gram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</w:t>
      </w:r>
      <w:proofErr w:type="gramEnd"/>
      <w:r w:rsidRPr="00B90651">
        <w:rPr>
          <w:lang w:val="en-US"/>
        </w:rPr>
        <w:t>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"-"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 xml:space="preserve">return </w:t>
      </w:r>
      <w:proofErr w:type="spellStart"/>
      <w:proofErr w:type="gram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</w:t>
      </w:r>
      <w:proofErr w:type="gramEnd"/>
      <w:r w:rsidRPr="00B90651">
        <w:rPr>
          <w:lang w:val="en-US"/>
        </w:rPr>
        <w:t>0];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[</w:t>
      </w:r>
      <w:proofErr w:type="gramStart"/>
      <w:r w:rsidRPr="00B90651">
        <w:rPr>
          <w:lang w:val="en-US"/>
        </w:rPr>
        <w:t>a-</w:t>
      </w:r>
      <w:proofErr w:type="spellStart"/>
      <w:r w:rsidRPr="00B90651">
        <w:rPr>
          <w:lang w:val="en-US"/>
        </w:rPr>
        <w:t>zA</w:t>
      </w:r>
      <w:proofErr w:type="spellEnd"/>
      <w:r w:rsidRPr="00B90651">
        <w:rPr>
          <w:lang w:val="en-US"/>
        </w:rPr>
        <w:t>-Z</w:t>
      </w:r>
      <w:proofErr w:type="gramEnd"/>
      <w:r w:rsidRPr="00B90651">
        <w:rPr>
          <w:lang w:val="en-US"/>
        </w:rPr>
        <w:t>][_a-zA-Z0-9]*</w:t>
      </w:r>
      <w:r w:rsidRPr="00B90651">
        <w:rPr>
          <w:lang w:val="en-US"/>
        </w:rPr>
        <w:tab/>
      </w:r>
      <w:r>
        <w:rPr>
          <w:lang w:val="en-US"/>
        </w:rPr>
        <w:tab/>
      </w:r>
      <w:r w:rsidRPr="00B90651">
        <w:rPr>
          <w:lang w:val="en-US"/>
        </w:rPr>
        <w:t xml:space="preserve">{yylval.id = </w:t>
      </w:r>
      <w:proofErr w:type="spellStart"/>
      <w:proofErr w:type="gram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[</w:t>
      </w:r>
      <w:proofErr w:type="gramEnd"/>
      <w:r w:rsidRPr="00B90651">
        <w:rPr>
          <w:lang w:val="en-US"/>
        </w:rPr>
        <w:t>0]; return ID;}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[0-1]+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{</w:t>
      </w:r>
      <w:proofErr w:type="spellStart"/>
      <w:r w:rsidRPr="00B90651">
        <w:rPr>
          <w:lang w:val="en-US"/>
        </w:rPr>
        <w:t>yylval.integer</w:t>
      </w:r>
      <w:proofErr w:type="spellEnd"/>
      <w:r w:rsidRPr="00B90651">
        <w:rPr>
          <w:lang w:val="en-US"/>
        </w:rPr>
        <w:t xml:space="preserve"> = </w:t>
      </w:r>
      <w:proofErr w:type="spellStart"/>
      <w:proofErr w:type="gramStart"/>
      <w:r w:rsidRPr="00B90651">
        <w:rPr>
          <w:lang w:val="en-US"/>
        </w:rPr>
        <w:t>atoi</w:t>
      </w:r>
      <w:proofErr w:type="spellEnd"/>
      <w:r w:rsidRPr="00B90651">
        <w:rPr>
          <w:lang w:val="en-US"/>
        </w:rPr>
        <w:t>(</w:t>
      </w:r>
      <w:proofErr w:type="spellStart"/>
      <w:proofErr w:type="gramEnd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); return BYTE;}</w:t>
      </w:r>
    </w:p>
    <w:p w:rsidR="00B90651" w:rsidRPr="00B90651" w:rsidRDefault="00B90651" w:rsidP="00B90651">
      <w:pPr>
        <w:spacing w:after="0" w:line="240" w:lineRule="auto"/>
        <w:rPr>
          <w:lang w:val="en-US"/>
        </w:rPr>
      </w:pPr>
      <w:proofErr w:type="gramStart"/>
      <w:r w:rsidRPr="00B90651">
        <w:rPr>
          <w:lang w:val="en-US"/>
        </w:rPr>
        <w:t>-?[</w:t>
      </w:r>
      <w:proofErr w:type="gramEnd"/>
      <w:r w:rsidRPr="00B90651">
        <w:rPr>
          <w:lang w:val="en-US"/>
        </w:rPr>
        <w:t>0-9]+</w:t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</w:r>
      <w:r w:rsidRPr="00B90651">
        <w:rPr>
          <w:lang w:val="en-US"/>
        </w:rPr>
        <w:tab/>
        <w:t>{</w:t>
      </w:r>
      <w:proofErr w:type="spellStart"/>
      <w:r w:rsidRPr="00B90651">
        <w:rPr>
          <w:lang w:val="en-US"/>
        </w:rPr>
        <w:t>yylval.integer</w:t>
      </w:r>
      <w:proofErr w:type="spellEnd"/>
      <w:r w:rsidRPr="00B90651">
        <w:rPr>
          <w:lang w:val="en-US"/>
        </w:rPr>
        <w:t xml:space="preserve"> = </w:t>
      </w:r>
      <w:proofErr w:type="spellStart"/>
      <w:r w:rsidRPr="00B90651">
        <w:rPr>
          <w:lang w:val="en-US"/>
        </w:rPr>
        <w:t>atoi</w:t>
      </w:r>
      <w:proofErr w:type="spellEnd"/>
      <w:r w:rsidRPr="00B90651">
        <w:rPr>
          <w:lang w:val="en-US"/>
        </w:rPr>
        <w:t>(</w:t>
      </w:r>
      <w:proofErr w:type="spellStart"/>
      <w:r w:rsidRPr="00B90651">
        <w:rPr>
          <w:lang w:val="en-US"/>
        </w:rPr>
        <w:t>yytext</w:t>
      </w:r>
      <w:proofErr w:type="spellEnd"/>
      <w:r w:rsidRPr="00B90651">
        <w:rPr>
          <w:lang w:val="en-US"/>
        </w:rPr>
        <w:t>); return CTE_INT;}</w:t>
      </w:r>
    </w:p>
    <w:p w:rsidR="00B90651" w:rsidRPr="00B90651" w:rsidRDefault="00B90651" w:rsidP="00B90651">
      <w:pPr>
        <w:spacing w:after="0" w:line="240" w:lineRule="auto"/>
      </w:pPr>
      <w:proofErr w:type="gramStart"/>
      <w:r w:rsidRPr="00AC1386">
        <w:t>[ \</w:t>
      </w:r>
      <w:proofErr w:type="gramEnd"/>
      <w:r w:rsidRPr="00AC1386">
        <w:t>t\n]</w:t>
      </w:r>
      <w:r w:rsidRPr="00AC1386">
        <w:tab/>
      </w:r>
      <w:r w:rsidRPr="00AC1386">
        <w:tab/>
      </w:r>
      <w:r w:rsidRPr="00AC1386">
        <w:tab/>
      </w:r>
      <w:r w:rsidRPr="00AC1386">
        <w:tab/>
      </w:r>
      <w:r w:rsidRPr="00B90651">
        <w:t>;</w:t>
      </w:r>
    </w:p>
    <w:p w:rsidR="00B90651" w:rsidRPr="00B90651" w:rsidRDefault="00B90651" w:rsidP="00B90651">
      <w:pPr>
        <w:spacing w:after="0" w:line="240" w:lineRule="auto"/>
      </w:pPr>
      <w:r w:rsidRPr="00B90651">
        <w:t>.</w:t>
      </w:r>
      <w:r w:rsidRPr="00B90651">
        <w:tab/>
      </w:r>
      <w:r w:rsidRPr="00B90651">
        <w:tab/>
      </w:r>
      <w:r w:rsidRPr="00B90651">
        <w:tab/>
      </w:r>
      <w:r w:rsidRPr="00B90651">
        <w:tab/>
        <w:t xml:space="preserve">{ECHO; </w:t>
      </w:r>
      <w:proofErr w:type="spellStart"/>
      <w:proofErr w:type="gramStart"/>
      <w:r w:rsidRPr="00B90651">
        <w:t>yyerror</w:t>
      </w:r>
      <w:proofErr w:type="spellEnd"/>
      <w:r w:rsidRPr="00B90651">
        <w:t>(</w:t>
      </w:r>
      <w:proofErr w:type="gramEnd"/>
      <w:r w:rsidRPr="00B90651">
        <w:t>"ERROR\n");}</w:t>
      </w:r>
    </w:p>
    <w:p w:rsidR="00B90651" w:rsidRPr="00B90651" w:rsidRDefault="00B90651" w:rsidP="00B90651">
      <w:pPr>
        <w:spacing w:after="0" w:line="240" w:lineRule="auto"/>
      </w:pPr>
    </w:p>
    <w:p w:rsidR="000B7EFD" w:rsidRDefault="00B90651" w:rsidP="00B90651">
      <w:pPr>
        <w:spacing w:after="0" w:line="240" w:lineRule="auto"/>
        <w:rPr>
          <w:lang w:val="en-US"/>
        </w:rPr>
      </w:pPr>
      <w:r w:rsidRPr="00B90651">
        <w:rPr>
          <w:lang w:val="en-US"/>
        </w:rPr>
        <w:t>%%</w:t>
      </w:r>
    </w:p>
    <w:p w:rsidR="00AC1386" w:rsidRDefault="00AC1386">
      <w:pPr>
        <w:rPr>
          <w:lang w:val="en-US"/>
        </w:rPr>
      </w:pPr>
      <w:r>
        <w:rPr>
          <w:lang w:val="en-US"/>
        </w:rPr>
        <w:br w:type="page"/>
      </w:r>
    </w:p>
    <w:p w:rsidR="00AC1386" w:rsidRDefault="00AC1386" w:rsidP="000B7EFD">
      <w:pPr>
        <w:pStyle w:val="Heading2"/>
        <w:sectPr w:rsidR="00AC1386" w:rsidSect="000B7EFD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:rsidR="000B7EFD" w:rsidRDefault="000B7EFD" w:rsidP="000B7EFD">
      <w:pPr>
        <w:pStyle w:val="Heading2"/>
      </w:pPr>
      <w:r>
        <w:lastRenderedPageBreak/>
        <w:t>Sintaxis</w:t>
      </w:r>
    </w:p>
    <w:p w:rsidR="00AC1386" w:rsidRPr="00AC1386" w:rsidRDefault="00AC1386" w:rsidP="00AC1386">
      <w:pPr>
        <w:rPr>
          <w:sz w:val="16"/>
          <w:szCs w:val="16"/>
        </w:rPr>
      </w:pPr>
      <w:r w:rsidRPr="00AC1386">
        <w:rPr>
          <w:sz w:val="16"/>
          <w:szCs w:val="16"/>
        </w:rPr>
        <mc:AlternateContent>
          <mc:Choice Requires="wpg">
            <w:drawing>
              <wp:inline distT="0" distB="0" distL="0" distR="0">
                <wp:extent cx="3532599" cy="990059"/>
                <wp:effectExtent l="0" t="0" r="86995" b="19685"/>
                <wp:docPr id="12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2599" cy="990059"/>
                          <a:chOff x="0" y="0"/>
                          <a:chExt cx="3532599" cy="990059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&lt;PROGRAMA&gt;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39588" y="694763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VARS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13964" y="694762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BLOQUE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3"/>
                          <a:endCxn id="19" idx="1"/>
                        </wps:cNvCnPr>
                        <wps:spPr>
                          <a:xfrm flipV="1">
                            <a:off x="1468535" y="842410"/>
                            <a:ext cx="445429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17" idx="2"/>
                          <a:endCxn id="18" idx="1"/>
                        </wps:cNvCnPr>
                        <wps:spPr>
                          <a:xfrm rot="16200000" flipH="1">
                            <a:off x="354406" y="457228"/>
                            <a:ext cx="547115" cy="223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9" idx="3"/>
                        </wps:cNvCnPr>
                        <wps:spPr>
                          <a:xfrm flipV="1">
                            <a:off x="2946640" y="842401"/>
                            <a:ext cx="585959" cy="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4" o:spid="_x0000_s1027" style="width:278.15pt;height:77.95pt;mso-position-horizontal-relative:char;mso-position-vertical-relative:line" coordsize="35325,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">
                <v:rect id="Rectangle 17" o:spid="_x0000_s1028" style="position:absolute;width:103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cFQL8A&#10;AADbAAAADwAAAGRycy9kb3ducmV2LnhtbERPzWoCMRC+F3yHMIK3mrWHKqtRRCpIDxVXH2DYjJvF&#10;zSQmUde3N4VCb/Px/c5i1dtO3CnE1rGCybgAQVw73XKj4HTcvs9AxISssXNMCp4UYbUcvC2w1O7B&#10;B7pXqRE5hGOJCkxKvpQy1oYsxrHzxJk7u2AxZRgaqQM+crjt5EdRfEqLLecGg542hupLdbMKfFj7&#10;vfkyx23/E3bfza1qzfWp1GjYr+cgEvXpX/zn3uk8fwq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FwVAvwAAANsAAAAPAAAAAAAAAAAAAAAAAJgCAABkcnMvZG93bnJl&#10;di54bWxQSwUGAAAAAAQABAD1AAAAhAMAAAAA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&lt;PROGRAMA&gt;</w:t>
                        </w:r>
                      </w:p>
                    </w:txbxContent>
                  </v:textbox>
                </v:rect>
                <v:rect id="Rectangle 18" o:spid="_x0000_s1029" style="position:absolute;left:7395;top:6947;width:729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RMs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AVW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iJEywgAAANsAAAAPAAAAAAAAAAAAAAAAAJgCAABkcnMvZG93&#10;bnJldi54bWxQSwUGAAAAAAQABAD1AAAAhwMAAAAA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VARS</w:t>
                        </w:r>
                      </w:p>
                    </w:txbxContent>
                  </v:textbox>
                </v:rect>
                <v:rect id="Rectangle 19" o:spid="_x0000_s1030" style="position:absolute;left:19139;top:6947;width:1032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0qb8A&#10;AADbAAAADwAAAGRycy9kb3ducmV2LnhtbERPzWoCMRC+F3yHMIK3mrWHoqtRRCpIDxVXH2DYjJvF&#10;zSQmUde3N4VCb/Px/c5i1dtO3CnE1rGCybgAQVw73XKj4HTcvk9BxISssXNMCp4UYbUcvC2w1O7B&#10;B7pXqRE5hGOJCkxKvpQy1oYsxrHzxJk7u2AxZRgaqQM+crjt5EdRfEqLLecGg542hupLdbMKfFj7&#10;vfkyx23/E3bfza1qzfWp1GjYr+cgEvXpX/zn3uk8fwa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DSpvwAAANsAAAAPAAAAAAAAAAAAAAAAAJgCAABkcnMvZG93bnJl&#10;di54bWxQSwUGAAAAAAQABAD1AAAAhAMAAAAA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BLOQUE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1" type="#_x0000_t32" style="position:absolute;left:14685;top:8424;width:445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Fqc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K4P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JgWpwQAAANsAAAAPAAAAAAAAAAAAAAAA&#10;AKECAABkcnMvZG93bnJldi54bWxQSwUGAAAAAAQABAD5AAAAjwMAAAAA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1" o:spid="_x0000_s1032" type="#_x0000_t33" style="position:absolute;left:3543;top:4572;width:5472;height:22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3kcQAAADbAAAADwAAAGRycy9kb3ducmV2LnhtbESPT4vCMBTE74LfIbwFb5oqrJSuqYgg&#10;CHuQVSn19mhe/9DmpTRR67c3Cwt7HGbmN8xmO5pOPGhwjWUFy0UEgriwuuFKwfVymMcgnEfW2Fkm&#10;BS9ysE2nkw0m2j75hx5nX4kAYZeggtr7PpHSFTUZdAvbEwevtINBH+RQST3gM8BNJ1dRtJYGGw4L&#10;Nfa0r6loz3ejYJ/ledee2t06/sxP8XfWt+XrptTsY9x9gfA0+v/wX/uoFayW8Psl/ACZ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tLeRxAAAANsAAAAPAAAAAAAAAAAA&#10;AAAAAKECAABkcnMvZG93bnJldi54bWxQSwUGAAAAAAQABAD5AAAAkgMAAAAA&#10;" strokecolor="black [3200]" strokeweight=".5pt">
                  <v:stroke endarrow="block"/>
                </v:shape>
                <v:shape id="Straight Arrow Connector 22" o:spid="_x0000_s1033" type="#_x0000_t32" style="position:absolute;left:29466;top:8424;width:585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g+Rc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hT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uD5FxAAAANs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Pr="00AC1386">
        <w:rPr>
          <w:sz w:val="16"/>
          <w:szCs w:val="16"/>
        </w:rPr>
        <mc:AlternateContent>
          <mc:Choice Requires="wpg">
            <w:drawing>
              <wp:inline distT="0" distB="0" distL="0" distR="0">
                <wp:extent cx="6611468" cy="1015278"/>
                <wp:effectExtent l="0" t="0" r="75565" b="13970"/>
                <wp:docPr id="23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1468" cy="1015278"/>
                          <a:chOff x="0" y="0"/>
                          <a:chExt cx="6611468" cy="1015278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&lt;VAR&gt;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739588" y="634250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913964" y="634247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88341" y="667861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INOUT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262716" y="667860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TIPO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5437093" y="620794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bow Connector 30"/>
                        <wps:cNvCnPr>
                          <a:stCxn id="24" idx="2"/>
                          <a:endCxn id="25" idx="2"/>
                        </wps:cNvCnPr>
                        <wps:spPr>
                          <a:xfrm rot="16200000" flipH="1">
                            <a:off x="363229" y="448405"/>
                            <a:ext cx="529468" cy="223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5" idx="6"/>
                          <a:endCxn id="26" idx="2"/>
                        </wps:cNvCnPr>
                        <wps:spPr>
                          <a:xfrm flipV="1">
                            <a:off x="1468535" y="824761"/>
                            <a:ext cx="445429" cy="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26" idx="6"/>
                          <a:endCxn id="27" idx="1"/>
                        </wps:cNvCnPr>
                        <wps:spPr>
                          <a:xfrm flipV="1">
                            <a:off x="2642911" y="815509"/>
                            <a:ext cx="445430" cy="9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27" idx="3"/>
                          <a:endCxn id="28" idx="1"/>
                        </wps:cNvCnPr>
                        <wps:spPr>
                          <a:xfrm flipV="1">
                            <a:off x="3817288" y="815508"/>
                            <a:ext cx="44542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8" idx="3"/>
                          <a:endCxn id="29" idx="2"/>
                        </wps:cNvCnPr>
                        <wps:spPr>
                          <a:xfrm flipV="1">
                            <a:off x="4991663" y="811308"/>
                            <a:ext cx="445430" cy="4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29" idx="6"/>
                        </wps:cNvCnPr>
                        <wps:spPr>
                          <a:xfrm>
                            <a:off x="6166040" y="811308"/>
                            <a:ext cx="4454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5" o:spid="_x0000_s1034" style="width:520.6pt;height:79.95pt;mso-position-horizontal-relative:char;mso-position-vertical-relative:line" coordsize="66114,10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">
                <v:rect id="Rectangle 24" o:spid="_x0000_s1035" style="position:absolute;width:103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RisMA&#10;AADbAAAADwAAAGRycy9kb3ducmV2LnhtbESPwWrDMBBE74H+g9hCb4mcE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lRisMAAADbAAAADwAAAAAAAAAAAAAAAACYAgAAZHJzL2Rv&#10;d25yZXYueG1sUEsFBgAAAAAEAAQA9QAAAIg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&lt;VAR&gt;</w:t>
                        </w:r>
                      </w:p>
                    </w:txbxContent>
                  </v:textbox>
                </v:rect>
                <v:oval id="Oval 25" o:spid="_x0000_s1036" style="position:absolute;left:7395;top:6342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r3AcQA&#10;AADbAAAADwAAAGRycy9kb3ducmV2LnhtbESP0WrCQBRE3wv+w3IFX4puTDFIdBNssbRPhaofcMle&#10;s9Hs3ZBdTdqv7xYKfRxm5gyzLUfbijv1vnGsYLlIQBBXTjdcKzgdX+drED4ga2wdk4Iv8lAWk4ct&#10;5toN/En3Q6hFhLDPUYEJocul9JUhi37hOuLonV1vMUTZ11L3OES4bWWaJJm02HBcMNjRi6HqerhZ&#10;Bdk6fdrTcv+cDeZ7XFn/8XbpHpWaTcfdBkSgMfyH/9rvWkG6gt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K9wH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Oval 26" o:spid="_x0000_s1037" style="position:absolute;left:19139;top:6342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pdsQA&#10;AADbAAAADwAAAGRycy9kb3ducmV2LnhtbESP0WrCQBRE3wX/YblCX0Q3pjRI6ia0YqlPhVo/4JK9&#10;zabN3g3Z1aT9elcQfBxm5gyzKUfbijP1vnGsYLVMQBBXTjdcKzh+vS3WIHxA1tg6JgV/5KEsppMN&#10;5toN/EnnQ6hFhLDPUYEJocul9JUhi37pOuLofbveYoiyr6XucYhw28o0STJpseG4YLCjraHq93Cy&#10;CrJ1+rij1e41G8z/+GT9x/tPN1fqYTa+PIMINIZ7+NbeawVpBtcv8QfI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YaXb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;</w:t>
                        </w:r>
                      </w:p>
                    </w:txbxContent>
                  </v:textbox>
                </v:oval>
                <v:rect id="Rectangle 27" o:spid="_x0000_s1038" style="position:absolute;left:30883;top:6678;width:728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P/cMA&#10;AADbAAAADwAAAGRycy9kb3ducmV2LnhtbESPwWrDMBBE74H+g9hCb4mcHNLiRjYhJBByaKndD1is&#10;rWVqrRRJSZy/rwqFHoeZecNs6smO4kohDo4VLBcFCOLO6YF7BZ/tYf4CIiZkjaNjUnCnCHX1MNtg&#10;qd2NP+japF5kCMcSFZiUfCll7AxZjAvnibP35YLFlGXopQ54y3A7ylVRrKXFgfOCQU87Q913c7EK&#10;fNj6d7M37WF6C8dTf2kGc74r9fQ4bV9BJJrSf/ivfdQKVs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vP/cMAAADbAAAADwAAAAAAAAAAAAAAAACYAgAAZHJzL2Rv&#10;d25yZXYueG1sUEsFBgAAAAAEAAQA9QAAAIg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INOUT</w:t>
                        </w:r>
                      </w:p>
                    </w:txbxContent>
                  </v:textbox>
                </v:rect>
                <v:rect id="Rectangle 28" o:spid="_x0000_s1039" style="position:absolute;left:42627;top:6678;width:728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Rbj7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Y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kW4++AAAA2wAAAA8AAAAAAAAAAAAAAAAAmAIAAGRycy9kb3ducmV2&#10;LnhtbFBLBQYAAAAABAAEAPUAAACDAwAAAAA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TIPO</w:t>
                        </w:r>
                      </w:p>
                    </w:txbxContent>
                  </v:textbox>
                </v:rect>
                <v:oval id="Oval 29" o:spid="_x0000_s1040" style="position:absolute;left:54370;top:6207;width:7290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f9BMQA&#10;AADbAAAADwAAAGRycy9kb3ducmV2LnhtbESP0WrCQBRE3wX/YblCX4puTDFodBUtlvpUqPoBl+w1&#10;G83eDdmtSfv13ULBx2FmzjCrTW9rcafWV44VTCcJCOLC6YpLBefT23gOwgdkjbVjUvBNHjbr4WCF&#10;uXYdf9L9GEoRIexzVGBCaHIpfWHIop+4hjh6F9daDFG2pdQtdhFua5kmSSYtVhwXDDb0aqi4Hb+s&#10;gmyevuxput9lnfnpZ9Z/vF+bZ6WeRv12CSJQHx7h//ZBK0gX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H/QT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;</w:t>
                        </w:r>
                      </w:p>
                    </w:txbxContent>
                  </v:textbox>
                </v:oval>
                <v:shape id="Elbow Connector 30" o:spid="_x0000_s1041" type="#_x0000_t33" style="position:absolute;left:3631;top:4484;width:5295;height:22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E18IAAADbAAAADwAAAGRycy9kb3ducmV2LnhtbERPy2rCQBTdC/2H4QrudGJFCakTkUCh&#10;0IVURdLdJXPzIJk7ITON8e87C8Hl4bz3h8l0YqTBNZYVrFcRCOLC6oYrBdfL5zIG4Tyyxs4yKXiQ&#10;g0P6Nttjou2df2g8+0qEEHYJKqi97xMpXVGTQbeyPXHgSjsY9AEOldQD3kO46eR7FO2kwYZDQ409&#10;ZTUV7fnPKMhued61p/a4i7f5Kf6+9W35+FVqMZ+OHyA8Tf4lfrq/tIJNWB++hB8g0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GE18IAAADbAAAADwAAAAAAAAAAAAAA&#10;AAChAgAAZHJzL2Rvd25yZXYueG1sUEsFBgAAAAAEAAQA+QAAAJADAAAAAA==&#10;" strokecolor="black [3200]" strokeweight=".5pt">
                  <v:stroke endarrow="block"/>
                </v:shape>
                <v:shape id="Straight Arrow Connector 31" o:spid="_x0000_s1042" type="#_x0000_t32" style="position:absolute;left:14685;top:8247;width:445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278MAAADbAAAADwAAAGRycy9kb3ducmV2LnhtbESPQWvCQBSE74X+h+UVeim60YhKdJXS&#10;IvVqKqK3Z/Y1Cc2+DXmrpv/eLRR6HGa+GWa57l2jrtRJ7dnAaJiAIi68rbk0sP/cDOagJCBbbDyT&#10;gR8SWK8eH5aYWX/jHV3zUKpYwpKhgSqENtNaioocytC3xNH78p3DEGVXatvhLZa7Ro+TZKod1hwX&#10;KmzpraLiO784A2mYyHg3Oc4kP5XnF/uepnL4MOb5qX9dgArUh//wH721kRvB75f4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Nu/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2" o:spid="_x0000_s1043" type="#_x0000_t32" style="position:absolute;left:26429;top:8155;width:4454;height: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omMQAAADb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wKly/xB+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aiY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3" o:spid="_x0000_s1044" type="#_x0000_t32" style="position:absolute;left:38172;top:8155;width:445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0NA8MAAADb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Uvh+iX+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tDQ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4" o:spid="_x0000_s1045" type="#_x0000_t32" style="position:absolute;left:49916;top:8113;width:4454;height: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SVd8QAAADbAAAADwAAAGRycy9kb3ducmV2LnhtbESPQWvCQBSE74L/YXmCF6mbmtCW6CpS&#10;Ke3VtJT29pp9JsHs25C31fTfdwXB4zDzzTCrzeBadaJeGs8G7ucJKOLS24YrAx/vL3dPoCQgW2w9&#10;k4E/Etisx6MV5tafeU+nIlQqlrDkaKAOocu1lrImhzL3HXH0Dr53GKLsK217PMdy1+pFkjxohw3H&#10;hRo7eq6pPBa/zkAaMlnss69HKb6rn5ndpal8vhoznQzbJahAQ7iFr/SbjVwGly/xB+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JV3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5" o:spid="_x0000_s1046" type="#_x0000_t32" style="position:absolute;left:61660;top:8113;width:4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C1386" w:rsidRDefault="00AC1386" w:rsidP="00AC1386">
      <w:pPr>
        <w:rPr>
          <w:sz w:val="16"/>
          <w:szCs w:val="16"/>
        </w:rPr>
      </w:pPr>
      <w:r w:rsidRPr="00AC1386">
        <w:rPr>
          <w:sz w:val="16"/>
          <w:szCs w:val="16"/>
        </w:rPr>
        <mc:AlternateContent>
          <mc:Choice Requires="wpg">
            <w:drawing>
              <wp:inline distT="0" distB="0" distL="0" distR="0">
                <wp:extent cx="9277350" cy="826719"/>
                <wp:effectExtent l="0" t="0" r="57150" b="12065"/>
                <wp:docPr id="60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826719"/>
                          <a:chOff x="0" y="0"/>
                          <a:chExt cx="11308972" cy="1015278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&lt;VARS&gt;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739588" y="634250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913964" y="634249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3088340" y="634246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port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4262716" y="634246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6611468" y="634246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437092" y="679517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VAR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7785844" y="634244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8960220" y="634244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10134596" y="634243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Elbow Connector 135"/>
                        <wps:cNvCnPr>
                          <a:stCxn id="61" idx="2"/>
                          <a:endCxn id="62" idx="2"/>
                        </wps:cNvCnPr>
                        <wps:spPr>
                          <a:xfrm rot="16200000" flipH="1">
                            <a:off x="363229" y="448405"/>
                            <a:ext cx="529468" cy="223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>
                          <a:stCxn id="62" idx="6"/>
                          <a:endCxn id="63" idx="2"/>
                        </wps:cNvCnPr>
                        <wps:spPr>
                          <a:xfrm flipV="1">
                            <a:off x="1468535" y="824763"/>
                            <a:ext cx="445429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>
                          <a:stCxn id="63" idx="6"/>
                          <a:endCxn id="128" idx="2"/>
                        </wps:cNvCnPr>
                        <wps:spPr>
                          <a:xfrm flipV="1">
                            <a:off x="2642911" y="824760"/>
                            <a:ext cx="445429" cy="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>
                          <a:stCxn id="128" idx="6"/>
                          <a:endCxn id="129" idx="2"/>
                        </wps:cNvCnPr>
                        <wps:spPr>
                          <a:xfrm>
                            <a:off x="3817287" y="824760"/>
                            <a:ext cx="4454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>
                          <a:stCxn id="129" idx="6"/>
                          <a:endCxn id="131" idx="1"/>
                        </wps:cNvCnPr>
                        <wps:spPr>
                          <a:xfrm>
                            <a:off x="4991663" y="824760"/>
                            <a:ext cx="445429" cy="2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>
                          <a:stCxn id="131" idx="3"/>
                          <a:endCxn id="130" idx="2"/>
                        </wps:cNvCnPr>
                        <wps:spPr>
                          <a:xfrm flipV="1">
                            <a:off x="6166039" y="824760"/>
                            <a:ext cx="445429" cy="2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>
                          <a:stCxn id="130" idx="6"/>
                          <a:endCxn id="132" idx="2"/>
                        </wps:cNvCnPr>
                        <wps:spPr>
                          <a:xfrm flipV="1">
                            <a:off x="7340415" y="824758"/>
                            <a:ext cx="445429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>
                          <a:stCxn id="132" idx="6"/>
                          <a:endCxn id="133" idx="2"/>
                        </wps:cNvCnPr>
                        <wps:spPr>
                          <a:xfrm>
                            <a:off x="8514791" y="824758"/>
                            <a:ext cx="4454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>
                          <a:stCxn id="133" idx="6"/>
                          <a:endCxn id="134" idx="2"/>
                        </wps:cNvCnPr>
                        <wps:spPr>
                          <a:xfrm flipV="1">
                            <a:off x="9689167" y="824757"/>
                            <a:ext cx="445429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Arrow Connector 147"/>
                        <wps:cNvCnPr>
                          <a:stCxn id="134" idx="6"/>
                        </wps:cNvCnPr>
                        <wps:spPr>
                          <a:xfrm>
                            <a:off x="10863543" y="824757"/>
                            <a:ext cx="4454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 flipV="1">
                            <a:off x="6314338" y="413208"/>
                            <a:ext cx="1" cy="4115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5253315" y="415032"/>
                            <a:ext cx="10610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/>
                        <wps:spPr>
                          <a:xfrm flipH="1">
                            <a:off x="5253314" y="413208"/>
                            <a:ext cx="3" cy="4115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6" o:spid="_x0000_s1047" style="width:730.5pt;height:65.1pt;mso-position-horizontal-relative:char;mso-position-vertical-relative:line" coordsize="113089,10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">
                <v:rect id="Rectangle 61" o:spid="_x0000_s1048" style="position:absolute;width:103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RL0sEA&#10;AADbAAAADwAAAGRycy9kb3ducmV2LnhtbESPwYoCMRBE74L/EFrYm2b0IDJrFBEF8eDiuB/QTHon&#10;w046MYk6/v1mQfBYVNUrarnubSfuFGLrWMF0UoAgrp1uuVHwfdmPFyBiQtbYOSYFT4qwXg0HSyy1&#10;e/CZ7lVqRIZwLFGBScmXUsbakMU4cZ44ez8uWExZhkbqgI8Mt52cFcVcWmw5Lxj0tDVU/1Y3q8CH&#10;jf8yO3PZ96dwODa3qjXXp1Ifo37zCSJRn97hV/ugFcyn8P8l/w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0S9LBAAAA2wAAAA8AAAAAAAAAAAAAAAAAmAIAAGRycy9kb3du&#10;cmV2LnhtbFBLBQYAAAAABAAEAPUAAACGAwAAAAA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&lt;VARS&gt;</w:t>
                        </w:r>
                      </w:p>
                    </w:txbxContent>
                  </v:textbox>
                </v:rect>
                <v:oval id="Oval 62" o:spid="_x0000_s1049" style="position:absolute;left:7395;top:6342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nWtcQA&#10;AADbAAAADwAAAGRycy9kb3ducmV2LnhtbESP0WrCQBRE3wv9h+UWfCl1Y0qDRDehFaU+FWr7AZfs&#10;NRvN3g3Z1US/3i0UfBxmzgyzLEfbijP1vnGsYDZNQBBXTjdcK/j92bzMQfiArLF1TAou5KEsHh+W&#10;mGs38Dedd6EWsYR9jgpMCF0upa8MWfRT1xFHb+96iyHKvpa6xyGW21amSZJJiw3HBYMdrQxVx93J&#10;Ksjm6euaZuuPbDDX8c36r89D96zU5Gl8X4AINIZ7+J/e6sil8Pcl/g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J1rX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Entity</w:t>
                        </w:r>
                      </w:p>
                    </w:txbxContent>
                  </v:textbox>
                </v:oval>
                <v:oval id="Oval 63" o:spid="_x0000_s1050" style="position:absolute;left:19139;top:6342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VzLsMA&#10;AADbAAAADwAAAGRycy9kb3ducmV2LnhtbESP0WrCQBRE3wv+w3IFX4puVBokuootin0qVP2AS/aa&#10;jWbvhuxqol/fFYQ+DjNnhlmsOluJGzW+dKxgPEpAEOdOl1woOB62wxkIH5A1Vo5JwZ08rJa9twVm&#10;2rX8S7d9KEQsYZ+hAhNCnUnpc0MW/cjVxNE7ucZiiLIppG6wjeW2kpMkSaXFkuOCwZq+DOWX/dUq&#10;SGeT6YbGm8+0NY/uw/qf3bl+V2rQ79ZzEIG68B9+0d86clN4fo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VzLs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is</w:t>
                        </w:r>
                        <w:proofErr w:type="gramEnd"/>
                      </w:p>
                    </w:txbxContent>
                  </v:textbox>
                </v:oval>
                <v:oval id="Oval 128" o:spid="_x0000_s1051" style="position:absolute;left:30883;top:6342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RusYA&#10;AADcAAAADwAAAGRycy9kb3ducmV2LnhtbESPQWvCQBCF74X+h2UKvRTdmNIg0VXaYqmnQq0/YMiO&#10;2Wh2NmS3Ju2vdw6Ctxnem/e+Wa5H36oz9bEJbGA2zUARV8E2XBvY/3xM5qBiQrbYBiYDfxRhvbq/&#10;W2Jpw8DfdN6lWkkIxxINuJS6UutYOfIYp6EjFu0Qeo9J1r7WtsdBwn2r8ywrtMeGpcFhR++OqtPu&#10;1xso5vnzhmabt2Jw/+OLj1+fx+7JmMeH8XUBKtGYbubr9dYKfi60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Rus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port</w:t>
                        </w:r>
                        <w:proofErr w:type="gramEnd"/>
                      </w:p>
                    </w:txbxContent>
                  </v:textbox>
                </v:oval>
                <v:oval id="Oval 129" o:spid="_x0000_s1052" style="position:absolute;left:42627;top:6342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0IcMA&#10;AADcAAAADwAAAGRycy9kb3ducmV2LnhtbERPzWrCQBC+F/oOyxS8SN0YabCpq7Si2JNg2gcYstNs&#10;2uxsyK4m+vSuIPQ2H9/vLFaDbcSJOl87VjCdJCCIS6drrhR8f22f5yB8QNbYOCYFZ/KwWj4+LDDX&#10;rucDnYpQiRjCPkcFJoQ2l9KXhiz6iWuJI/fjOoshwq6SusM+httGpkmSSYs1xwaDLa0NlX/F0SrI&#10;5ulsQ9PNR9aby/Bi/X73246VGj0N728gAg3hX3x3f+o4P32F2zPx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0IcMAAADc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(</w:t>
                        </w:r>
                      </w:p>
                    </w:txbxContent>
                  </v:textbox>
                </v:oval>
                <v:oval id="Oval 130" o:spid="_x0000_s1053" style="position:absolute;left:66114;top:6342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LYcUA&#10;AADcAAAADwAAAGRycy9kb3ducmV2LnhtbESPQWvCQBCF70L/wzJCL6IblQaJrlLF0p4K2v6AITtm&#10;o9nZkN2atL++cyj0NsN78943m93gG3WnLtaBDcxnGSjiMtiaKwOfHy/TFaiYkC02gcnAN0XYbR9G&#10;Gyxs6PlE93OqlIRwLNCAS6kttI6lI49xFlpi0S6h85hk7SptO+wl3Dd6kWW59lizNDhs6eCovJ2/&#10;vIF8tVgeaX7c5737GZ58fH+9thNjHsfD8xpUoiH9m/+u36zgLwVfnpEJ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kwth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rect id="Rectangle 131" o:spid="_x0000_s1054" style="position:absolute;left:54370;top:6795;width:729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jT/cEA&#10;AADcAAAADwAAAGRycy9kb3ducmV2LnhtbERPzWoCMRC+F/oOYQRvNatCKatRRBTEg6W7PsCwmW6W&#10;biZpEnV9eyMUepuP73eW68H24kohdo4VTCcFCOLG6Y5bBed6//YBIiZkjb1jUnCnCOvV68sSS+1u&#10;/EXXKrUih3AsUYFJyZdSxsaQxThxnjhz3y5YTBmGVuqAtxxuezkrindpsePcYNDT1lDzU12sAh82&#10;/tPsTL0fTuFwbC9VZ37vSo1Hw2YBItGQ/sV/7oPO8+dTeD6TL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Y0/3BAAAA3AAAAA8AAAAAAAAAAAAAAAAAmAIAAGRycy9kb3du&#10;cmV2LnhtbFBLBQYAAAAABAAEAPUAAACGAwAAAAA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VAR</w:t>
                        </w:r>
                      </w:p>
                    </w:txbxContent>
                  </v:textbox>
                </v:rect>
                <v:oval id="Oval 132" o:spid="_x0000_s1055" style="position:absolute;left:77858;top:6342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0wjcMA&#10;AADcAAAADwAAAGRycy9kb3ducmV2LnhtbERPzWrCQBC+F3yHZQQvRTdGGiS6CbZY2lOh6gMM2TEb&#10;zc6G7GrSPn23UOhtPr7f2ZajbcWdet84VrBcJCCIK6cbrhWcjq/zNQgfkDW2jknBF3koi8nDFnPt&#10;Bv6k+yHUIoawz1GBCaHLpfSVIYt+4TriyJ1dbzFE2NdS9zjEcNvKNEkyabHh2GCwoxdD1fVwswqy&#10;dbra03L/nA3me3yy/uPt0j0qNZuOuw2IQGP4F/+533Wcv0rh95l4gS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0wjcMAAADc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oval>
                <v:oval id="Oval 133" o:spid="_x0000_s1056" style="position:absolute;left:89602;top:6342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VFsIA&#10;AADcAAAADwAAAGRycy9kb3ducmV2LnhtbERP22rCQBB9L/gPywi+lLrR0CCpq6go9ang5QOG7DSb&#10;mp0N2dXEfr1bKPg2h3Od+bK3tbhR6yvHCibjBARx4XTFpYLzafc2A+EDssbaMSm4k4flYvAyx1y7&#10;jg90O4ZSxBD2OSowITS5lL4wZNGPXUMcuW/XWgwRtqXULXYx3NZymiSZtFhxbDDY0MZQcTlerYJs&#10;Nk23NNmus8789u/Wf33+NK9KjYb96gNEoD48xf/uvY7z0xT+no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ZUW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Oval 134" o:spid="_x0000_s1057" style="position:absolute;left:101345;top:6342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NYsIA&#10;AADcAAAADwAAAGRycy9kb3ducmV2LnhtbERPzWrCQBC+F/oOyxR6Ed2obZDoKrUo9iRUfYAhO2Zj&#10;s7Mhu5ro07uC0Nt8fL8zW3S2EhdqfOlYwXCQgCDOnS65UHDYr/sTED4ga6wck4IreVjMX19mmGnX&#10;8i9ddqEQMYR9hgpMCHUmpc8NWfQDVxNH7ugaiyHCppC6wTaG20qOkiSVFkuODQZr+jaU/+3OVkE6&#10;GY1XNFwt09bcuk/rt5tT3VPq/a37moII1IV/8dP9o+P88Qc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qA1i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;</w:t>
                        </w:r>
                      </w:p>
                    </w:txbxContent>
                  </v:textbox>
                </v:oval>
                <v:shape id="Elbow Connector 135" o:spid="_x0000_s1058" type="#_x0000_t33" style="position:absolute;left:3631;top:4484;width:5295;height:22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vi0MQAAADcAAAADwAAAGRycy9kb3ducmV2LnhtbERPTWuDQBC9F/oflinkVtc2JIjNKiFQ&#10;KPQQkgaxt8GdqOjOirs1+u+zhUJv83ifs8tn04uJRtdaVvASxSCIK6tbrhVcvt6fExDOI2vsLZOC&#10;hRzk2ePDDlNtb3yi6exrEULYpaig8X5IpXRVQwZdZAfiwF3taNAHONZSj3gL4aaXr3G8lQZbDg0N&#10;DnRoqOrOP0bBoSjLvjt2+22yKY/JZzF01+VbqdXTvH8D4Wn2/+I/94cO89cb+H0mXC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a+LQxAAAANwAAAAPAAAAAAAAAAAA&#10;AAAAAKECAABkcnMvZG93bnJldi54bWxQSwUGAAAAAAQABAD5AAAAkgMAAAAA&#10;" strokecolor="black [3200]" strokeweight=".5pt">
                  <v:stroke endarrow="block"/>
                </v:shape>
                <v:shape id="Straight Arrow Connector 136" o:spid="_x0000_s1059" type="#_x0000_t32" style="position:absolute;left:14685;top:8247;width:445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7UGcIAAADcAAAADwAAAGRycy9kb3ducmV2LnhtbERPTWvCQBC9C/6HZQq9iG5qRCV1FWkp&#10;7dUoorcxO01Cs7Mhs9X033cLBW/zeJ+z2vSuUVfqpPZs4GmSgCIuvK25NHDYv42XoCQgW2w8k4Ef&#10;Etish4MVZtbfeEfXPJQqhrBkaKAKoc20lqIihzLxLXHkPn3nMETYldp2eIvhrtHTJJlrhzXHhgpb&#10;eqmo+Mq/nYE0zGS6m50Wkp/Ly8i+pqkc3415fOi3z6AC9eEu/nd/2Dg/ncPfM/EC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7UGc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37" o:spid="_x0000_s1060" type="#_x0000_t32" style="position:absolute;left:26429;top:8247;width:445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JxgsIAAADcAAAADwAAAGRycy9kb3ducmV2LnhtbERPTWvCQBC9C/6HZQq9iG5qRCV1FWkp&#10;7dUoorcxO01Cs7Mhs9X033cLBW/zeJ+z2vSuUVfqpPZs4GmSgCIuvK25NHDYv42XoCQgW2w8k4Ef&#10;Etish4MVZtbfeEfXPJQqhrBkaKAKoc20lqIihzLxLXHkPn3nMETYldp2eIvhrtHTJJlrhzXHhgpb&#10;eqmo+Mq/nYE0zGS6m50Wkp/Ly8i+pqkc3415fOi3z6AC9eEu/nd/2Dg/XcDfM/EC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Jxg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38" o:spid="_x0000_s1061" type="#_x0000_t32" style="position:absolute;left:38172;top:8247;width:4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pI8cQAAADcAAAADwAAAGRycy9kb3ducmV2LnhtbESPzW7CQAyE75V4h5WReisbqIogsCCg&#10;QoLe+BFnK2uSiKw3ZLckvH19QOrN1oxnPs+XnavUg5pQejYwHCSgiDNvS84NnE/bjwmoEJEtVp7J&#10;wJMCLBe9tzmm1rd8oMcx5kpCOKRooIixTrUOWUEOw8DXxKJdfeMwytrk2jbYSrir9ChJxtphydJQ&#10;YE2bgrLb8dcZaDFeputVft+sv/e77qu6j0/nH2Pe+91qBipSF//Nr+udFfxPoZVnZAK9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Wkjx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139" o:spid="_x0000_s1062" type="#_x0000_t32" style="position:absolute;left:49916;top:8247;width:4454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btasAAAADcAAAADwAAAGRycy9kb3ducmV2LnhtbERPy6rCMBDdC/5DGOHuNNWLotUo6kVQ&#10;dz5wPTRjW2wmtcm19e+NILibw3nObNGYQjyocrllBf1eBII4sTrnVMH5tOmOQTiPrLGwTAqe5GAx&#10;b7dmGGtb84EeR5+KEMIuRgWZ92UspUsyMuh6tiQO3NVWBn2AVSp1hXUIN4UcRNFIGsw5NGRY0jqj&#10;5Hb8Nwpq9JfJapne16u/3bYZFvfR6bxX6qfTLKcgPDX+K/64tzrM/53A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W7Wr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40" o:spid="_x0000_s1063" type="#_x0000_t32" style="position:absolute;left:61660;top:8247;width:4454;height: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2ai8UAAADcAAAADwAAAGRycy9kb3ducmV2LnhtbESPQUvDQBCF70L/wzIFL9JubEKV2G0R&#10;RfTaWKTexuyYBLOzIbO28d87B8HbDO/Ne99sdlPozYlG6SI7uF5mYIjr6DtuHBxenxa3YCQhe+wj&#10;k4MfEthtZxcbLH08855OVWqMhrCU6KBNaSitlbqlgLKMA7Fqn3EMmHQdG+tHPGt46O0qy9Y2YMfa&#10;0OJADy3VX9V3cJCnQlb74ngj1XvzceUf81zenp27nE/3d2ASTenf/Hf94hW/UHx9Riew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2ai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141" o:spid="_x0000_s1064" type="#_x0000_t32" style="position:absolute;left:73404;top:8247;width:445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E/EMMAAADcAAAADwAAAGRycy9kb3ducmV2LnhtbERPTWvCQBC9F/wPywi9lLrRBCvRVcRS&#10;2quplHobs2MSzM6GzFbTf98tFHqbx/uc1WZwrbpSL41nA9NJAoq49LbhysDh/eVxAUoCssXWMxn4&#10;JoHNenS3wtz6G+/pWoRKxRCWHA3UIXS51lLW5FAmviOO3Nn3DkOEfaVtj7cY7lo9S5K5dthwbKix&#10;o11N5aX4cgbSkMlsn30+SXGsTg/2OU3l49WY+/GwXYIKNIR/8Z/7zcb52RR+n4kX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RPxD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45" o:spid="_x0000_s1065" type="#_x0000_t32" style="position:absolute;left:85147;top:8247;width:4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2UEsAAAADcAAAADwAAAGRycy9kb3ducmV2LnhtbERPy6rCMBDdC/5DGOHuNFWuotUoPhC8&#10;7nzgemjGtthMahNt/fsbQXA3h/Oc2aIxhXhS5XLLCvq9CARxYnXOqYLzadsdg3AeWWNhmRS8yMFi&#10;3m7NMNa25gM9jz4VIYRdjAoy78tYSpdkZND1bEkcuKutDPoAq1TqCusQbgo5iKKRNJhzaMiwpHVG&#10;ye34MApq9JfJapne16vN364ZFvfR6bxX6qfTLKcgPDX+K/64dzrM/x3C+5lwgZ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1dlBL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46" o:spid="_x0000_s1066" type="#_x0000_t32" style="position:absolute;left:96891;top:8247;width:445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inZMMAAADcAAAADwAAAGRycy9kb3ducmV2LnhtbERPTUvDQBC9C/6HZYRexG7ahCix2yIt&#10;pV6biuhtzI5JMDsbMts2/feuIPQ2j/c5i9XoOnWiQVrPBmbTBBRx5W3LtYG3w/bhCZQEZIudZzJw&#10;IYHV8vZmgYX1Z97TqQy1iiEsBRpoQugLraVqyKFMfU8cuW8/OAwRDrW2A55juOv0PEly7bDl2NBg&#10;T+uGqp/y6AykIZP5Pvt4lPKz/rq3mzSV950xk7vx5RlUoDFcxf/uVxvnZzn8PRMv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4p2T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47" o:spid="_x0000_s1067" type="#_x0000_t32" style="position:absolute;left:108635;top:8247;width:4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Ov/sIAAADcAAAADwAAAGRycy9kb3ducmV2LnhtbERPTWvCQBC9F/wPywi9NRul1TZ1FRMp&#10;WG8a6XnIjkkwOxuzq4n/3i0UepvH+5zFajCNuFHnassKJlEMgriwuuZSwTH/enkH4TyyxsYyKbiT&#10;g9Vy9LTARNue93Q7+FKEEHYJKqi8bxMpXVGRQRfZljhwJ9sZ9AF2pdQd9iHcNHIaxzNpsObQUGFL&#10;WUXF+XA1Cnr0Px/purxk6eZ7O7w1l1l+3Cn1PB7WnyA8Df5f/Ofe6jD/dQ6/z4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Ov/sIAAADcAAAADwAAAAAAAAAAAAAA&#10;AAChAgAAZHJzL2Rvd25yZXYueG1sUEsFBgAAAAAEAAQA+QAAAJADAAAAAA==&#10;" strokecolor="black [3200]" strokeweight=".5pt">
                  <v:stroke endarrow="block" joinstyle="miter"/>
                </v:shape>
                <v:line id="Straight Connector 148" o:spid="_x0000_s1068" style="position:absolute;flip:y;visibility:visible;mso-wrap-style:square" from="63143,4132" to="63143,8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UyLsMAAADcAAAADwAAAGRycy9kb3ducmV2LnhtbESPQWvDMAyF74P9B6NBb6uT0YWS1i2h&#10;0NFTxtr+ABFrTlgsh9hN038/HQa7Sbyn9z5t97Pv1URj7AIbyJcZKOIm2I6dgevl+LoGFROyxT4w&#10;GXhQhP3u+WmLpQ13/qLpnJySEI4lGmhTGkqtY9OSx7gMA7Fo32H0mGQdnbYj3iXc9/otywrtsWNp&#10;aHGgQ0vNz/nmDVhXk66Cm95zV1yPjfvE+mMyZvEyVxtQieb0b/67PlnBXwmt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VMi7DAAAA3AAAAA8AAAAAAAAAAAAA&#10;AAAAoQIAAGRycy9kb3ducmV2LnhtbFBLBQYAAAAABAAEAPkAAACRAwAAAAA=&#10;" strokecolor="black [3200]" strokeweight=".5pt">
                  <v:stroke joinstyle="miter"/>
                </v:line>
                <v:line id="Straight Connector 149" o:spid="_x0000_s1069" style="position:absolute;visibility:visible;mso-wrap-style:square" from="52533,4150" to="63143,4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otcMAAADcAAAADwAAAGRycy9kb3ducmV2LnhtbERP32vCMBB+F/Y/hBv4IjN1jlE7o4hM&#10;EBy61bDno7m1Zc2lNFHrf28GA9/u4/t582VvG3GmzteOFUzGCQjiwpmaSwX6uHlKQfiAbLBxTAqu&#10;5GG5eBjMMTPuwl90zkMpYgj7DBVUIbSZlL6oyKIfu5Y4cj+usxgi7EppOrzEcNvI5yR5lRZrjg0V&#10;trSuqPjNT1bBTs++R9NDqrU95nv81PX74WOt1PCxX72BCNSHu/jfvTVx/s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XKLXDAAAA3AAAAA8AAAAAAAAAAAAA&#10;AAAAoQIAAGRycy9kb3ducmV2LnhtbFBLBQYAAAAABAAEAPkAAACRAwAAAAA=&#10;" strokecolor="black [3200]" strokeweight=".5pt">
                  <v:stroke joinstyle="miter"/>
                </v:line>
                <v:shape id="Straight Arrow Connector 150" o:spid="_x0000_s1070" type="#_x0000_t32" style="position:absolute;left:52533;top:4132;width:0;height:41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QMVsYAAADcAAAADwAAAGRycy9kb3ducmV2LnhtbESPzU7DQAyE70h9h5UrcUHthqb8KHRb&#10;IRCCawOq4GaybhI1643ipQ1vjw9Ivdma8czn1WYMnTnSIG1kB9fzDAxxFX3LtYOP95fZPRhJyB67&#10;yOTglwQ268nFCgsfT7ylY5lqoyEsBTpoUuoLa6VqKKDMY0+s2j4OAZOuQ239gCcND51dZNmtDdiy&#10;NjTY01ND1aH8CQ7ytJTFdvl5J+VX/X3ln/Ncdq/OXU7HxwcwicZ0Nv9fv3nFv1F8fUYns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EDFbGAAAA3AAAAA8AAAAAAAAA&#10;AAAAAAAAoQIAAGRycy9kb3ducmV2LnhtbFBLBQYAAAAABAAEAPkAAACU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C1386" w:rsidRDefault="00AC1386" w:rsidP="00AC1386">
      <w:pPr>
        <w:rPr>
          <w:sz w:val="16"/>
          <w:szCs w:val="16"/>
        </w:rPr>
      </w:pPr>
      <w:r w:rsidRPr="00AC1386">
        <w:rPr>
          <w:sz w:val="16"/>
          <w:szCs w:val="16"/>
        </w:rPr>
        <mc:AlternateContent>
          <mc:Choice Requires="wpg">
            <w:drawing>
              <wp:inline distT="0" distB="0" distL="0" distR="0">
                <wp:extent cx="5554201" cy="1770546"/>
                <wp:effectExtent l="0" t="0" r="85090" b="20320"/>
                <wp:docPr id="151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201" cy="1770546"/>
                          <a:chOff x="0" y="0"/>
                          <a:chExt cx="5554201" cy="1770546"/>
                        </a:xfrm>
                      </wpg:grpSpPr>
                      <wps:wsp>
                        <wps:cNvPr id="152" name="Rectangle 152"/>
                        <wps:cNvSpPr/>
                        <wps:spPr>
                          <a:xfrm>
                            <a:off x="0" y="0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&lt;TIPO&gt;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719417" y="634247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739588" y="1389518"/>
                            <a:ext cx="86509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vector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1925172" y="1389518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56"/>
                        <wps:cNvSpPr/>
                        <wps:spPr>
                          <a:xfrm>
                            <a:off x="3012141" y="1389518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4085664" y="1389518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Elbow Connector 158"/>
                        <wps:cNvCnPr>
                          <a:stCxn id="152" idx="2"/>
                          <a:endCxn id="154" idx="2"/>
                        </wps:cNvCnPr>
                        <wps:spPr>
                          <a:xfrm rot="16200000" flipH="1">
                            <a:off x="-14405" y="826039"/>
                            <a:ext cx="1284736" cy="223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>
                          <a:endCxn id="153" idx="2"/>
                        </wps:cNvCnPr>
                        <wps:spPr>
                          <a:xfrm>
                            <a:off x="516337" y="819430"/>
                            <a:ext cx="203080" cy="5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>
                          <a:stCxn id="153" idx="6"/>
                        </wps:cNvCnPr>
                        <wps:spPr>
                          <a:xfrm flipV="1">
                            <a:off x="1448364" y="819430"/>
                            <a:ext cx="4105837" cy="5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>
                          <a:stCxn id="154" idx="6"/>
                          <a:endCxn id="155" idx="2"/>
                        </wps:cNvCnPr>
                        <wps:spPr>
                          <a:xfrm>
                            <a:off x="1604685" y="1580032"/>
                            <a:ext cx="3204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Arrow Connector 162"/>
                        <wps:cNvCnPr>
                          <a:stCxn id="155" idx="6"/>
                          <a:endCxn id="156" idx="2"/>
                        </wps:cNvCnPr>
                        <wps:spPr>
                          <a:xfrm>
                            <a:off x="2654119" y="1580032"/>
                            <a:ext cx="3580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>
                          <a:stCxn id="156" idx="6"/>
                          <a:endCxn id="157" idx="2"/>
                        </wps:cNvCnPr>
                        <wps:spPr>
                          <a:xfrm>
                            <a:off x="3741088" y="1580032"/>
                            <a:ext cx="3445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 flipV="1">
                            <a:off x="5098812" y="819430"/>
                            <a:ext cx="5986" cy="760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stCxn id="157" idx="6"/>
                        </wps:cNvCnPr>
                        <wps:spPr>
                          <a:xfrm>
                            <a:off x="4814611" y="1580032"/>
                            <a:ext cx="2901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7" o:spid="_x0000_s1071" style="width:437.35pt;height:139.4pt;mso-position-horizontal-relative:char;mso-position-vertical-relative:line" coordsize="55542,17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">
                <v:rect id="Rectangle 152" o:spid="_x0000_s1072" style="position:absolute;width:103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WoKsEA&#10;AADcAAAADwAAAGRycy9kb3ducmV2LnhtbERP3WrCMBS+F/YO4Qx2p6mCY3SmRURBvNhYuwc4NGdN&#10;WXMSk6j17ZfBYHfn4/s9m3qyo7hSiINjBctFAYK4c3rgXsFne5i/gIgJWePomBTcKUJdPcw2WGp3&#10;4w+6NqkXOYRjiQpMSr6UMnaGLMaF88SZ+3LBYsow9FIHvOVwO8pVUTxLiwPnBoOedoa67+ZiFfiw&#10;9e9mb9rD9BaOp/7SDOZ8V+rpcdq+gkg0pX/xn/uo8/z1Cn6fyRfI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VqCrBAAAA3AAAAA8AAAAAAAAAAAAAAAAAmAIAAGRycy9kb3du&#10;cmV2LnhtbFBLBQYAAAAABAAEAPUAAACGAwAAAAA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&lt;TIPO&gt;</w:t>
                        </w:r>
                      </w:p>
                    </w:txbxContent>
                  </v:textbox>
                </v:rect>
                <v:oval id="Oval 153" o:spid="_x0000_s1073" style="position:absolute;left:7194;top:6342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5wtsIA&#10;AADcAAAADwAAAGRycy9kb3ducmV2LnhtbERPzYrCMBC+C/sOYRa8yJqqWKQaZXdR9LSg7gMMzdhU&#10;m0lpsrb69EZY8DYf3+8sVp2txJUaXzpWMBomIIhzp0suFPweNx8zED4ga6wck4IbeVgt33oLzLRr&#10;eU/XQyhEDGGfoQITQp1J6XNDFv3Q1cSRO7nGYoiwKaRusI3htpLjJEmlxZJjg8Gavg3ll8OfVZDO&#10;xpM1jdZfaWvu3dT6n+25HijVf+8+5yACdeEl/nfvdJw/ncDz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nC2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bit</w:t>
                        </w:r>
                        <w:proofErr w:type="gramEnd"/>
                      </w:p>
                    </w:txbxContent>
                  </v:textbox>
                </v:oval>
                <v:oval id="Oval 154" o:spid="_x0000_s1074" style="position:absolute;left:7395;top:13895;width:865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owsMA&#10;AADcAAAADwAAAGRycy9kb3ducmV2LnhtbERPzWrCQBC+F3yHZQQvpW7UGiTNRlpR7Emo7QMM2Wk2&#10;mp0N2dXEPn1XKPQ2H9/v5OvBNuJKna8dK5hNExDEpdM1Vwq+PndPKxA+IGtsHJOCG3lYF6OHHDPt&#10;ev6g6zFUIoawz1CBCaHNpPSlIYt+6lriyH27zmKIsKuk7rCP4baR8yRJpcWaY4PBljaGyvPxYhWk&#10;q/liS7PtW9qbn2Fp/WF/ah+VmoyH1xcQgYbwL/5zv+s4f/kM92fiB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fowsMAAADc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vector</w:t>
                        </w:r>
                        <w:proofErr w:type="gramEnd"/>
                      </w:p>
                    </w:txbxContent>
                  </v:textbox>
                </v:oval>
                <v:oval id="Oval 155" o:spid="_x0000_s1075" style="position:absolute;left:19251;top:13895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NWcIA&#10;AADcAAAADwAAAGRycy9kb3ducmV2LnhtbERP22rCQBB9L/gPywi+lLpRSZDUVVSU9qng5QOG7DSb&#10;mp0N2dXEfr1bKPg2h3Odxaq3tbhR6yvHCibjBARx4XTFpYLzaf82B+EDssbaMSm4k4fVcvCywFy7&#10;jg90O4ZSxBD2OSowITS5lL4wZNGPXUMcuW/XWgwRtqXULXYx3NZymiSZtFhxbDDY0NZQcTlerYJs&#10;Pp3taLLbZJ357VPrvz5+mlelRsN+/Q4iUB+e4n/3p47z0xT+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O01Z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(</w:t>
                        </w:r>
                      </w:p>
                    </w:txbxContent>
                  </v:textbox>
                </v:oval>
                <v:oval id="Oval 156" o:spid="_x0000_s1076" style="position:absolute;left:30121;top:13895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TLsMA&#10;AADcAAAADwAAAGRycy9kb3ducmV2LnhtbERPzWrCQBC+F3yHZQQvRTdaDBKzERWlPRWa9gGG7DSb&#10;mp0N2dXEPn23UOhtPr7fyXejbcWNet84VrBcJCCIK6cbrhV8vJ/nGxA+IGtsHZOCO3nYFZOHHDPt&#10;Bn6jWxlqEUPYZ6jAhNBlUvrKkEW/cB1x5D5dbzFE2NdS9zjEcNvKVZKk0mLDscFgR0dD1aW8WgXp&#10;ZvV0ouXpkA7me1xb//r81T0qNZuO+y2IQGP4F/+5X3Scv07h95l4gS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nTLsMAAADc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157" o:spid="_x0000_s1077" style="position:absolute;left:40856;top:13895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2tcIA&#10;AADcAAAADwAAAGRycy9kb3ducmV2LnhtbERPzWrCQBC+F3yHZQpepG5UTCV1FRWlngS1DzBkp9m0&#10;2dmQXU306buC0Nt8fL8zX3a2EldqfOlYwWiYgCDOnS65UPB13r3NQPiArLFyTApu5GG56L3MMdOu&#10;5SNdT6EQMYR9hgpMCHUmpc8NWfRDVxNH7ts1FkOETSF1g20Mt5UcJ0kqLZYcGwzWtDGU/54uVkE6&#10;G0+2NNqu09bcu6n1h8+feqBU/7VbfYAI1IV/8dO913H+9B0ez8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Xa1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shape id="Elbow Connector 158" o:spid="_x0000_s1078" type="#_x0000_t33" style="position:absolute;left:-145;top:8260;width:12848;height:22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Wo7sUAAADcAAAADwAAAGRycy9kb3ducmV2LnhtbESPQYvCQAyF7wv+hyGCt3XqglKqo4gg&#10;CB5kVaTeQie2pZ1M6cxq/febw8LeEt7Le19Wm8G16kl9qD0bmE0TUMSFtzWXBq6X/WcKKkRki61n&#10;MvCmAJv16GOFmfUv/qbnOZZKQjhkaKCKscu0DkVFDsPUd8SiPXzvMMral9r2+JJw1+qvJFlohzVL&#10;Q4Ud7SoqmvOPM7C75XnbnJrtIp3np/R465rH+27MZDxsl6AiDfHf/Hd9sII/F1p5Rib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Wo7sUAAADcAAAADwAAAAAAAAAA&#10;AAAAAAChAgAAZHJzL2Rvd25yZXYueG1sUEsFBgAAAAAEAAQA+QAAAJMDAAAAAA==&#10;" strokecolor="black [3200]" strokeweight=".5pt">
                  <v:stroke endarrow="block"/>
                </v:shape>
                <v:shape id="Straight Arrow Connector 159" o:spid="_x0000_s1079" type="#_x0000_t32" style="position:absolute;left:5163;top:8194;width:2031;height: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IysIAAADcAAAADwAAAGRycy9kb3ducmV2LnhtbERPTWuDQBC9B/oflinklqwNGBrrGqKh&#10;kPZWE3Ie3KlK3Vl1t9H8+26h0Ns83uek+9l04kajay0reFpHIIgrq1uuFVzOr6tnEM4ja+wsk4I7&#10;OdhnD4sUE20n/qBb6WsRQtglqKDxvk+kdFVDBt3a9sSB+7SjQR/gWEs94hTCTSc3UbSVBlsODQ32&#10;VDRUfZXfRsGE/rrLD/VQ5Me30xx3w/Z8eVdq+TgfXkB4mv2/+M990mF+vIPfZ8IF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ckIy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60" o:spid="_x0000_s1080" type="#_x0000_t32" style="position:absolute;left:14483;top:8194;width:41059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jG68UAAADcAAAADwAAAGRycy9kb3ducmV2LnhtbESPQUvDQBCF70L/wzIFL9JubEqV2G0R&#10;RfTatEi9jdkxCWZnQ2Zt4793DkJvM7w3732z3o6hMycapI3s4HaegSGuom+5dnDYv8zuwUhC9thF&#10;Jge/JLDdTK7WWPh45h2dylQbDWEp0EGTUl9YK1VDAWUee2LVvuIQMOk61NYPeNbw0NlFlq1swJa1&#10;ocGenhqqvsuf4CBPS1nslsc7KT/qzxv/nOfy/urc9XR8fACTaEwX8//1m1f8leLrMzqB3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jG6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161" o:spid="_x0000_s1081" type="#_x0000_t32" style="position:absolute;left:16046;top:15800;width:32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OccIAAADcAAAADwAAAGRycy9kb3ducmV2LnhtbERPS2vCQBC+F/wPyxS81Y2CQVNXSSxC&#10;2psPPA/ZaRKanY3ZbRL/fbcgeJuP7zmb3Wga0VPnassK5rMIBHFhdc2lgsv58LYC4TyyxsYyKbiT&#10;g9128rLBRNuBj9SffClCCLsEFVTet4mUrqjIoJvZljhw37Yz6APsSqk7HEK4aeQiimJpsObQUGFL&#10;+4qKn9OvUTCgv66ztLzts4/PfFw2t/h8+VJq+jqm7yA8jf4pfrhzHebHc/h/Jlw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POcc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62" o:spid="_x0000_s1082" type="#_x0000_t32" style="position:absolute;left:26541;top:15800;width:35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FQBsEAAADcAAAADwAAAGRycy9kb3ducmV2LnhtbERPS4vCMBC+C/6HMII3TVewaLep+EDQ&#10;vfnA89DMtmWbSW2irf/eLCzsbT6+56Sr3tTiSa2rLCv4mEYgiHOrKy4UXC/7yQKE88gaa8uk4EUO&#10;VtlwkGKibccnep59IUIIuwQVlN43iZQuL8mgm9qGOHDftjXoA2wLqVvsQrip5SyKYmmw4tBQYkPb&#10;kvKf88Mo6NDflpt1cd9udsdDP6/v8eX6pdR41K8/QXjq/b/4z33QYX48g99nwgUye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VAG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63" o:spid="_x0000_s1083" type="#_x0000_t32" style="position:absolute;left:37410;top:15800;width:34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31ncIAAADcAAAADwAAAGRycy9kb3ducmV2LnhtbERPTWvCQBC9F/oflin0Vje1GDS6SrQU&#10;0t6M4nnIjklodjbJrkn8991Cobd5vM/Z7CbTiIF6V1tW8DqLQBAXVtdcKjifPl6WIJxH1thYJgV3&#10;crDbPj5sMNF25CMNuS9FCGGXoILK+zaR0hUVGXQz2xIH7mp7gz7AvpS6xzGEm0bOoyiWBmsODRW2&#10;dKio+M5vRsGI/rLap2V32L9/ZtOi6eLT+Uup56cpXYPwNPl/8Z8702F+/Aa/z4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31ncIAAADcAAAADwAAAAAAAAAAAAAA&#10;AAChAgAAZHJzL2Rvd25yZXYueG1sUEsFBgAAAAAEAAQA+QAAAJADAAAAAA==&#10;" strokecolor="black [3200]" strokeweight=".5pt">
                  <v:stroke endarrow="block" joinstyle="miter"/>
                </v:shape>
                <v:line id="Straight Connector 164" o:spid="_x0000_s1084" style="position:absolute;flip:y;visibility:visible;mso-wrap-style:square" from="50988,8194" to="51047,15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1kS78AAADcAAAADwAAAGRycy9kb3ducmV2LnhtbERPzYrCMBC+L/gOYQRv29RFi1TTIoLi&#10;SVn1AYZmTIvNpDTZWt/eLCzsbT6+39mUo23FQL1vHCuYJykI4srpho2C23X/uQLhA7LG1jEpeJGH&#10;sph8bDDX7snfNFyCETGEfY4K6hC6XEpf1WTRJ64jjtzd9RZDhL2RusdnDLet/ErTTFpsODbU2NGu&#10;pupx+bEKtDmR3DozLOcmu+0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y1kS78AAADcAAAADwAAAAAAAAAAAAAAAACh&#10;AgAAZHJzL2Rvd25yZXYueG1sUEsFBgAAAAAEAAQA+QAAAI0DAAAAAA==&#10;" strokecolor="black [3200]" strokeweight=".5pt">
                  <v:stroke joinstyle="miter"/>
                </v:line>
                <v:line id="Straight Connector 165" o:spid="_x0000_s1085" style="position:absolute;visibility:visible;mso-wrap-style:square" from="48146,15800" to="51047,15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9+0MMAAADcAAAADwAAAGRycy9kb3ducmV2LnhtbERP32vCMBB+F/Y/hBv4IjN1suI6o4hM&#10;EBy61bDno7m1Zc2lNFHrf28GA9/u4/t582VvG3GmzteOFUzGCQjiwpmaSwX6uHmagfAB2WDjmBRc&#10;ycNy8TCYY2bchb/onIdSxBD2GSqoQmgzKX1RkUU/di1x5H5cZzFE2JXSdHiJ4baRz0mSSos1x4YK&#10;W1pXVPzmJ6tgp1+/R9PDTGt7zPf4qev3w8daqeFjv3oDEagPd/G/e2vi/PQ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vftDDAAAA3AAAAA8AAAAAAAAAAAAA&#10;AAAAoQIAAGRycy9kb3ducmV2LnhtbFBLBQYAAAAABAAEAPkAAACRAw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 w:rsidRPr="00AC1386">
        <w:rPr>
          <w:sz w:val="16"/>
          <w:szCs w:val="16"/>
        </w:rPr>
        <mc:AlternateContent>
          <mc:Choice Requires="wpg">
            <w:drawing>
              <wp:inline distT="0" distB="0" distL="0" distR="0">
                <wp:extent cx="2549229" cy="2202434"/>
                <wp:effectExtent l="0" t="0" r="60960" b="26670"/>
                <wp:docPr id="166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9229" cy="2202434"/>
                          <a:chOff x="0" y="0"/>
                          <a:chExt cx="2549229" cy="2202434"/>
                        </a:xfrm>
                      </wpg:grpSpPr>
                      <wps:wsp>
                        <wps:cNvPr id="167" name="Rectangle 167"/>
                        <wps:cNvSpPr/>
                        <wps:spPr>
                          <a:xfrm>
                            <a:off x="0" y="0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&lt;INOUT&gt;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952198" y="549981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Oval 169"/>
                        <wps:cNvSpPr/>
                        <wps:spPr>
                          <a:xfrm>
                            <a:off x="989762" y="1185694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989762" y="1821406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signal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Elbow Connector 171"/>
                        <wps:cNvCnPr>
                          <a:stCxn id="167" idx="2"/>
                          <a:endCxn id="170" idx="2"/>
                        </wps:cNvCnPr>
                        <wps:spPr>
                          <a:xfrm rot="16200000" flipH="1">
                            <a:off x="-105262" y="916896"/>
                            <a:ext cx="1716624" cy="47342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Arrow Connector 172"/>
                        <wps:cNvCnPr>
                          <a:endCxn id="169" idx="2"/>
                        </wps:cNvCnPr>
                        <wps:spPr>
                          <a:xfrm>
                            <a:off x="508211" y="1376208"/>
                            <a:ext cx="4815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>
                          <a:endCxn id="168" idx="2"/>
                        </wps:cNvCnPr>
                        <wps:spPr>
                          <a:xfrm>
                            <a:off x="496167" y="740495"/>
                            <a:ext cx="456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endCxn id="170" idx="6"/>
                        </wps:cNvCnPr>
                        <wps:spPr>
                          <a:xfrm flipH="1">
                            <a:off x="1718709" y="2011920"/>
                            <a:ext cx="479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endCxn id="169" idx="6"/>
                        </wps:cNvCnPr>
                        <wps:spPr>
                          <a:xfrm flipH="1">
                            <a:off x="1718709" y="1376208"/>
                            <a:ext cx="479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 flipH="1">
                            <a:off x="2198592" y="740494"/>
                            <a:ext cx="2" cy="12714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>
                          <a:stCxn id="168" idx="6"/>
                        </wps:cNvCnPr>
                        <wps:spPr>
                          <a:xfrm flipV="1">
                            <a:off x="1681145" y="740494"/>
                            <a:ext cx="86808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8" o:spid="_x0000_s1086" style="width:200.75pt;height:173.4pt;mso-position-horizontal-relative:char;mso-position-vertical-relative:line" coordsize="25492,2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">
                <v:rect id="Rectangle 167" o:spid="_x0000_s1087" style="position:absolute;width:103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7BD8EA&#10;AADcAAAADwAAAGRycy9kb3ducmV2LnhtbERPzWoCMRC+C32HMAVvmrUHW7ZGEVGQHizd7QMMm+lm&#10;6WYSk6jr2xtB8DYf3+8sVoPtxZlC7BwrmE0LEMSN0x23Cn7r3eQDREzIGnvHpOBKEVbLl9ECS+0u&#10;/EPnKrUih3AsUYFJyZdSxsaQxTh1njhzfy5YTBmGVuqAlxxue/lWFHNpsePcYNDTxlDzX52sAh/W&#10;/ttsTb0bDmH/1Z6qzhyvSo1fh/UniERDeoof7r3O8+fvcH8mXyC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OwQ/BAAAA3AAAAA8AAAAAAAAAAAAAAAAAmAIAAGRycy9kb3du&#10;cmV2LnhtbFBLBQYAAAAABAAEAPUAAACGAwAAAAA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&lt;INOUT&gt;</w:t>
                        </w:r>
                      </w:p>
                    </w:txbxContent>
                  </v:textbox>
                </v:rect>
                <v:oval id="Oval 168" o:spid="_x0000_s1088" style="position:absolute;left:9521;top:5499;width:7290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oesUA&#10;AADcAAAADwAAAGRycy9kb3ducmV2LnhtbESPQWvCQBCF70L/wzIFL1I3WgwSXUWL0p6E2v6AITtm&#10;o9nZkN2atL++cyj0NsN789436+3gG3WnLtaBDcymGSjiMtiaKwOfH8enJaiYkC02gcnAN0XYbh5G&#10;ayxs6Pmd7udUKQnhWKABl1JbaB1LRx7jNLTEol1C5zHJ2lXadthLuG/0PMty7bFmaXDY0ouj8nb+&#10;8gby5fz5QLPDPu/dz7Dw8fR6bSfGjB+H3QpUoiH9m/+u36zg50Irz8gE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ih6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oval>
                <v:oval id="Oval 169" o:spid="_x0000_s1089" style="position:absolute;left:9897;top:11856;width:7290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N4cMA&#10;AADcAAAADwAAAGRycy9kb3ducmV2LnhtbERPzWrCQBC+C77DMoKXUjcqDZq6CW1R7EnQ+gBDdppN&#10;m50N2a2JffquUPA2H9/vbIrBNuJCna8dK5jPEhDEpdM1VwrOH7vHFQgfkDU2jknBlTwU+Xi0wUy7&#10;no90OYVKxBD2GSowIbSZlL40ZNHPXEscuU/XWQwRdpXUHfYx3DZykSSptFhzbDDY0puh8vv0YxWk&#10;q8VyS/Pta9qb3+HJ+sP+q31QajoZXp5BBBrCXfzvftdxfrqG2zPxAp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qN4cMAAADc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oval>
                <v:oval id="Oval 170" o:spid="_x0000_s1090" style="position:absolute;left:9897;top:18214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yocYA&#10;AADcAAAADwAAAGRycy9kb3ducmV2LnhtbESPQW/CMAyF75P4D5EncZlGCtM61BEQICZ2QhrjB1iN&#10;abo1TtUE2u3X48Ok3Wy95/c+L1aDb9SVulgHNjCdZKCIy2BrrgycPt8e56BiQrbYBCYDPxRhtRzd&#10;LbCwoecPuh5TpSSEY4EGXEptoXUsHXmMk9ASi3YOnccka1dp22Ev4b7RsyzLtceapcFhS1tH5ffx&#10;4g3k89nTjqa7Td673+HZx8P+q30wZnw/rF9BJRrSv/nv+t0K/ovgyzMygV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myoc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signal</w:t>
                        </w:r>
                        <w:proofErr w:type="gramEnd"/>
                      </w:p>
                    </w:txbxContent>
                  </v:textbox>
                </v:oval>
                <v:shape id="Elbow Connector 171" o:spid="_x0000_s1091" type="#_x0000_t33" style="position:absolute;left:-1054;top:9169;width:17167;height:47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pdE8MAAADcAAAADwAAAGRycy9kb3ducmV2LnhtbERPS4vCMBC+L/gfwgje1tSF1dI1LSIs&#10;CHsQH0j3NjRjW9pMShO1/nsjCN7m43vOMhtMK67Uu9qygtk0AkFcWF1zqeB4+P2MQTiPrLG1TAru&#10;5CBLRx9LTLS98Y6ue1+KEMIuQQWV910ipSsqMuimtiMO3Nn2Bn2AfSl1j7cQblr5FUVzabDm0FBh&#10;R+uKimZ/MQrWpzxvm22zmsff+Tb+O3XN+f6v1GQ8rH5AeBr8W/xyb3SYv5jB85lwgU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6XRPDAAAA3AAAAA8AAAAAAAAAAAAA&#10;AAAAoQIAAGRycy9kb3ducmV2LnhtbFBLBQYAAAAABAAEAPkAAACRAwAAAAA=&#10;" strokecolor="black [3200]" strokeweight=".5pt">
                  <v:stroke endarrow="block"/>
                </v:shape>
                <v:shape id="Straight Arrow Connector 172" o:spid="_x0000_s1092" type="#_x0000_t32" style="position:absolute;left:5082;top:13762;width:4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jG28EAAADcAAAADwAAAGRycy9kb3ducmV2LnhtbERPS4vCMBC+L/gfwgjeNFXw1W0qPhB0&#10;bz7Y89DMtmWbSW2irf/eCAt7m4/vOcmqM5V4UONKywrGowgEcWZ1ybmC62U/XIBwHlljZZkUPMnB&#10;Ku19JBhr2/KJHmefixDCLkYFhfd1LKXLCjLoRrYmDtyPbQz6AJtc6gbbEG4qOYmimTRYcmgosKZt&#10;Qdnv+W4UtOi/l5t1fttudsdDN61us8v1S6lBv1t/gvDU+X/xn/ugw/z5BN7PhAtk+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2Mbb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73" o:spid="_x0000_s1093" type="#_x0000_t32" style="position:absolute;left:4961;top:7404;width:45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RjQMIAAADcAAAADwAAAGRycy9kb3ducmV2LnhtbERPTWvCQBC9F/wPywi9NRst1TZ1FRMp&#10;WG8a6XnIjkkwOxuzq4n/3i0UepvH+5zFajCNuFHnassKJlEMgriwuuZSwTH/enkH4TyyxsYyKbiT&#10;g9Vy9LTARNue93Q7+FKEEHYJKqi8bxMpXVGRQRfZljhwJ9sZ9AF2pdQd9iHcNHIaxzNpsObQUGFL&#10;WUXF+XA1Cnr0Px/purxk6eZ7O7w1l1l+3Cn1PB7WnyA8Df5f/Ofe6jB//gq/z4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5RjQMIAAADcAAAADwAAAAAAAAAAAAAA&#10;AAChAgAAZHJzL2Rvd25yZXYueG1sUEsFBgAAAAAEAAQA+QAAAJADAAAAAA==&#10;" strokecolor="black [3200]" strokeweight=".5pt">
                  <v:stroke endarrow="block" joinstyle="miter"/>
                </v:shape>
                <v:line id="Straight Connector 174" o:spid="_x0000_s1094" style="position:absolute;flip:x;visibility:visible;mso-wrap-style:square" from="17187,20119" to="21985,20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TylsAAAADcAAAADwAAAGRycy9kb3ducmV2LnhtbERPyWrDMBC9F/IPYgK5NXJCs+BGCSbg&#10;0pNDlg8YrKlsYo2MpdjO31eBQm/zeOvsDqNtRE+drx0rWMwTEMSl0zUbBbdr/r4F4QOyxsYxKXiS&#10;h8N+8rbDVLuBz9RfghExhH2KCqoQ2lRKX1Zk0c9dSxy5H9dZDBF2RuoOhxhuG7lMkrW0WHNsqLCl&#10;Y0Xl/fKwCrQpSGbO9KuFWd/y0pyw+OqVmk3H7BNEoDH8i//c3zrO33zA6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08pbAAAAA3AAAAA8AAAAAAAAAAAAAAAAA&#10;oQIAAGRycy9kb3ducmV2LnhtbFBLBQYAAAAABAAEAPkAAACOAwAAAAA=&#10;" strokecolor="black [3200]" strokeweight=".5pt">
                  <v:stroke joinstyle="miter"/>
                </v:line>
                <v:line id="Straight Connector 175" o:spid="_x0000_s1095" style="position:absolute;flip:x;visibility:visible;mso-wrap-style:square" from="17187,13762" to="21985,1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hXDb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m8D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bhXDbwAAADcAAAADwAAAAAAAAAAAAAAAAChAgAA&#10;ZHJzL2Rvd25yZXYueG1sUEsFBgAAAAAEAAQA+QAAAIoDAAAAAA==&#10;" strokecolor="black [3200]" strokeweight=".5pt">
                  <v:stroke joinstyle="miter"/>
                </v:line>
                <v:line id="Straight Connector 176" o:spid="_x0000_s1096" style="position:absolute;flip:x;visibility:visible;mso-wrap-style:square" from="21985,7404" to="21985,20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rJer4AAADcAAAADwAAAGRycy9kb3ducmV2LnhtbERPy6rCMBDdX/AfwgjublMvWKUaRQTF&#10;leLjA4ZmTIvNpDS5tf69EQR3czjPWax6W4uOWl85VjBOUhDEhdMVGwXXy/Z3BsIHZI21Y1LwJA+r&#10;5eBngbl2Dz5Rdw5GxBD2OSooQ2hyKX1RkkWfuIY4cjfXWgwRtkbqFh8x3NbyL00zabHi2FBiQ5uS&#10;ivv53yrQ5kBy7Uw3GZvsui3MEQ+7TqnRsF/PQQTqw1f8ce91nD/N4P1MvEA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asl6vgAAANwAAAAPAAAAAAAAAAAAAAAAAKEC&#10;AABkcnMvZG93bnJldi54bWxQSwUGAAAAAAQABAD5AAAAjAMAAAAA&#10;" strokecolor="black [3200]" strokeweight=".5pt">
                  <v:stroke joinstyle="miter"/>
                </v:line>
                <v:shape id="Straight Arrow Connector 177" o:spid="_x0000_s1097" type="#_x0000_t32" style="position:absolute;left:16811;top:7404;width:868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jIQsMAAADcAAAADwAAAGRycy9kb3ducmV2LnhtbERPTWvCQBC9F/wPyxR6KXVTI0aiq0hL&#10;qVdTKe1tzI5JaHY2ZLaa/ntXEHqbx/uc5XpwrTpRL41nA8/jBBRx6W3DlYH9x9vTHJQEZIutZzLw&#10;RwLr1ehuibn1Z97RqQiViiEsORqoQ+hyraWsyaGMfUccuaPvHYYI+0rbHs8x3LV6kiQz7bDh2FBj&#10;Ry81lT/FrzOQhqlMdtOvTIrv6vBoX9NUPt+NebgfNgtQgYbwL765tzbOzzK4PhMv0K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ELDAAAA3AAAAA8AAAAAAAAAAAAA&#10;AAAAoQIAAGRycy9kb3ducmV2LnhtbFBLBQYAAAAABAAEAPkAAACR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C1386" w:rsidRDefault="00AC138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AC1386" w:rsidRDefault="00AC1386" w:rsidP="00AC1386">
      <w:pPr>
        <w:rPr>
          <w:sz w:val="16"/>
          <w:szCs w:val="16"/>
        </w:rPr>
      </w:pPr>
      <w:r w:rsidRPr="00AC1386">
        <w:rPr>
          <w:sz w:val="16"/>
          <w:szCs w:val="16"/>
        </w:rPr>
        <w:lastRenderedPageBreak/>
        <mc:AlternateContent>
          <mc:Choice Requires="wpg">
            <w:drawing>
              <wp:inline distT="0" distB="0" distL="0" distR="0" wp14:anchorId="238BC321" wp14:editId="43C99437">
                <wp:extent cx="2549229" cy="2159566"/>
                <wp:effectExtent l="0" t="0" r="60960" b="12700"/>
                <wp:docPr id="178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9229" cy="2159566"/>
                          <a:chOff x="0" y="0"/>
                          <a:chExt cx="2549229" cy="2159566"/>
                        </a:xfrm>
                      </wpg:grpSpPr>
                      <wps:wsp>
                        <wps:cNvPr id="179" name="Rectangle 179"/>
                        <wps:cNvSpPr/>
                        <wps:spPr>
                          <a:xfrm>
                            <a:off x="0" y="0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&lt;ESTATUTO&gt;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Elbow Connector 180"/>
                        <wps:cNvCnPr>
                          <a:stCxn id="179" idx="2"/>
                          <a:endCxn id="189" idx="1"/>
                        </wps:cNvCnPr>
                        <wps:spPr>
                          <a:xfrm rot="16200000" flipH="1">
                            <a:off x="-120462" y="932095"/>
                            <a:ext cx="1716622" cy="44302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Arrow Connector 181"/>
                        <wps:cNvCnPr>
                          <a:endCxn id="188" idx="1"/>
                        </wps:cNvCnPr>
                        <wps:spPr>
                          <a:xfrm>
                            <a:off x="516336" y="1376206"/>
                            <a:ext cx="4430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>
                          <a:endCxn id="187" idx="1"/>
                        </wps:cNvCnPr>
                        <wps:spPr>
                          <a:xfrm>
                            <a:off x="516336" y="740494"/>
                            <a:ext cx="4439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endCxn id="189" idx="3"/>
                        </wps:cNvCnPr>
                        <wps:spPr>
                          <a:xfrm flipH="1" flipV="1">
                            <a:off x="1688308" y="2011918"/>
                            <a:ext cx="510285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endCxn id="188" idx="3"/>
                        </wps:cNvCnPr>
                        <wps:spPr>
                          <a:xfrm flipH="1" flipV="1">
                            <a:off x="1688308" y="1376207"/>
                            <a:ext cx="51028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 flipH="1">
                            <a:off x="2198592" y="740494"/>
                            <a:ext cx="2" cy="12714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Arrow Connector 186"/>
                        <wps:cNvCnPr>
                          <a:stCxn id="187" idx="3"/>
                        </wps:cNvCnPr>
                        <wps:spPr>
                          <a:xfrm>
                            <a:off x="1689271" y="740494"/>
                            <a:ext cx="85995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960324" y="592846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ASGINACION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959361" y="1228559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CONDIF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959361" y="1864270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CONDCASE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8BC321" id="Group 279" o:spid="_x0000_s1098" style="width:200.75pt;height:170.05pt;mso-position-horizontal-relative:char;mso-position-vertical-relative:line" coordsize="25492,2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">
                <v:rect id="Rectangle 179" o:spid="_x0000_s1099" style="position:absolute;width:103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mO8EA&#10;AADcAAAADwAAAGRycy9kb3ducmV2LnhtbERPzWoCMRC+F3yHMIK3mrUH265GEakgPVS69gGGzbhZ&#10;3ExiEnV9+0YQvM3H9zvzZW87caEQW8cKJuMCBHHtdMuNgr/95vUDREzIGjvHpOBGEZaLwcscS+2u&#10;/EuXKjUih3AsUYFJyZdSxtqQxTh2njhzBxcspgxDI3XAaw63nXwriqm02HJuMOhpbag+VmerwIeV&#10;35kvs9/0P2H73Zyr1pxuSo2G/WoGIlGfnuKHe6vz/PdPuD+TL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EZjvBAAAA3AAAAA8AAAAAAAAAAAAAAAAAmAIAAGRycy9kb3du&#10;cmV2LnhtbFBLBQYAAAAABAAEAPUAAACGAwAAAAA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&lt;ESTATUTO&gt;</w:t>
                        </w:r>
                      </w:p>
                    </w:txbxContent>
                  </v:textbox>
                </v:rect>
                <v:shape id="Elbow Connector 180" o:spid="_x0000_s1100" type="#_x0000_t33" style="position:absolute;left:-1206;top:9321;width:17167;height:44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OIr8UAAADcAAAADwAAAGRycy9kb3ducmV2LnhtbESPQYvCQAyF74L/YciCN53uglKqo4gg&#10;LHgQ3UXqLXRiW9rJlM6o9d+bw8LeEt7Le19Wm8G16kF9qD0b+JwloIgLb2suDfz+7KcpqBCRLbae&#10;ycCLAmzW49EKM+uffKLHOZZKQjhkaKCKscu0DkVFDsPMd8Si3XzvMMral9r2+JRw1+qvJFlohzVL&#10;Q4Ud7SoqmvPdGdhd8rxtjs12kc7zY3q4dM3tdTVm8jFsl6AiDfHf/Hf9bQU/FXx5Rib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OIr8UAAADcAAAADwAAAAAAAAAA&#10;AAAAAAChAgAAZHJzL2Rvd25yZXYueG1sUEsFBgAAAAAEAAQA+QAAAJMDAAAAAA==&#10;" strokecolor="black [3200]" strokeweight=".5pt">
                  <v:stroke endarrow="block"/>
                </v:shape>
                <v:shape id="Straight Arrow Connector 181" o:spid="_x0000_s1101" type="#_x0000_t32" style="position:absolute;left:5163;top:13762;width:4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8oi8AAAADcAAAADwAAAGRycy9kb3ducmV2LnhtbERPS4vCMBC+L/gfwgje1lRB0WpafCC4&#10;3lbF89CMbbGZ1Cba+u/NgrC3+fies0w7U4knNa60rGA0jEAQZ1aXnCs4n3bfMxDOI2usLJOCFzlI&#10;k97XEmNtW/6l59HnIoSwi1FB4X0dS+myggy6oa2JA3e1jUEfYJNL3WAbwk0lx1E0lQZLDg0F1rQp&#10;KLsdH0ZBi/4yX6/y+2a9/dl3k+o+PZ0PSg363WoBwlPn/8Uf916H+bMR/D0TLpDJ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fKIv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82" o:spid="_x0000_s1102" type="#_x0000_t32" style="position:absolute;left:5163;top:7404;width:44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22/MIAAADcAAAADwAAAGRycy9kb3ducmV2LnhtbERPS2vCQBC+F/wPywi91Y2BBo2u4oNC&#10;7K1RPA/ZMQlmZ2N2m6T/visUepuP7znr7Wga0VPnassK5rMIBHFhdc2lgsv5420BwnlkjY1lUvBD&#10;DrabycsaU20H/qI+96UIIexSVFB536ZSuqIig25mW+LA3Wxn0AfYlVJ3OIRw08g4ihJpsObQUGFL&#10;h4qKe/5tFAzor8v9rnwc9sdTNr43j+R8+VTqdTruViA8jf5f/OfOdJi/iOH5TLh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22/MIAAADcAAAADwAAAAAAAAAAAAAA&#10;AAChAgAAZHJzL2Rvd25yZXYueG1sUEsFBgAAAAAEAAQA+QAAAJADAAAAAA==&#10;" strokecolor="black [3200]" strokeweight=".5pt">
                  <v:stroke endarrow="block" joinstyle="miter"/>
                </v:shape>
                <v:line id="Straight Connector 183" o:spid="_x0000_s1103" style="position:absolute;flip:x y;visibility:visible;mso-wrap-style:square" from="16883,20119" to="21985,20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EQUcMAAADcAAAADwAAAGRycy9kb3ducmV2LnhtbERP32vCMBB+H/g/hBP2NlM3NqWaFtkY&#10;jIEDq+jr0ZxtsbnUJGr97xdB8O0+vp83z3vTijM531hWMB4lIIhLqxuuFGzW3y9TED4ga2wtk4Ir&#10;ecizwdMcU20vvKJzESoRQ9inqKAOoUul9GVNBv3IdsSR21tnMEToKqkdXmK4aeVrknxIgw3Hhho7&#10;+qypPBQno6DYX7/+JlvN/cbt3peT4nd1PB2Veh72ixmIQH14iO/uHx3nT9/g9ky8QG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REFHDAAAA3AAAAA8AAAAAAAAAAAAA&#10;AAAAoQIAAGRycy9kb3ducmV2LnhtbFBLBQYAAAAABAAEAPkAAACRAwAAAAA=&#10;" strokecolor="black [3200]" strokeweight=".5pt">
                  <v:stroke joinstyle="miter"/>
                </v:line>
                <v:line id="Straight Connector 184" o:spid="_x0000_s1104" style="position:absolute;flip:x y;visibility:visible;mso-wrap-style:square" from="16883,13762" to="21985,1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iIJcMAAADcAAAADwAAAGRycy9kb3ducmV2LnhtbERP32vCMBB+H/g/hBP2NlPHNqWaFtkY&#10;jIEDq+jr0ZxtsbnUJGr97xdB8O0+vp83z3vTijM531hWMB4lIIhLqxuuFGzW3y9TED4ga2wtk4Ir&#10;ecizwdMcU20vvKJzESoRQ9inqKAOoUul9GVNBv3IdsSR21tnMEToKqkdXmK4aeVrknxIgw3Hhho7&#10;+qypPBQno6DYX7/+JlvN/cbt3peT4nd1PB2Veh72ixmIQH14iO/uHx3nT9/g9ky8QG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4iCXDAAAA3AAAAA8AAAAAAAAAAAAA&#10;AAAAoQIAAGRycy9kb3ducmV2LnhtbFBLBQYAAAAABAAEAPkAAACRAwAAAAA=&#10;" strokecolor="black [3200]" strokeweight=".5pt">
                  <v:stroke joinstyle="miter"/>
                </v:line>
                <v:line id="Straight Connector 185" o:spid="_x0000_s1105" style="position:absolute;flip:x;visibility:visible;mso-wrap-style:square" from="21985,7404" to="21985,20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0nKrwAAADcAAAADwAAAGRycy9kb3ducmV2LnhtbERPSwrCMBDdC94hjOBOUwVFqlFEUFwp&#10;ag8wNGNabCalibXe3giCu3m876w2na1ES40vHSuYjBMQxLnTJRsF2W0/WoDwAVlj5ZgUvMnDZt3v&#10;rTDV7sUXaq/BiBjCPkUFRQh1KqXPC7Lox64mjtzdNRZDhI2RusFXDLeVnCbJXFosOTYUWNOuoPxx&#10;fVoF2pxIbp1pZxMzz/a5OePp0Co1HHTbJYhAXfiLf+6jjvMX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G0nKrwAAADcAAAADwAAAAAAAAAAAAAAAAChAgAA&#10;ZHJzL2Rvd25yZXYueG1sUEsFBgAAAAAEAAQA+QAAAIoDAAAAAA==&#10;" strokecolor="black [3200]" strokeweight=".5pt">
                  <v:stroke joinstyle="miter"/>
                </v:line>
                <v:shape id="Straight Arrow Connector 186" o:spid="_x0000_s1106" type="#_x0000_t32" style="position:absolute;left:16892;top:7404;width:8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aw/8IAAADcAAAADwAAAGRycy9kb3ducmV2LnhtbERPTWuDQBC9F/Iflgn01qwNVFLrGqIh&#10;kObWJPQ8uFOVurPqbtT++24h0Ns83uek29m0YqTBNZYVPK8iEMSl1Q1XCq6Xw9MGhPPIGlvLpOCH&#10;HGyzxUOKibYTf9B49pUIIewSVFB73yVSurImg25lO+LAfdnBoA9wqKQecArhppXrKIqlwYZDQ40d&#10;FTWV3+ebUTCh/3zNd1Vf5Pv34/zS9vHlelLqcTnv3kB4mv2/+O4+6jB/E8Pf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aw/8IAAADcAAAADwAAAAAAAAAAAAAA&#10;AAChAgAAZHJzL2Rvd25yZXYueG1sUEsFBgAAAAAEAAQA+QAAAJADAAAAAA==&#10;" strokecolor="black [3200]" strokeweight=".5pt">
                  <v:stroke endarrow="block" joinstyle="miter"/>
                </v:shape>
                <v:rect id="Rectangle 187" o:spid="_x0000_s1107" style="position:absolute;left:9603;top:5928;width:728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n9cAA&#10;AADcAAAADwAAAGRycy9kb3ducmV2LnhtbERPzWoCMRC+F3yHMIK3mtWDla1RRBTEg6VrH2DYjJvF&#10;zSQmUde3N4VCb/Px/c5i1dtO3CnE1rGCybgAQVw73XKj4Oe0e5+DiAlZY+eYFDwpwmo5eFtgqd2D&#10;v+lepUbkEI4lKjAp+VLKWBuyGMfOE2fu7ILFlGFopA74yOG2k9OimEmLLecGg542hupLdbMKfFj7&#10;L7M1p11/DPtDc6tac30qNRr2608Qifr0L/5z73WeP/+A32fyB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In9cAAAADcAAAADwAAAAAAAAAAAAAAAACYAgAAZHJzL2Rvd25y&#10;ZXYueG1sUEsFBgAAAAAEAAQA9QAAAIU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ASGINACION</w:t>
                        </w:r>
                      </w:p>
                    </w:txbxContent>
                  </v:textbox>
                </v:rect>
                <v:rect id="Rectangle 188" o:spid="_x0000_s1108" style="position:absolute;left:9593;top:12285;width:729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2zh8MA&#10;AADcAAAADwAAAGRycy9kb3ducmV2LnhtbESPQWsCMRCF7wX/Qxiht5qthyJbo4hUEA8tXfsDhs24&#10;WdxMYhJ1/fedQ6G3Gd6b975Zrkc/qBul3Ac28DqrQBG3wfbcGfg57l4WoHJBtjgEJgMPyrBeTZ6W&#10;WNtw52+6NaVTEsK5RgOulFhrnVtHHvMsRGLRTiF5LLKmTtuEdwn3g55X1Zv22LM0OIy0ddSem6s3&#10;ENMmfrkPd9yNn2l/6K5N7y4PY56n4+YdVKGx/Jv/rvdW8BdCK8/IBH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2zh8MAAADcAAAADwAAAAAAAAAAAAAAAACYAgAAZHJzL2Rv&#10;d25yZXYueG1sUEsFBgAAAAAEAAQA9QAAAIg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CONDIF</w:t>
                        </w:r>
                      </w:p>
                    </w:txbxContent>
                  </v:textbox>
                </v:rect>
                <v:rect id="Rectangle 189" o:spid="_x0000_s1109" style="position:absolute;left:9593;top:18642;width:729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WHMIA&#10;AADcAAAADwAAAGRycy9kb3ducmV2LnhtbERPzWoCMRC+F/oOYQq91aweil3NLiIK4qGluz7AsJlu&#10;lm4mMYm6vn1TKPQ2H9/vrOvJjuJKIQ6OFcxnBQjizumBewWndv+yBBETssbRMSm4U4S6enxYY6nd&#10;jT/p2qRe5BCOJSowKflSytgZshhnzhNn7ssFiynD0Esd8JbD7SgXRfEqLQ6cGwx62hrqvpuLVeDD&#10;xn+YnWn303s4HPtLM5jzXannp2mzApFoSv/iP/dB5/nLN/h9Jl8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0RYcwgAAANwAAAAPAAAAAAAAAAAAAAAAAJgCAABkcnMvZG93&#10;bnJldi54bWxQSwUGAAAAAAQABAD1AAAAhwMAAAAA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  <w:lang w:val="en-US"/>
                          </w:rPr>
                          <w:t>CONDCASE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AC1386">
        <w:rPr>
          <w:sz w:val="16"/>
          <w:szCs w:val="16"/>
        </w:rPr>
        <mc:AlternateContent>
          <mc:Choice Requires="wpg">
            <w:drawing>
              <wp:inline distT="0" distB="0" distL="0" distR="0">
                <wp:extent cx="5570443" cy="1586817"/>
                <wp:effectExtent l="0" t="0" r="68580" b="13970"/>
                <wp:docPr id="213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0443" cy="1586817"/>
                          <a:chOff x="0" y="0"/>
                          <a:chExt cx="5570443" cy="1586817"/>
                        </a:xfrm>
                      </wpg:grpSpPr>
                      <wps:wsp>
                        <wps:cNvPr id="214" name="Rectangle 214"/>
                        <wps:cNvSpPr/>
                        <wps:spPr>
                          <a:xfrm>
                            <a:off x="0" y="0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&lt;ASIGNACION&gt;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739588" y="634250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2047314" y="634247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221691" y="667861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4396068" y="624995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Elbow Connector 219"/>
                        <wps:cNvCnPr>
                          <a:stCxn id="214" idx="2"/>
                          <a:endCxn id="224" idx="2"/>
                        </wps:cNvCnPr>
                        <wps:spPr>
                          <a:xfrm rot="16200000" flipH="1">
                            <a:off x="77460" y="734173"/>
                            <a:ext cx="1101007" cy="2232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>
                          <a:stCxn id="215" idx="6"/>
                          <a:endCxn id="216" idx="2"/>
                        </wps:cNvCnPr>
                        <wps:spPr>
                          <a:xfrm flipV="1">
                            <a:off x="1468535" y="824761"/>
                            <a:ext cx="578779" cy="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Arrow Connector 221"/>
                        <wps:cNvCnPr>
                          <a:stCxn id="216" idx="6"/>
                          <a:endCxn id="217" idx="1"/>
                        </wps:cNvCnPr>
                        <wps:spPr>
                          <a:xfrm flipV="1">
                            <a:off x="2776261" y="815509"/>
                            <a:ext cx="445430" cy="9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>
                          <a:stCxn id="217" idx="3"/>
                          <a:endCxn id="218" idx="2"/>
                        </wps:cNvCnPr>
                        <wps:spPr>
                          <a:xfrm>
                            <a:off x="3950638" y="815509"/>
                            <a:ext cx="4454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>
                          <a:stCxn id="218" idx="6"/>
                        </wps:cNvCnPr>
                        <wps:spPr>
                          <a:xfrm>
                            <a:off x="5125015" y="815509"/>
                            <a:ext cx="4454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Oval 224"/>
                        <wps:cNvSpPr/>
                        <wps:spPr>
                          <a:xfrm>
                            <a:off x="739589" y="1205789"/>
                            <a:ext cx="834466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vector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>
                          <a:endCxn id="215" idx="2"/>
                        </wps:cNvCnPr>
                        <wps:spPr>
                          <a:xfrm>
                            <a:off x="516338" y="824761"/>
                            <a:ext cx="223250" cy="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Elbow Connector 226"/>
                        <wps:cNvCnPr>
                          <a:stCxn id="224" idx="6"/>
                        </wps:cNvCnPr>
                        <wps:spPr>
                          <a:xfrm flipV="1">
                            <a:off x="1574055" y="824761"/>
                            <a:ext cx="223251" cy="57154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6" o:spid="_x0000_s1110" style="width:438.6pt;height:124.95pt;mso-position-horizontal-relative:char;mso-position-vertical-relative:line" coordsize="55704,1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">
                <v:rect id="Rectangle 214" o:spid="_x0000_s1111" style="position:absolute;width:103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9NecIA&#10;AADcAAAADwAAAGRycy9kb3ducmV2LnhtbESP0WoCMRRE3wv+Q7iCbzWrlCKrUaQoSB9aXP2Ay+a6&#10;Wbq5iUnU9e9NQfBxmJkzzGLV205cKcTWsYLJuABBXDvdcqPgeNi+z0DEhKyxc0wK7hRhtRy8LbDU&#10;7sZ7ulapERnCsUQFJiVfShlrQxbj2Hni7J1csJiyDI3UAW8Zbjs5LYpPabHlvGDQ05eh+q+6WAU+&#10;rP2v2ZjDtv8Ju+/mUrXmfFdqNOzXcxCJ+vQKP9s7rWA6+YD/M/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/015wgAAANwAAAAPAAAAAAAAAAAAAAAAAJgCAABkcnMvZG93&#10;bnJldi54bWxQSwUGAAAAAAQABAD1AAAAhwMAAAAA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  <w:lang w:val="en-US"/>
                          </w:rPr>
                          <w:t>&lt;ASIGNACION&gt;</w:t>
                        </w:r>
                      </w:p>
                    </w:txbxContent>
                  </v:textbox>
                </v:rect>
                <v:oval id="Oval 215" o:spid="_x0000_s1112" style="position:absolute;left:7395;top:6342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V5cUA&#10;AADcAAAADwAAAGRycy9kb3ducmV2LnhtbESP0WrCQBRE3wX/YblCX0Q3iRgkuootlvpU0PYDLtnb&#10;bGr2bshuTdqvd4WCj8PMnGE2u8E24kqdrx0rSOcJCOLS6ZorBZ8fr7MVCB+QNTaOScEvedhtx6MN&#10;Ftr1fKLrOVQiQtgXqMCE0BZS+tKQRT93LXH0vlxnMUTZVVJ32Ee4bWSWJLm0WHNcMNjSi6Hycv6x&#10;CvJVtjhQenjOe/M3LK1/f/tup0o9TYb9GkSgITzC/+2jVpClS7ifiUd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dJXl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Oval 216" o:spid="_x0000_s1113" style="position:absolute;left:20473;top:6342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YLksUA&#10;AADcAAAADwAAAGRycy9kb3ducmV2LnhtbESP0WrCQBRE3wv+w3KFvpS6SaRBoqtosehToWk/4JK9&#10;ZtNm74bs1qT9elcQfBxm5gyz2oy2FWfqfeNYQTpLQBBXTjdcK/j6fHtegPABWWPrmBT8kYfNevKw&#10;wkK7gT/oXIZaRAj7AhWYELpCSl8ZsuhnriOO3sn1FkOUfS11j0OE21ZmSZJLiw3HBYMdvRqqfspf&#10;qyBfZPM9pftdPpj/8cX698N396TU43TcLkEEGsM9fGsftYIszeF6Jh4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uS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=</w:t>
                        </w:r>
                      </w:p>
                    </w:txbxContent>
                  </v:textbox>
                </v:oval>
                <v:rect id="Rectangle 217" o:spid="_x0000_s1114" style="position:absolute;left:32216;top:6678;width:729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3TDsMA&#10;AADcAAAADwAAAGRycy9kb3ducmV2LnhtbESPQWsCMRSE7wX/Q3iCt5rVQyurUaQoSA8trv6Ax+a5&#10;Wbp5iUnU9d+bguBxmJlvmMWqt524UoitYwWTcQGCuHa65UbB8bB9n4GICVlj55gU3CnCajl4W2Cp&#10;3Y33dK1SIzKEY4kKTEq+lDLWhizGsfPE2Tu5YDFlGRqpA94y3HZyWhQf0mLLecGgpy9D9V91sQp8&#10;WPtfszGHbf8Tdt/NpWrN+a7UaNiv5yAS9ekVfrZ3WsF08gn/Z/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3TDsMAAADcAAAADwAAAAAAAAAAAAAAAACYAgAAZHJzL2Rv&#10;d25yZXYueG1sUEsFBgAAAAAEAAQA9QAAAIg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EXP</w:t>
                        </w:r>
                      </w:p>
                    </w:txbxContent>
                  </v:textbox>
                </v:rect>
                <v:oval id="Oval 218" o:spid="_x0000_s1115" style="position:absolute;left:43960;top:6249;width:7290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U6e8IA&#10;AADcAAAADwAAAGRycy9kb3ducmV2LnhtbERP3WrCMBS+F/YO4Qx2IzNth0U607KJY7sS1D3AoTlr&#10;ujUnpYm2+vTLheDlx/e/ribbiTMNvnWsIF0kIIhrp1tuFHwfP55XIHxA1tg5JgUX8lCVD7M1FtqN&#10;vKfzITQihrAvUIEJoS+k9LUhi37heuLI/bjBYohwaKQecIzhtpNZkuTSYsuxwWBPG0P13+FkFeSr&#10;7GVL6fY9H811Wlq/+/zt50o9PU5vryACTeEuvrm/tIIsjWvjmXgEZP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Tp7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;</w:t>
                        </w:r>
                      </w:p>
                    </w:txbxContent>
                  </v:textbox>
                </v:oval>
                <v:shape id="Elbow Connector 219" o:spid="_x0000_s1116" type="#_x0000_t33" style="position:absolute;left:773;top:7342;width:11011;height:22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bVycYAAADcAAAADwAAAGRycy9kb3ducmV2LnhtbESPQWvCQBSE74X+h+UVeqsbhYY0uooI&#10;guBBTIvE2yP7TEKyb0N2jcm/dwuFHoeZ+YZZbUbTioF6V1tWMJ9FIIgLq2suFfx87z8SEM4ja2wt&#10;k4KJHGzWry8rTLV98JmGzJciQNilqKDyvkuldEVFBt3MdsTBu9neoA+yL6Xu8RHgppWLKIqlwZrD&#10;QoUd7SoqmuxuFOwued42p2YbJ5/5KTleuuY2XZV6fxu3SxCeRv8f/msftILF/At+z4QjIN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21cnGAAAA3AAAAA8AAAAAAAAA&#10;AAAAAAAAoQIAAGRycy9kb3ducmV2LnhtbFBLBQYAAAAABAAEAPkAAACUAwAAAAA=&#10;" strokecolor="black [3200]" strokeweight=".5pt">
                  <v:stroke endarrow="block"/>
                </v:shape>
                <v:shape id="Straight Arrow Connector 220" o:spid="_x0000_s1117" type="#_x0000_t32" style="position:absolute;left:14685;top:8247;width:578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ceV8IAAADc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0zo9n4hH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ceV8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21" o:spid="_x0000_s1118" type="#_x0000_t32" style="position:absolute;left:27762;top:8155;width:4454;height: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u7zMUAAADc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jTKVzPxCO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u7z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22" o:spid="_x0000_s1119" type="#_x0000_t32" style="position:absolute;left:39506;top:8155;width:4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6IusMAAADcAAAADwAAAGRycy9kb3ducmV2LnhtbESPT4vCMBTE7wt+h/AEb2tqQdmtTcU/&#10;CLq3Vdnzo3m2xealNtHWb28WBI/DzPyGSRe9qcWdWldZVjAZRyCIc6srLhScjtvPLxDOI2usLZOC&#10;BzlYZIOPFBNtO/6l+8EXIkDYJaig9L5JpHR5SQbd2DbEwTvb1qAPsi2kbrELcFPLOIpm0mDFYaHE&#10;htYl5ZfDzSjo0P99r5bFdb3a7Hf9tL7OjqcfpUbDfjkH4an37/CrvdMK4jiG/zPhCMj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OiLr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23" o:spid="_x0000_s1120" type="#_x0000_t32" style="position:absolute;left:51250;top:8155;width:4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ItIcQAAADcAAAADwAAAGRycy9kb3ducmV2LnhtbESPT4vCMBTE74LfIbyFvWm6lRXtGsU/&#10;LKg3q+z50TzbYvNSm2i7394IgsdhZn7DzBadqcSdGldaVvA1jEAQZ1aXnCs4HX8HExDOI2usLJOC&#10;f3KwmPd7M0y0bflA99TnIkDYJaig8L5OpHRZQQbd0NbEwTvbxqAPssmlbrANcFPJOIrG0mDJYaHA&#10;mtYFZZf0ZhS06P+mq2V+Xa82u233XV3Hx9Neqc+PbvkDwlPn3+FXe6sVxPEInmfC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Ai0hxAAAANwAAAAPAAAAAAAAAAAA&#10;AAAAAKECAABkcnMvZG93bnJldi54bWxQSwUGAAAAAAQABAD5AAAAkgMAAAAA&#10;" strokecolor="black [3200]" strokeweight=".5pt">
                  <v:stroke endarrow="block" joinstyle="miter"/>
                </v:shape>
                <v:oval id="Oval 224" o:spid="_x0000_s1121" style="position:absolute;left:7395;top:12057;width:8345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T6w8UA&#10;AADcAAAADwAAAGRycy9kb3ducmV2LnhtbESP0WrCQBRE3wv9h+UWfJG6MbZBUldpRbFPgmk/4JK9&#10;zabN3g3Z1US/3hWEPg4zc4ZZrAbbiBN1vnasYDpJQBCXTtdcKfj+2j7PQfiArLFxTArO5GG1fHxY&#10;YK5dzwc6FaESEcI+RwUmhDaX0peGLPqJa4mj9+M6iyHKrpK6wz7CbSPTJMmkxZrjgsGW1obKv+Jo&#10;FWTzdLah6eYj681leLV+v/ttx0qNnob3NxCBhvAfvrc/tYI0fYH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VPrD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vector</w:t>
                        </w:r>
                        <w:proofErr w:type="gramEnd"/>
                      </w:p>
                    </w:txbxContent>
                  </v:textbox>
                </v:oval>
                <v:shape id="Straight Arrow Connector 225" o:spid="_x0000_s1122" type="#_x0000_t32" style="position:absolute;left:5163;top:8247;width:2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cQzsIAAADcAAAADwAAAGRycy9kb3ducmV2LnhtbESPzarCMBSE9xd8h3AEd9fUgnKtRvEH&#10;Qd1dFdeH5tgWm5PaRFvf3giCy2FmvmGm89aU4kG1KywrGPQjEMSp1QVnCk7Hze8fCOeRNZaWScGT&#10;HMxnnZ8pJto2/E+Pg89EgLBLUEHufZVI6dKcDLq+rYiDd7G1QR9knUldYxPgppRxFI2kwYLDQo4V&#10;rXJKr4e7UdCgP4+Xi+y2Wq5323ZY3kbH016pXrddTEB4av03/GlvtYI4HsL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6cQzsIAAADcAAAADwAAAAAAAAAAAAAA&#10;AAChAgAAZHJzL2Rvd25yZXYueG1sUEsFBgAAAAAEAAQA+QAAAJADAAAAAA==&#10;" strokecolor="black [3200]" strokeweight=".5pt">
                  <v:stroke endarrow="block" joinstyle="miter"/>
                </v:shape>
                <v:shape id="Elbow Connector 226" o:spid="_x0000_s1123" type="#_x0000_t33" style="position:absolute;left:15740;top:8247;width:2233;height:571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sX1MYAAADcAAAADwAAAGRycy9kb3ducmV2LnhtbESPQWsCMRSE70L/Q3hCb5q4rVq2RqmW&#10;Qg8Fce2lt8fmubu4eVmSqGt/fVMQPA4z8w2zWPW2FWfyoXGsYTJWIIhLZxquNHzvP0YvIEJENtg6&#10;Jg1XCrBaPgwWmBt34R2di1iJBOGQo4Y6xi6XMpQ1WQxj1xEn7+C8xZikr6TxeElw28pMqZm02HBa&#10;qLGjTU3lsThZDar42j5P15sfWW3nc6/8b3i6vmv9OOzfXkFE6uM9fGt/Gg1ZNoP/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7F9TGAAAA3AAAAA8AAAAAAAAA&#10;AAAAAAAAoQIAAGRycy9kb3ducmV2LnhtbFBLBQYAAAAABAAEAPkAAACUAwAAAAA=&#10;" strokecolor="black [3200]" strokeweight=".5pt"/>
                <w10:anchorlock/>
              </v:group>
            </w:pict>
          </mc:Fallback>
        </mc:AlternateContent>
      </w:r>
    </w:p>
    <w:p w:rsidR="00AC1386" w:rsidRPr="00AC1386" w:rsidRDefault="00AC1386" w:rsidP="00AC1386">
      <w:pPr>
        <w:rPr>
          <w:sz w:val="16"/>
          <w:szCs w:val="16"/>
        </w:rPr>
      </w:pPr>
      <w:r w:rsidRPr="00AC1386">
        <w:rPr>
          <w:sz w:val="16"/>
          <w:szCs w:val="16"/>
        </w:rPr>
        <mc:AlternateContent>
          <mc:Choice Requires="wpg">
            <w:drawing>
              <wp:inline distT="0" distB="0" distL="0" distR="0" wp14:anchorId="3F4DBCFE" wp14:editId="24583810">
                <wp:extent cx="9534525" cy="1304925"/>
                <wp:effectExtent l="0" t="0" r="47625" b="28575"/>
                <wp:docPr id="19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4525" cy="1304925"/>
                          <a:chOff x="0" y="0"/>
                          <a:chExt cx="12103768" cy="983596"/>
                        </a:xfrm>
                      </wpg:grpSpPr>
                      <wps:wsp>
                        <wps:cNvPr id="191" name="Rectangle 191"/>
                        <wps:cNvSpPr/>
                        <wps:spPr>
                          <a:xfrm>
                            <a:off x="0" y="0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&lt;BLOQUE&gt;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736846" y="592639"/>
                            <a:ext cx="1128486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P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AC1386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architecture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2250144" y="601471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3323667" y="602568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4397190" y="601471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5470713" y="601471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6544236" y="601471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begin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Arrow Connector 198"/>
                        <wps:cNvCnPr>
                          <a:stCxn id="192" idx="6"/>
                          <a:endCxn id="193" idx="2"/>
                        </wps:cNvCnPr>
                        <wps:spPr>
                          <a:xfrm>
                            <a:off x="1865332" y="783153"/>
                            <a:ext cx="384812" cy="88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>
                          <a:stCxn id="193" idx="6"/>
                          <a:endCxn id="194" idx="2"/>
                        </wps:cNvCnPr>
                        <wps:spPr>
                          <a:xfrm>
                            <a:off x="2979091" y="791985"/>
                            <a:ext cx="344576" cy="1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200"/>
                        <wps:cNvCnPr>
                          <a:stCxn id="194" idx="6"/>
                          <a:endCxn id="195" idx="2"/>
                        </wps:cNvCnPr>
                        <wps:spPr>
                          <a:xfrm flipV="1">
                            <a:off x="4052614" y="791985"/>
                            <a:ext cx="344576" cy="1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>
                          <a:stCxn id="195" idx="6"/>
                          <a:endCxn id="196" idx="2"/>
                        </wps:cNvCnPr>
                        <wps:spPr>
                          <a:xfrm>
                            <a:off x="5126137" y="791985"/>
                            <a:ext cx="3445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>
                          <a:stCxn id="196" idx="6"/>
                          <a:endCxn id="197" idx="2"/>
                        </wps:cNvCnPr>
                        <wps:spPr>
                          <a:xfrm>
                            <a:off x="6199660" y="791985"/>
                            <a:ext cx="3445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Elbow Connector 203"/>
                        <wps:cNvCnPr>
                          <a:stCxn id="191" idx="2"/>
                          <a:endCxn id="192" idx="2"/>
                        </wps:cNvCnPr>
                        <wps:spPr>
                          <a:xfrm rot="16200000" flipH="1">
                            <a:off x="382664" y="428970"/>
                            <a:ext cx="487857" cy="2205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7612998" y="638055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P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C1386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ESTATUTO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8716208" y="592210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9890584" y="592210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11064960" y="592209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208"/>
                        <wps:cNvCnPr>
                          <a:stCxn id="204" idx="3"/>
                          <a:endCxn id="205" idx="2"/>
                        </wps:cNvCnPr>
                        <wps:spPr>
                          <a:xfrm flipV="1">
                            <a:off x="8341945" y="782724"/>
                            <a:ext cx="374263" cy="29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Arrow Connector 209"/>
                        <wps:cNvCnPr>
                          <a:stCxn id="205" idx="6"/>
                          <a:endCxn id="206" idx="2"/>
                        </wps:cNvCnPr>
                        <wps:spPr>
                          <a:xfrm>
                            <a:off x="9445155" y="782724"/>
                            <a:ext cx="4454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>
                          <a:stCxn id="206" idx="6"/>
                          <a:endCxn id="207" idx="2"/>
                        </wps:cNvCnPr>
                        <wps:spPr>
                          <a:xfrm flipV="1">
                            <a:off x="10619531" y="782723"/>
                            <a:ext cx="445429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>
                          <a:stCxn id="207" idx="6"/>
                        </wps:cNvCnPr>
                        <wps:spPr>
                          <a:xfrm>
                            <a:off x="11793907" y="782723"/>
                            <a:ext cx="3098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Arrow Connector 212"/>
                        <wps:cNvCnPr>
                          <a:stCxn id="197" idx="6"/>
                          <a:endCxn id="204" idx="1"/>
                        </wps:cNvCnPr>
                        <wps:spPr>
                          <a:xfrm flipV="1">
                            <a:off x="7273183" y="785703"/>
                            <a:ext cx="339815" cy="62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4DBCFE" id="Group 280" o:spid="_x0000_s1124" style="width:750.75pt;height:102.75pt;mso-position-horizontal-relative:char;mso-position-vertical-relative:line" coordsize="121037,9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">
                <v:rect id="Rectangle 191" o:spid="_x0000_s1125" style="position:absolute;width:103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Mx8EA&#10;AADcAAAADwAAAGRycy9kb3ducmV2LnhtbERPzWoCMRC+F/oOYQRvNasHaVejiCiIB0t3fYBhM90s&#10;3UzSJOr69kYo9DYf3+8s14PtxZVC7BwrmE4KEMSN0x23Cs71/u0dREzIGnvHpOBOEdar15clltrd&#10;+IuuVWpFDuFYogKTki+ljI0hi3HiPHHmvl2wmDIMrdQBbznc9nJWFHNpsePcYNDT1lDzU12sAh82&#10;/tPsTL0fTuFwbC9VZ37vSo1Hw2YBItGQ/sV/7oPO8z+m8HwmX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+jMfBAAAA3AAAAA8AAAAAAAAAAAAAAAAAmAIAAGRycy9kb3du&#10;cmV2LnhtbFBLBQYAAAAABAAEAPUAAACGAwAAAAA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  <w:lang w:val="en-US"/>
                          </w:rPr>
                          <w:t>&lt;BLOQUE&gt;</w:t>
                        </w:r>
                      </w:p>
                    </w:txbxContent>
                  </v:textbox>
                </v:rect>
                <v:oval id="Oval 192" o:spid="_x0000_s1126" style="position:absolute;left:7368;top:5926;width:1128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tvt8MA&#10;AADcAAAADwAAAGRycy9kb3ducmV2LnhtbERPzWrCQBC+F/oOyxS8SN0YabCpq7Si2JNg2gcYstNs&#10;2uxsyK4m+vSuIPQ2H9/vLFaDbcSJOl87VjCdJCCIS6drrhR8f22f5yB8QNbYOCYFZ/KwWj4+LDDX&#10;rucDnYpQiRjCPkcFJoQ2l9KXhiz6iWuJI/fjOoshwq6SusM+httGpkmSSYs1xwaDLa0NlX/F0SrI&#10;5ulsQ9PNR9aby/Bi/X73246VGj0N728gAg3hX3x3f+o4/zWF2zPx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tvt8MAAADc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AC1386" w:rsidRP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AC1386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architecture</w:t>
                        </w:r>
                        <w:proofErr w:type="gramEnd"/>
                      </w:p>
                    </w:txbxContent>
                  </v:textbox>
                </v:oval>
                <v:oval id="Oval 193" o:spid="_x0000_s1127" style="position:absolute;left:22501;top:6014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fKLMIA&#10;AADcAAAADwAAAGRycy9kb3ducmV2LnhtbERPzWrCQBC+F/oOyxR6Ed2oNGh0lVoUexJqfYAhO2Zj&#10;s7Mhu5ro07uC0Nt8fL8zX3a2EhdqfOlYwXCQgCDOnS65UHD43fQnIHxA1lg5JgVX8rBcvL7MMdOu&#10;5R+67EMhYgj7DBWYEOpMSp8bsugHriaO3NE1FkOETSF1g20Mt5UcJUkqLZYcGwzW9GUo/9ufrYJ0&#10;Mhqvabhepa25dR/W77anuqfU+1v3OQMRqAv/4qf7W8f50zE8no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8os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  <w:lang w:val="en-US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Oval 194" o:spid="_x0000_s1128" style="position:absolute;left:33236;top:6025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5SWMMA&#10;AADcAAAADwAAAGRycy9kb3ducmV2LnhtbERPzWrCQBC+C77DMoVepG60GjR1FSuWehKqPsCQHbNp&#10;s7Mhu5q0T98VBG/z8f3OYtXZSlyp8aVjBaNhAoI4d7rkQsHp+PEyA+EDssbKMSn4JQ+rZb+3wEy7&#10;lr/oegiFiCHsM1RgQqgzKX1uyKIfupo4cmfXWAwRNoXUDbYx3FZynCSptFhybDBY08ZQ/nO4WAXp&#10;bPy6pdH2PW3NXze1fv/5XQ+Uen7q1m8gAnXhIb67dzrOn0/g9ky8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5SWMMAAADc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  <w:lang w:val="en-US"/>
                          </w:rPr>
                          <w:t>of</w:t>
                        </w:r>
                        <w:proofErr w:type="gramEnd"/>
                      </w:p>
                    </w:txbxContent>
                  </v:textbox>
                </v:oval>
                <v:oval id="Oval 195" o:spid="_x0000_s1129" style="position:absolute;left:43971;top:6014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L3w8IA&#10;AADcAAAADwAAAGRycy9kb3ducmV2LnhtbERPzWrCQBC+F3yHZQpepG5UDDZ1FRWlngS1DzBkp9m0&#10;2dmQXU306buC0Nt8fL8zX3a2EldqfOlYwWiYgCDOnS65UPB13r3NQPiArLFyTApu5GG56L3MMdOu&#10;5SNdT6EQMYR9hgpMCHUmpc8NWfRDVxNH7ts1FkOETSF1g20Mt5UcJ0kqLZYcGwzWtDGU/54uVkE6&#10;G0+2NNqu09bcu6n1h8+feqBU/7VbfYAI1IV/8dO913H++xQez8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vfD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  <w:lang w:val="en-US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Oval 196" o:spid="_x0000_s1130" style="position:absolute;left:54707;top:6014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BptMMA&#10;AADcAAAADwAAAGRycy9kb3ducmV2LnhtbERPzWrCQBC+C77DMoKXUjcqDZq6CW1R7EnQ+gBDdppN&#10;m50N2a2JffquUPA2H9/vbIrBNuJCna8dK5jPEhDEpdM1VwrOH7vHFQgfkDU2jknBlTwU+Xi0wUy7&#10;no90OYVKxBD2GSowIbSZlL40ZNHPXEscuU/XWQwRdpXUHfYx3DZykSSptFhzbDDY0puh8vv0YxWk&#10;q8VyS/Pta9qb3+HJ+sP+q31QajoZXp5BBBrCXfzvftdx/jqF2zPxAp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BptMMAAADc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  <w:lang w:val="en-US"/>
                          </w:rPr>
                          <w:t>is</w:t>
                        </w:r>
                        <w:proofErr w:type="gramEnd"/>
                      </w:p>
                    </w:txbxContent>
                  </v:textbox>
                </v:oval>
                <v:oval id="Oval 197" o:spid="_x0000_s1131" style="position:absolute;left:65442;top:6014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ML8MA&#10;AADcAAAADwAAAGRycy9kb3ducmV2LnhtbERPzWrCQBC+C77DMoIXqRstjTa6ihalngraPsCQHbNp&#10;s7Mhu5ro07uFQm/z8f3Oct3ZSlyp8aVjBZNxAoI4d7rkQsHX5/5pDsIHZI2VY1JwIw/rVb+3xEy7&#10;lo90PYVCxBD2GSowIdSZlD43ZNGPXU0cubNrLIYIm0LqBtsYbis5TZJUWiw5Nhis6c1Q/nO6WAXp&#10;fPq8o8lum7bm3r1Y//H+XY+UGg66zQJEoC78i//cBx3nv87g95l4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zML8MAAADc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  <w:lang w:val="en-US"/>
                          </w:rPr>
                          <w:t>begin</w:t>
                        </w:r>
                        <w:proofErr w:type="gramEnd"/>
                      </w:p>
                    </w:txbxContent>
                  </v:textbox>
                </v:oval>
                <v:shape id="Straight Arrow Connector 198" o:spid="_x0000_s1132" type="#_x0000_t32" style="position:absolute;left:18653;top:7831;width:3848;height: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wXy8QAAADcAAAADwAAAGRycy9kb3ducmV2LnhtbESPT4vCQAzF7wt+hyGCt3WqoKzVUfyD&#10;oHtbFc+hE9tiJ1M7o+1++81B2FvCe3nvl8Wqc5V6URNKzwZGwwQUceZtybmBy3n/+QUqRGSLlWcy&#10;8EsBVsvexwJT61v+odcp5kpCOKRooIixTrUOWUEOw9DXxKLdfOMwytrk2jbYSrir9DhJptphydJQ&#10;YE3bgrL76ekMtBivs806f2w3u+Ohm1SP6fnybcyg363noCJ18d/8vj5YwZ8JrTwjE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PBfL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199" o:spid="_x0000_s1133" type="#_x0000_t32" style="position:absolute;left:29790;top:7919;width:3446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CyUMIAAADcAAAADwAAAGRycy9kb3ducmV2LnhtbERPS2vCQBC+C/6HZQq96aaCYqKrmIhg&#10;e/OB5yE7TUKzs0l2TdJ/3y0UepuP7znb/Whq0VPnKssK3uYRCOLc6ooLBffbabYG4TyyxtoyKfgm&#10;B/vddLLFRNuBL9RffSFCCLsEFZTeN4mULi/JoJvbhjhwn7Yz6APsCqk7HEK4qeUiilbSYMWhocSG&#10;spLyr+vTKBjQP+L0ULRZenw/j8u6Xd3uH0q9voyHDQhPo/8X/7nPOsyPY/h9Jlw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CyUM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00" o:spid="_x0000_s1134" type="#_x0000_t32" style="position:absolute;left:40526;top:7919;width:3445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CN8QAAADcAAAADwAAAGRycy9kb3ducmV2LnhtbESPQWvCQBSE74X+h+UJXopuaqRK6iql&#10;UtqrqYjentnXJJh9G/K2mv77riB4HGbmG2ax6l2jztRJ7dnA8zgBRVx4W3NpYPv9MZqDkoBssfFM&#10;Bv5IYLV8fFhgZv2FN3TOQ6kihCVDA1UIbaa1FBU5lLFviaP34zuHIcqu1LbDS4S7Rk+S5EU7rDku&#10;VNjSe0XFKf91BtIwlclmup9JfiiPT3adprL7NGY46N9eQQXqwz18a39ZA5EI1zPxCO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UkI3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01" o:spid="_x0000_s1135" type="#_x0000_t32" style="position:absolute;left:51261;top:7919;width:34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lKrcMAAADcAAAADwAAAGRycy9kb3ducmV2LnhtbESPT4vCMBTE7wt+h/AEb2uqoKzVtPgH&#10;Qfe2Kp4fzbMtNi+1ibZ+e7MgeBxm5jfMIu1MJR7UuNKygtEwAkGcWV1yruB03H7/gHAeWWNlmRQ8&#10;yUGa9L4WGGvb8h89Dj4XAcIuRgWF93UspcsKMuiGtiYO3sU2Bn2QTS51g22Am0qOo2gqDZYcFgqs&#10;aV1Qdj3cjYIW/Xm2Wua39Wqz33WT6jY9nn6VGvS75RyEp85/wu/2TisYRyP4PxOOgEx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pSq3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02" o:spid="_x0000_s1136" type="#_x0000_t32" style="position:absolute;left:61996;top:7919;width:34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vU2sMAAADcAAAADwAAAGRycy9kb3ducmV2LnhtbESPT4vCMBTE7wt+h/AEb2tqQdmtTcU/&#10;CLq3Vdnzo3m2xealNtHWb28WBI/DzPyGSRe9qcWdWldZVjAZRyCIc6srLhScjtvPLxDOI2usLZOC&#10;BzlYZIOPFBNtO/6l+8EXIkDYJaig9L5JpHR5SQbd2DbEwTvb1qAPsi2kbrELcFPLOIpm0mDFYaHE&#10;htYl5ZfDzSjo0P99r5bFdb3a7Hf9tL7OjqcfpUbDfjkH4an37/CrvdMK4iiG/zPhCMj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71NrDAAAA3AAAAA8AAAAAAAAAAAAA&#10;AAAAoQIAAGRycy9kb3ducmV2LnhtbFBLBQYAAAAABAAEAPkAAACRAwAAAAA=&#10;" strokecolor="black [3200]" strokeweight=".5pt">
                  <v:stroke endarrow="block" joinstyle="miter"/>
                </v:shape>
                <v:shape id="Elbow Connector 203" o:spid="_x0000_s1137" type="#_x0000_t33" style="position:absolute;left:3826;top:4289;width:4879;height:22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d0/sYAAADcAAAADwAAAGRycy9kb3ducmV2LnhtbESPzWrDMBCE74W+g9hCb43clATjWgkh&#10;UCj0YOKE4N4Wa/2DrZWx1Nh++6pQyHGYmW+YdD+bXtxodK1lBa+rCARxaXXLtYLL+eMlBuE8ssbe&#10;MilYyMF+9/iQYqLtxCe65b4WAcIuQQWN90MipSsbMuhWdiAOXmVHgz7IsZZ6xCnATS/XUbSVBlsO&#10;Cw0OdGyo7PIfo+B4LYq+y7rDNt4UWfx1Hbpq+Vbq+Wk+vIPwNPt7+L/9qRWsozf4OxOOgN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HdP7GAAAA3AAAAA8AAAAAAAAA&#10;AAAAAAAAoQIAAGRycy9kb3ducmV2LnhtbFBLBQYAAAAABAAEAPkAAACUAwAAAAA=&#10;" strokecolor="black [3200]" strokeweight=".5pt">
                  <v:stroke endarrow="block"/>
                </v:shape>
                <v:rect id="Rectangle 204" o:spid="_x0000_s1138" style="position:absolute;left:76129;top:6380;width:729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bbpMQA&#10;AADcAAAADwAAAGRycy9kb3ducmV2LnhtbESPwWrDMBBE74H+g9hCb4mcEEpxI5sQEgg5tNTuByzW&#10;1jK1VoqkJM7fV4VCj8PMvGE29WRHcaUQB8cKlosCBHHn9MC9gs/2MH8BEROyxtExKbhThLp6mG2w&#10;1O7GH3RtUi8yhGOJCkxKvpQydoYsxoXzxNn7csFiyjL0Uge8Zbgd5aoonqXFgfOCQU87Q913c7EK&#10;fNj6d7M37WF6C8dTf2kGc74r9fQ4bV9BJJrSf/ivfdQKVsUafs/kIy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m26TEAAAA3AAAAA8AAAAAAAAAAAAAAAAAmAIAAGRycy9k&#10;b3ducmV2LnhtbFBLBQYAAAAABAAEAPUAAACJAwAAAAA=&#10;" fillcolor="white [3201]" strokecolor="black [3213]" strokeweight="1pt">
                  <v:textbox>
                    <w:txbxContent>
                      <w:p w:rsidR="00AC1386" w:rsidRP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C1386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ESTATUTO</w:t>
                        </w:r>
                      </w:p>
                    </w:txbxContent>
                  </v:textbox>
                </v:rect>
                <v:oval id="Oval 205" o:spid="_x0000_s1139" style="position:absolute;left:87162;top:5922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0DOMQA&#10;AADcAAAADwAAAGRycy9kb3ducmV2LnhtbESP0WrCQBRE3wv+w3IFX0rdGDFI6ioqFn0qVP2AS/Y2&#10;m5q9G7KrSf16Vyj0cZiZM8xi1dta3Kj1lWMFk3ECgrhwuuJSwfn08TYH4QOyxtoxKfglD6vl4GWB&#10;uXYdf9HtGEoRIexzVGBCaHIpfWHIoh+7hjh63661GKJsS6lb7CLc1jJNkkxarDguGGxoa6i4HK9W&#10;QTZPpzua7DZZZ+79zPrP/U/zqtRo2K/fQQTqw3/4r33QCtJkBs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tAzjEAAAA3A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  <w:lang w:val="en-US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oval>
                <v:oval id="Oval 206" o:spid="_x0000_s1140" style="position:absolute;left:98905;top:5922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+dT8QA&#10;AADcAAAADwAAAGRycy9kb3ducmV2LnhtbESP0WrCQBRE3wv9h+UWfCl1Y8Qg0VW0KPZJUPsBl+w1&#10;G83eDdmtiX59t1DwcZiZM8x82dta3Kj1lWMFo2ECgrhwuuJSwfdp+zEF4QOyxtoxKbiTh+Xi9WWO&#10;uXYdH+h2DKWIEPY5KjAhNLmUvjBk0Q9dQxy9s2sthijbUuoWuwi3tUyTJJMWK44LBhv6NFRcjz9W&#10;QTZNxxsabdZZZx79xPr97tK8KzV461czEIH68Az/t7+0gjTJ4O9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/nU/EAAAA3A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  <w:lang w:val="en-US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Oval 207" o:spid="_x0000_s1141" style="position:absolute;left:110649;top:5922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M41MUA&#10;AADcAAAADwAAAGRycy9kb3ducmV2LnhtbESP0WrCQBRE3wX/YblCX4puTDFKdBUtlvpUqPoBl+w1&#10;G83eDdmtSfv13ULBx2FmzjCrTW9rcafWV44VTCcJCOLC6YpLBefT23gBwgdkjbVjUvBNHjbr4WCF&#10;uXYdf9L9GEoRIexzVGBCaHIpfWHIop+4hjh6F9daDFG2pdQtdhFua5kmSSYtVhwXDDb0aqi4Hb+s&#10;gmyRvuxput9lnfnpZ9Z/vF+bZ6WeRv12CSJQHx7h//ZBK0iTO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MzjU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  <w:lang w:val="en-US"/>
                          </w:rPr>
                          <w:t>;</w:t>
                        </w:r>
                      </w:p>
                    </w:txbxContent>
                  </v:textbox>
                </v:oval>
                <v:shape id="Straight Arrow Connector 208" o:spid="_x0000_s1142" type="#_x0000_t32" style="position:absolute;left:83419;top:7827;width:3743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ROMcIAAADc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kro1n4hH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ROMc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09" o:spid="_x0000_s1143" type="#_x0000_t32" style="position:absolute;left:94451;top:7827;width:4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9Gq8MAAADcAAAADwAAAGRycy9kb3ducmV2LnhtbESPT4vCMBTE7wt+h/AEb2uqoKy1qfgH&#10;Qfe2Kp4fzbMtNi+1ibZ+e7MgeBxm5jdMsuhMJR7UuNKygtEwAkGcWV1yruB03H7/gHAeWWNlmRQ8&#10;ycEi7X0lGGvb8h89Dj4XAcIuRgWF93UspcsKMuiGtiYO3sU2Bn2QTS51g22Am0qOo2gqDZYcFgqs&#10;aV1Qdj3cjYIW/Xm2Wua39Wqz33WT6jY9nn6VGvS75RyEp85/wu/2TisYRzP4PxOOgEx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Rqv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10" o:spid="_x0000_s1144" type="#_x0000_t32" style="position:absolute;left:106195;top:7827;width:445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vU6sIAAADcAAAADwAAAGRycy9kb3ducmV2LnhtbERPTWvCQBC9C/0PywhepG5MpC3RVYpS&#10;6tW0lPY2zY5JMDsbMqum/757EDw+3vdqM7hWXaiXxrOB+SwBRVx623Bl4PPj7fEFlARki61nMvBH&#10;Apv1w2iFufVXPtClCJWKISw5GqhD6HKtpazJocx8Rxy5o+8dhgj7StserzHctTpNkiftsOHYUGNH&#10;25rKU3F2BrKwkPSw+H6W4qf6ndpdlsnXuzGT8fC6BBVoCHfxzb23BtJ5nB/PxCO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vU6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11" o:spid="_x0000_s1145" type="#_x0000_t32" style="position:absolute;left:117939;top:7827;width:3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ccMIAAADcAAAADwAAAGRycy9kb3ducmV2LnhtbESPzarCMBSE9xd8h3AEd9e0gnKtRvEH&#10;Qd1dFdeH5tgWm5PaRFvf3giCy2FmvmGm89aU4kG1KywriPsRCOLU6oIzBafj5vcPhPPIGkvLpOBJ&#10;Duazzs8UE20b/qfHwWciQNglqCD3vkqkdGlOBl3fVsTBu9jaoA+yzqSusQlwU8pBFI2kwYLDQo4V&#10;rXJKr4e7UdCgP4+Xi+y2Wq5323ZY3kbH016pXrddTEB4av03/GlvtYJBHMP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DccM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12" o:spid="_x0000_s1146" type="#_x0000_t32" style="position:absolute;left:72731;top:7857;width:3398;height: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XvBsUAAADc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inKVzPxCO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XvBsUAAADcAAAADwAAAAAAAAAA&#10;AAAAAAChAgAAZHJzL2Rvd25yZXYueG1sUEsFBgAAAAAEAAQA+QAAAJM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C1386" w:rsidRDefault="00AC1386" w:rsidP="00AC1386">
      <w:r w:rsidRPr="00AC1386">
        <mc:AlternateContent>
          <mc:Choice Requires="wpg">
            <w:drawing>
              <wp:inline distT="0" distB="0" distL="0" distR="0">
                <wp:extent cx="9476740" cy="1562100"/>
                <wp:effectExtent l="0" t="0" r="86360" b="19050"/>
                <wp:docPr id="259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6740" cy="1562100"/>
                          <a:chOff x="0" y="0"/>
                          <a:chExt cx="11982289" cy="1410542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0" y="0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&lt;CONDIF&gt;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Oval 261"/>
                        <wps:cNvSpPr/>
                        <wps:spPr>
                          <a:xfrm>
                            <a:off x="1687501" y="592208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Oval 262"/>
                        <wps:cNvSpPr/>
                        <wps:spPr>
                          <a:xfrm>
                            <a:off x="3583389" y="601471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4534043" y="601471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then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>
                          <a:stCxn id="278" idx="6"/>
                          <a:endCxn id="261" idx="2"/>
                        </wps:cNvCnPr>
                        <wps:spPr>
                          <a:xfrm flipV="1">
                            <a:off x="1465794" y="782722"/>
                            <a:ext cx="221707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Arrow Connector 265"/>
                        <wps:cNvCnPr>
                          <a:stCxn id="261" idx="6"/>
                          <a:endCxn id="279" idx="1"/>
                        </wps:cNvCnPr>
                        <wps:spPr>
                          <a:xfrm>
                            <a:off x="2416448" y="782722"/>
                            <a:ext cx="216287" cy="9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>
                          <a:stCxn id="279" idx="3"/>
                          <a:endCxn id="262" idx="2"/>
                        </wps:cNvCnPr>
                        <wps:spPr>
                          <a:xfrm>
                            <a:off x="3361682" y="791985"/>
                            <a:ext cx="2217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Arrow Connector 267"/>
                        <wps:cNvCnPr>
                          <a:stCxn id="262" idx="6"/>
                          <a:endCxn id="263" idx="2"/>
                        </wps:cNvCnPr>
                        <wps:spPr>
                          <a:xfrm>
                            <a:off x="4312336" y="791985"/>
                            <a:ext cx="2217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>
                          <a:stCxn id="263" idx="6"/>
                          <a:endCxn id="270" idx="1"/>
                        </wps:cNvCnPr>
                        <wps:spPr>
                          <a:xfrm>
                            <a:off x="5262990" y="791985"/>
                            <a:ext cx="324369" cy="2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Elbow Connector 269"/>
                        <wps:cNvCnPr>
                          <a:stCxn id="260" idx="2"/>
                          <a:endCxn id="278" idx="2"/>
                        </wps:cNvCnPr>
                        <wps:spPr>
                          <a:xfrm rot="16200000" flipH="1">
                            <a:off x="382879" y="428754"/>
                            <a:ext cx="487427" cy="2205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587359" y="647252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ESTATUTO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8986293" y="601470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 272"/>
                        <wps:cNvSpPr/>
                        <wps:spPr>
                          <a:xfrm>
                            <a:off x="9964887" y="601468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10943481" y="601468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Straight Arrow Connector 274"/>
                        <wps:cNvCnPr>
                          <a:stCxn id="270" idx="3"/>
                          <a:endCxn id="271" idx="2"/>
                        </wps:cNvCnPr>
                        <wps:spPr>
                          <a:xfrm flipV="1">
                            <a:off x="6316306" y="791984"/>
                            <a:ext cx="2669987" cy="2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Arrow Connector 275"/>
                        <wps:cNvCnPr>
                          <a:stCxn id="271" idx="6"/>
                          <a:endCxn id="272" idx="2"/>
                        </wps:cNvCnPr>
                        <wps:spPr>
                          <a:xfrm flipV="1">
                            <a:off x="9715240" y="791982"/>
                            <a:ext cx="249647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>
                          <a:stCxn id="272" idx="6"/>
                          <a:endCxn id="273" idx="2"/>
                        </wps:cNvCnPr>
                        <wps:spPr>
                          <a:xfrm>
                            <a:off x="10693834" y="791982"/>
                            <a:ext cx="2496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Arrow Connector 277"/>
                        <wps:cNvCnPr>
                          <a:stCxn id="273" idx="6"/>
                        </wps:cNvCnPr>
                        <wps:spPr>
                          <a:xfrm>
                            <a:off x="11672428" y="791982"/>
                            <a:ext cx="3098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Oval 278"/>
                        <wps:cNvSpPr/>
                        <wps:spPr>
                          <a:xfrm>
                            <a:off x="736847" y="592209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632735" y="644337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EXPRESION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Connector 280"/>
                        <wps:cNvCnPr/>
                        <wps:spPr>
                          <a:xfrm flipH="1" flipV="1">
                            <a:off x="6389676" y="397882"/>
                            <a:ext cx="1" cy="4003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5398062" y="401057"/>
                            <a:ext cx="991614" cy="3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Arrow Connector 282"/>
                        <wps:cNvCnPr/>
                        <wps:spPr>
                          <a:xfrm>
                            <a:off x="5398061" y="401795"/>
                            <a:ext cx="0" cy="390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Oval 283"/>
                        <wps:cNvSpPr/>
                        <wps:spPr>
                          <a:xfrm>
                            <a:off x="6616843" y="1029514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then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Straight Arrow Connector 284"/>
                        <wps:cNvCnPr>
                          <a:stCxn id="283" idx="6"/>
                          <a:endCxn id="285" idx="1"/>
                        </wps:cNvCnPr>
                        <wps:spPr>
                          <a:xfrm>
                            <a:off x="7345790" y="1220028"/>
                            <a:ext cx="324369" cy="2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7670159" y="1075295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ESTATUTO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Connector 286"/>
                        <wps:cNvCnPr/>
                        <wps:spPr>
                          <a:xfrm flipH="1" flipV="1">
                            <a:off x="8536343" y="920419"/>
                            <a:ext cx="5543" cy="299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>
                            <a:off x="7477167" y="920419"/>
                            <a:ext cx="10610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7476007" y="928089"/>
                            <a:ext cx="4854" cy="291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Elbow Connector 289"/>
                        <wps:cNvCnPr>
                          <a:endCxn id="283" idx="2"/>
                        </wps:cNvCnPr>
                        <wps:spPr>
                          <a:xfrm rot="16200000" flipH="1">
                            <a:off x="6321172" y="924356"/>
                            <a:ext cx="428043" cy="1633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Elbow Connector 290"/>
                        <wps:cNvCnPr>
                          <a:stCxn id="285" idx="3"/>
                        </wps:cNvCnPr>
                        <wps:spPr>
                          <a:xfrm flipV="1">
                            <a:off x="8399106" y="791984"/>
                            <a:ext cx="222714" cy="43095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7" o:spid="_x0000_s1147" style="width:746.2pt;height:123pt;mso-position-horizontal-relative:char;mso-position-vertical-relative:line" coordsize="119822,1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">
                <v:rect id="Rectangle 260" o:spid="_x0000_s1148" style="position:absolute;width:103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4B78A&#10;AADcAAAADwAAAGRycy9kb3ducmV2LnhtbERPzYrCMBC+L/gOYYS9rakeRKpRRBTEw4rVBxiasSk2&#10;k5hErW9vDgt7/Pj+F6veduJJIbaOFYxHBQji2umWGwWX8+5nBiImZI2dY1Lwpgir5eBrgaV2Lz7R&#10;s0qNyCEcS1RgUvKllLE2ZDGOnCfO3NUFiynD0Egd8JXDbScnRTGVFlvODQY9bQzVt+phFfiw9kez&#10;Nedd/xv2h+ZRteb+Vup72K/nIBL16V/8595rBZNpnp/P5CM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jgHvwAAANwAAAAPAAAAAAAAAAAAAAAAAJgCAABkcnMvZG93bnJl&#10;di54bWxQSwUGAAAAAAQABAD1AAAAhAMAAAAA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&lt;CONDIF&gt;</w:t>
                        </w:r>
                      </w:p>
                    </w:txbxContent>
                  </v:textbox>
                </v:rect>
                <v:oval id="Oval 261" o:spid="_x0000_s1149" style="position:absolute;left:16875;top:5922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gm8UA&#10;AADcAAAADwAAAGRycy9kb3ducmV2LnhtbESP0WrCQBRE3wv+w3KFvpS6SaRBoqtosehToWk/4JK9&#10;ZtNm74bs1qT9elcQfBxm5gyz2oy2FWfqfeNYQTpLQBBXTjdcK/j6fHtegPABWWPrmBT8kYfNevKw&#10;wkK7gT/oXIZaRAj7AhWYELpCSl8ZsuhnriOO3sn1FkOUfS11j0OE21ZmSZJLiw3HBYMdvRqqfspf&#10;qyBfZPM9pftdPpj/8cX698N396TU43TcLkEEGsM9fGsftYIsT+F6Jh4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eCb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(</w:t>
                        </w:r>
                      </w:p>
                    </w:txbxContent>
                  </v:textbox>
                </v:oval>
                <v:oval id="Oval 262" o:spid="_x0000_s1150" style="position:absolute;left:35833;top:6014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+7MUA&#10;AADcAAAADwAAAGRycy9kb3ducmV2LnhtbESP0WrCQBRE3wX/YblCX0Q3RgySugltsdgnodYPuGRv&#10;s2mzd0N2a9J+fVcQfBxm5gyzK0fbigv1vnGsYLVMQBBXTjdcKzh/vC62IHxA1tg6JgW/5KEsppMd&#10;5toN/E6XU6hFhLDPUYEJocul9JUhi37pOuLofbreYoiyr6XucYhw28o0STJpseG4YLCjF0PV9+nH&#10;Ksi26XpPq/1zNpi/cWP98fDVzZV6mI1PjyACjeEevrXftII0S+F6Jh4BW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m37s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oval id="Oval 263" o:spid="_x0000_s1151" style="position:absolute;left:45340;top:6014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fbd8QA&#10;AADcAAAADwAAAGRycy9kb3ducmV2LnhtbESP0WrCQBRE34X+w3ILfZG6MWKQ1FWqKPokaPsBl+xt&#10;Nm32bshuTfTrXUHwcZiZM8x82dtanKn1lWMF41ECgrhwuuJSwffX9n0GwgdkjbVjUnAhD8vFy2CO&#10;uXYdH+l8CqWIEPY5KjAhNLmUvjBk0Y9cQxy9H9daDFG2pdQtdhFua5kmSSYtVhwXDDa0NlT8nf6t&#10;gmyWTjY03qyyzlz7qfWH3W8zVOrttf/8ABGoD8/wo73XCtJsA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X23fEAAAA3A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then</w:t>
                        </w:r>
                        <w:proofErr w:type="gramEnd"/>
                      </w:p>
                    </w:txbxContent>
                  </v:textbox>
                </v:oval>
                <v:shape id="Straight Arrow Connector 264" o:spid="_x0000_s1152" type="#_x0000_t32" style="position:absolute;left:14657;top:7827;width:221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ahlMUAAADcAAAADwAAAGRycy9kb3ducmV2LnhtbESPQUvDQBSE74L/YXmFXqTdmIS2xG6L&#10;WESvjSLt7TX7TEKzb0Pe2sZ/7wqCx2FmvmHW29F16kKDtJ4N3M8TUMSVty3XBt7fnmcrUBKQLXae&#10;ycA3CWw3tzdrLKy/8p4uZahVhLAUaKAJoS+0lqohhzL3PXH0Pv3gMEQ51NoOeI1w1+k0SRbaYctx&#10;ocGenhqqzuWXM5CFXNJ9flhKeaxPd3aXZfLxYsx0Mj4+gAo0hv/wX/vVGkgXOfyeiUdAb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ahl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65" o:spid="_x0000_s1153" type="#_x0000_t32" style="position:absolute;left:24164;top:7827;width:2163;height: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2pDsIAAADcAAAADwAAAGRycy9kb3ducmV2LnhtbESPS6vCMBSE9xf8D+EI7q6pgkWrUXxw&#10;Qd35wPWhObbF5qQ2ubb+eyMILoeZ+YaZLVpTigfVrrCsYNCPQBCnVhecKTif/n7HIJxH1lhaJgVP&#10;crCYd35mmGjb8IEeR5+JAGGXoILc+yqR0qU5GXR9WxEH72prgz7IOpO6xibATSmHURRLgwWHhRwr&#10;WueU3o7/RkGD/jJZLbP7erXZbdtReY9P571SvW67nILw1Ppv+NPeagXDeATvM+EI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2pD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66" o:spid="_x0000_s1154" type="#_x0000_t32" style="position:absolute;left:33616;top:7919;width:22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83ecQAAADc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Ux/J4JR0B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Hzd5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67" o:spid="_x0000_s1155" type="#_x0000_t32" style="position:absolute;left:43123;top:7919;width:22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OS4sUAAADcAAAADwAAAGRycy9kb3ducmV2LnhtbESPT2vCQBTE74V+h+UJ3upGoWkbXSWm&#10;CLY3/+D5kX0mwezbJLtN4rd3C4Ueh5n5DbPajKYWPXWusqxgPotAEOdWV1woOJ92L+8gnEfWWFsm&#10;BXdysFk/P60w0XbgA/VHX4gAYZeggtL7JpHS5SUZdDPbEAfvajuDPsiukLrDIcBNLRdRFEuDFYeF&#10;EhvKSspvxx+jYEB/+dimRZttP7/242vdxqfzt1LTyZguQXga/X/4r73XChbxG/yeC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OS4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68" o:spid="_x0000_s1156" type="#_x0000_t32" style="position:absolute;left:52629;top:7919;width:3244;height: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wGkMEAAADcAAAADwAAAGRycy9kb3ducmV2LnhtbERPTWvCQBC9F/wPyxR6q5sGGmp0FY0I&#10;6q1RPA/ZaRKanU2ya5L+++5B8Ph436vNZBoxUO9qywo+5hEI4sLqmksF18vh/QuE88gaG8uk4I8c&#10;bNazlxWm2o78TUPuSxFC2KWooPK+TaV0RUUG3dy2xIH7sb1BH2BfSt3jGMJNI+MoSqTBmkNDhS1l&#10;FRW/+d0oGNHfFrtt2WW7/ek4fTZdcrmelXp7nbZLEJ4m/xQ/3EetIE7C2n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zAaQwQAAANwAAAAPAAAAAAAAAAAAAAAA&#10;AKECAABkcnMvZG93bnJldi54bWxQSwUGAAAAAAQABAD5AAAAjwMAAAAA&#10;" strokecolor="black [3200]" strokeweight=".5pt">
                  <v:stroke endarrow="block" joinstyle="miter"/>
                </v:shape>
                <v:shape id="Elbow Connector 269" o:spid="_x0000_s1157" type="#_x0000_t33" style="position:absolute;left:3828;top:4287;width:4875;height:22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CmtMUAAADcAAAADwAAAGRycy9kb3ducmV2LnhtbESPT4vCMBTE74LfITxhb5qusKXbNYoI&#10;C4IH8Q+le3s0z7a0eSlNVuu3N4LgcZiZ3zCL1WBacaXe1ZYVfM4iEMSF1TWXCs6n32kCwnlkja1l&#10;UnAnB6vleLTAVNsbH+h69KUIEHYpKqi871IpXVGRQTezHXHwLrY36IPsS6l7vAW4aeU8imJpsOaw&#10;UGFHm4qK5vhvFGyyPG+bfbOOk698n+yyrrnc/5T6mAzrHxCeBv8Ov9pbrWAef8PzTDg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CmtMUAAADcAAAADwAAAAAAAAAA&#10;AAAAAAChAgAAZHJzL2Rvd25yZXYueG1sUEsFBgAAAAAEAAQA+QAAAJMDAAAAAA==&#10;" strokecolor="black [3200]" strokeweight=".5pt">
                  <v:stroke endarrow="block"/>
                </v:shape>
                <v:rect id="Rectangle 270" o:spid="_x0000_s1158" style="position:absolute;left:55873;top:6472;width:729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u2r8A&#10;AADcAAAADwAAAGRycy9kb3ducmV2LnhtbERPzYrCMBC+C/sOYQRvmurBXbpGEVEQDy5WH2BoZpti&#10;M8kmUevbm8OCx4/vf7HqbSfuFGLrWMF0UoAgrp1uuVFwOe/GXyBiQtbYOSYFT4qwWn4MFlhq9+AT&#10;3avUiBzCsUQFJiVfShlrQxbjxHnizP26YDFlGBqpAz5yuO3krCjm0mLLucGgp42h+lrdrAIf1v7H&#10;bM151x/D/tDcqtb8PZUaDfv1N4hEfXqL/917rWD2mefnM/kI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G67avwAAANwAAAAPAAAAAAAAAAAAAAAAAJgCAABkcnMvZG93bnJl&#10;di54bWxQSwUGAAAAAAQABAD1AAAAhAMAAAAA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ESTATUTO</w:t>
                        </w:r>
                      </w:p>
                    </w:txbxContent>
                  </v:textbox>
                </v:rect>
                <v:oval id="Oval 271" o:spid="_x0000_s1159" style="position:absolute;left:89862;top:6014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B2RsUA&#10;AADcAAAADwAAAGRycy9kb3ducmV2LnhtbESP0WrCQBRE3wv+w3KFvhTdJKVRoquoWNqnQtUPuGSv&#10;2Wj2bsiuJu3XdwuFPg4zc4ZZrgfbiDt1vnasIJ0mIIhLp2uuFJyOr5M5CB+QNTaOScEXeVivRg9L&#10;LLTr+ZPuh1CJCGFfoAITQltI6UtDFv3UtcTRO7vOYoiyq6TusI9w28gsSXJpsea4YLClnaHyerhZ&#10;Bfk8e95Tut/mvfkeXqz/eLu0T0o9jofNAkSgIfyH/9rvWkE2S+H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HZG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oval>
                <v:oval id="Oval 272" o:spid="_x0000_s1160" style="position:absolute;left:99648;top:6014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oMcUA&#10;AADcAAAADwAAAGRycy9kb3ducmV2LnhtbESP0WrCQBRE3wX/YblCX4puTDFKdBUtlvpUqPoBl+w1&#10;G83eDdmtSfv13ULBx2FmzjCrTW9rcafWV44VTCcJCOLC6YpLBefT23gBwgdkjbVjUvBNHjbr4WCF&#10;uXYdf9L9GEoRIexzVGBCaHIpfWHIop+4hjh6F9daDFG2pdQtdhFua5kmSSYtVhwXDDb0aqi4Hb+s&#10;gmyRvuxput9lnfnpZ9Z/vF+bZ6WeRv12CSJQHx7h//ZBK0jnK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ugx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oval>
                <v:oval id="Oval 273" o:spid="_x0000_s1161" style="position:absolute;left:109434;top:6014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5NqsUA&#10;AADcAAAADwAAAGRycy9kb3ducmV2LnhtbESP0WrCQBRE3wv9h+UKvhTdGGmU6CqtKO2TUOsHXLLX&#10;bDR7N2S3Jvr1bqHQx2FmzjDLdW9rcaXWV44VTMYJCOLC6YpLBcfv3WgOwgdkjbVjUnAjD+vV89MS&#10;c+06/qLrIZQiQtjnqMCE0ORS+sKQRT92DXH0Tq61GKJsS6lb7CLc1jJNkkxarDguGGxoY6i4HH6s&#10;gmyeTrc02b5nnbn3r9bvP87Ni1LDQf+2ABGoD//hv/anVpDOpvB7Jh4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Dk2q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;</w:t>
                        </w:r>
                      </w:p>
                    </w:txbxContent>
                  </v:textbox>
                </v:oval>
                <v:shape id="Straight Arrow Connector 274" o:spid="_x0000_s1162" type="#_x0000_t32" style="position:absolute;left:63163;top:7919;width:26699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83ScUAAADcAAAADwAAAGRycy9kb3ducmV2LnhtbESPQUvDQBSE74L/YXmFXqTdmARbYrdF&#10;LKLXRint7TX7TEKzb0Pe2sZ/7wqCx2FmvmFWm9F16kKDtJ4N3M8TUMSVty3XBj7eX2ZLUBKQLXae&#10;ycA3CWzWtzcrLKy/8o4uZahVhLAUaKAJoS+0lqohhzL3PXH0Pv3gMEQ51NoOeI1w1+k0SR60w5bj&#10;QoM9PTdUncsvZyALuaS7/LCQ8lif7uw2y2T/asx0Mj49ggo0hv/wX/vNGkgXOfyeiUdAr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83Sc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75" o:spid="_x0000_s1163" type="#_x0000_t32" style="position:absolute;left:97152;top:7919;width:249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OS0sUAAADcAAAADwAAAGRycy9kb3ducmV2LnhtbESPQUvDQBSE7wX/w/IEL6XdmNS2xG6L&#10;KFKvjVLa2zP7TILZtyFvbeO/dwsFj8PMfMOsNoNr1Yl6aTwbuJ8moIhLbxuuDHy8v06WoCQgW2w9&#10;k4FfEtisb0YrzK0/845ORahUhLDkaKAOocu1lrImhzL1HXH0vnzvMETZV9r2eI5w1+o0SebaYcNx&#10;ocaOnmsqv4sfZyALM0l3s8NCimP1ObYvWSb7rTF3t8PTI6hAQ/gPX9tv1kC6eID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COS0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76" o:spid="_x0000_s1164" type="#_x0000_t32" style="position:absolute;left:106938;top:7919;width:24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ahpMUAAADcAAAADwAAAGRycy9kb3ducmV2LnhtbESPT2vCQBTE74V+h+UJ3upGoWkbXSWm&#10;CLY3/+D5kX0mwezbJLtN4rd3C4Ueh5n5DbPajKYWPXWusqxgPotAEOdWV1woOJ92L+8gnEfWWFsm&#10;BXdysFk/P60w0XbgA/VHX4gAYZeggtL7JpHS5SUZdDPbEAfvajuDPsiukLrDIcBNLRdRFEuDFYeF&#10;EhvKSspvxx+jYEB/+dimRZttP7/242vdxqfzt1LTyZguQXga/X/4r73XChZvMfyeC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ahp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77" o:spid="_x0000_s1165" type="#_x0000_t32" style="position:absolute;left:116724;top:7919;width:3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oEP8QAAADcAAAADwAAAGRycy9kb3ducmV2LnhtbESPQWvCQBSE7wX/w/KE3upGoVpTV9GI&#10;YHtrIp4f2dckmH0bs2sS/31XEHocZuYbZrUZTC06al1lWcF0EoEgzq2uuFBwyg5vHyCcR9ZYWyYF&#10;d3KwWY9eVhhr2/MPdakvRICwi1FB6X0TS+nykgy6iW2Ig/drW4M+yLaQusU+wE0tZ1E0lwYrDgsl&#10;NpSUlF/Sm1HQoz8vd9vimuz2X8fhvb7Os9O3Uq/jYfsJwtPg/8PP9lErmC0W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igQ/xAAAANwAAAAPAAAAAAAAAAAA&#10;AAAAAKECAABkcnMvZG93bnJldi54bWxQSwUGAAAAAAQABAD5AAAAkgMAAAAA&#10;" strokecolor="black [3200]" strokeweight=".5pt">
                  <v:stroke endarrow="block" joinstyle="miter"/>
                </v:shape>
                <v:oval id="Oval 278" o:spid="_x0000_s1166" style="position:absolute;left:7368;top:5922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f28MA&#10;AADcAAAADwAAAGRycy9kb3ducmV2LnhtbERP3WrCMBS+H+wdwhnsRtbUip3URpnD4a6EOR/g0Byb&#10;uuakNNF2Pr25GOzy4/sv16NtxZV63zhWME1SEMSV0w3XCo7fHy8LED4ga2wdk4Jf8rBePT6UWGg3&#10;8BddD6EWMYR9gQpMCF0hpa8MWfSJ64gjd3K9xRBhX0vd4xDDbSuzNM2lxYZjg8GO3g1VP4eLVZAv&#10;stmWpttNPpjbOLd+vzt3E6Wen8a3JYhAY/gX/7k/tYLsNa6NZ+IR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rf28MAAADc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oval>
                <v:rect id="Rectangle 279" o:spid="_x0000_s1167" style="position:absolute;left:26327;top:6443;width:728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EHR8MA&#10;AADcAAAADwAAAGRycy9kb3ducmV2LnhtbESPQWsCMRSE7wX/Q3iCt5rVg62rUaRUEA8tXf0Bj81z&#10;s7h5iUnU9d+bQqHHYWa+YZbr3nbiRiG2jhVMxgUI4trplhsFx8P29R1ETMgaO8ek4EER1qvByxJL&#10;7e78Q7cqNSJDOJaowKTkSyljbchiHDtPnL2TCxZTlqGROuA9w20np0UxkxZbzgsGPX0Yqs/V1Srw&#10;YeO/zac5bPuvsNs316o1l4dSo2G/WYBI1Kf/8F97pxVM3+bweyYf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EHR8MAAADcAAAADwAAAAAAAAAAAAAAAACYAgAAZHJzL2Rv&#10;d25yZXYueG1sUEsFBgAAAAAEAAQA9QAAAIg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EXPRESION</w:t>
                        </w:r>
                      </w:p>
                    </w:txbxContent>
                  </v:textbox>
                </v:rect>
                <v:line id="Straight Connector 280" o:spid="_x0000_s1168" style="position:absolute;flip:x y;visibility:visible;mso-wrap-style:square" from="63896,3978" to="63896,7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bvWsEAAADcAAAADwAAAGRycy9kb3ducmV2LnhtbERPTYvCMBC9C/sfwix403QFtXSNIiuC&#10;CApWca9DM7bFZlKTqPXfm8PCHh/ve7boTCMe5HxtWcHXMAFBXFhdc6ngdFwPUhA+IGtsLJOCF3lY&#10;zD96M8y0ffKBHnkoRQxhn6GCKoQ2k9IXFRn0Q9sSR+5incEQoSuldviM4aaRoySZSIM1x4YKW/qp&#10;qLjmd6Mgv7xW++lZc3dyv+PdNN8ebvebUv3PbvkNIlAX/sV/7o1WMErj/HgmHgE5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Zu9awQAAANwAAAAPAAAAAAAAAAAAAAAA&#10;AKECAABkcnMvZG93bnJldi54bWxQSwUGAAAAAAQABAD5AAAAjwMAAAAA&#10;" strokecolor="black [3200]" strokeweight=".5pt">
                  <v:stroke joinstyle="miter"/>
                </v:line>
                <v:line id="Straight Connector 281" o:spid="_x0000_s1169" style="position:absolute;visibility:visible;mso-wrap-style:square" from="53980,4010" to="63896,4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3/VcYAAADcAAAADwAAAGRycy9kb3ducmV2LnhtbESPQWvCQBSE74L/YXlCL6IbLUiauopI&#10;C4UWbZPF8yP7mgSzb0N2q+m/7wpCj8PMfMOst4NtxYV63zhWsJgnIIhLZxquFOjidZaC8AHZYOuY&#10;FPySh+1mPFpjZtyVv+iSh0pECPsMFdQhdJmUvqzJop+7jjh63663GKLsK2l6vEa4beUySVbSYsNx&#10;ocaO9jWV5/zHKnjXT6fp4zHV2hb5AT9183L82Cv1MBl2zyACDeE/fG+/GQXLdAG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9/1XGAAAA3AAAAA8AAAAAAAAA&#10;AAAAAAAAoQIAAGRycy9kb3ducmV2LnhtbFBLBQYAAAAABAAEAPkAAACUAwAAAAA=&#10;" strokecolor="black [3200]" strokeweight=".5pt">
                  <v:stroke joinstyle="miter"/>
                </v:line>
                <v:shape id="Straight Arrow Connector 282" o:spid="_x0000_s1170" type="#_x0000_t32" style="position:absolute;left:53980;top:4017;width:0;height:3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jXgMQAAADcAAAADwAAAGRycy9kb3ducmV2LnhtbESPQWvCQBSE7wX/w/KE3urGQINGV9FI&#10;Ie2tKp4f2WcSzL6N2W0S/71bKPQ4zMw3zHo7mkb01LnasoL5LAJBXFhdc6ngfPp4W4BwHlljY5kU&#10;PMjBdjN5WWOq7cDf1B99KQKEXYoKKu/bVEpXVGTQzWxLHLyr7Qz6ILtS6g6HADeNjKMokQZrDgsV&#10;tpRVVNyOP0bBgP6y3O/Ke7Y/fObje3NPTucvpV6n424FwtPo/8N/7VwriBcx/J4JR0B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NeAxAAAANwAAAAPAAAAAAAAAAAA&#10;AAAAAKECAABkcnMvZG93bnJldi54bWxQSwUGAAAAAAQABAD5AAAAkgMAAAAA&#10;" strokecolor="black [3200]" strokeweight=".5pt">
                  <v:stroke endarrow="block" joinstyle="miter"/>
                </v:shape>
                <v:oval id="Oval 283" o:spid="_x0000_s1171" style="position:absolute;left:66168;top:10295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9jcUA&#10;AADcAAAADwAAAGRycy9kb3ducmV2LnhtbESP0WrCQBRE3wv+w3IFX4pujDSE6Cq2KO1ToeoHXLLX&#10;bDR7N2RXE/v13UKhj8PMnGFWm8E24k6drx0rmM8SEMSl0zVXCk7H/TQH4QOyxsYxKXiQh8169LTC&#10;Qruev+h+CJWIEPYFKjAhtIWUvjRk0c9cSxy9s+sshii7SuoO+wi3jUyTJJMWa44LBlt6M1ReDzer&#10;IMvTxY7mu9esN9/Di/Wf75f2WanJeNguQQQawn/4r/2hFaT5An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2z2N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then</w:t>
                        </w:r>
                        <w:proofErr w:type="gramEnd"/>
                      </w:p>
                    </w:txbxContent>
                  </v:textbox>
                </v:oval>
                <v:shape id="Straight Arrow Connector 284" o:spid="_x0000_s1172" type="#_x0000_t32" style="position:absolute;left:73457;top:12200;width:3244;height: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3qb8UAAADcAAAADwAAAGRycy9kb3ducmV2LnhtbESPT2vCQBTE7wW/w/KE3pqN0oqmruIf&#10;hNhbNXh+ZF+TYPZtkl1N/PZdodDjMDO/YZbrwdTiTp2rLCuYRDEI4tzqigsF2fnwNgfhPLLG2jIp&#10;eJCD9Wr0ssRE256/6X7yhQgQdgkqKL1vEildXpJBF9mGOHg/tjPog+wKqTvsA9zUchrHM2mw4rBQ&#10;YkO7kvLr6WYU9Ogvi+2maHfb/TEdPup2ds6+lHodD5tPEJ4G/x/+a6dawXT+Ds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3qb8UAAADcAAAADwAAAAAAAAAA&#10;AAAAAAChAgAAZHJzL2Rvd25yZXYueG1sUEsFBgAAAAAEAAQA+QAAAJMDAAAAAA==&#10;" strokecolor="black [3200]" strokeweight=".5pt">
                  <v:stroke endarrow="block" joinstyle="miter"/>
                </v:shape>
                <v:rect id="Rectangle 285" o:spid="_x0000_s1173" style="position:absolute;left:76701;top:10752;width:729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9ZcMA&#10;AADcAAAADwAAAGRycy9kb3ducmV2LnhtbESP0WoCMRRE3wv+Q7hC32pWoUVWo4hUkD5UuusHXDbX&#10;zeLmJiZR179vhEIfh5k5wyzXg+3FjULsHCuYTgoQxI3THbcKjvXubQ4iJmSNvWNS8KAI69XoZYml&#10;dnf+oVuVWpEhHEtUYFLypZSxMWQxTpwnzt7JBYspy9BKHfCe4baXs6L4kBY7zgsGPW0NNefqahX4&#10;sPEH82nq3fAd9l/tterM5aHU63jYLEAkGtJ/+K+91wpm83d4ns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9ZcMAAADcAAAADwAAAAAAAAAAAAAAAACYAgAAZHJzL2Rv&#10;d25yZXYueG1sUEsFBgAAAAAEAAQA9QAAAIg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ESTATUTO</w:t>
                        </w:r>
                      </w:p>
                    </w:txbxContent>
                  </v:textbox>
                </v:rect>
                <v:line id="Straight Connector 286" o:spid="_x0000_s1174" style="position:absolute;flip:x y;visibility:visible;mso-wrap-style:square" from="85363,9204" to="85418,12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PStcUAAADcAAAADwAAAGRycy9kb3ducmV2LnhtbESPQWvCQBSE7wX/w/KE3uqmQo2krlKU&#10;Qim0kFT0+sg+k9Ds27i7MfHfdwWhx2FmvmFWm9G04kLON5YVPM8SEMSl1Q1XCvY/709LED4ga2wt&#10;k4IredisJw8rzLQdOKdLESoRIewzVFCH0GVS+rImg35mO+LonawzGKJ0ldQOhwg3rZwnyUIabDgu&#10;1NjRtqbyt+iNguJ03X2nB83j3h1fvtLiMz/3Z6Uep+PbK4hAY/gP39sfWsF8uYDb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8PStcUAAADcAAAADwAAAAAAAAAA&#10;AAAAAAChAgAAZHJzL2Rvd25yZXYueG1sUEsFBgAAAAAEAAQA+QAAAJMDAAAAAA==&#10;" strokecolor="black [3200]" strokeweight=".5pt">
                  <v:stroke joinstyle="miter"/>
                </v:line>
                <v:line id="Straight Connector 287" o:spid="_x0000_s1175" style="position:absolute;visibility:visible;mso-wrap-style:square" from="74771,9204" to="85381,9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jCusYAAADcAAAADwAAAGRycy9kb3ducmV2LnhtbESPQWvCQBSE7wX/w/IEL6VuVGhj6ipF&#10;FARLbePi+ZF9TUKzb0N21fjv3UKhx2FmvmEWq9424kKdrx0rmIwTEMSFMzWXCvRx+5SC8AHZYOOY&#10;FNzIw2o5eFhgZtyVv+iSh1JECPsMFVQhtJmUvqjIoh+7ljh6366zGKLsSmk6vEa4beQ0SZ6lxZrj&#10;QoUtrSsqfvKzVbDX89Pj7JBqbY/5B37qenN4Xys1GvZvryAC9eE//NfeGQXT9AV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YwrrGAAAA3AAAAA8AAAAAAAAA&#10;AAAAAAAAoQIAAGRycy9kb3ducmV2LnhtbFBLBQYAAAAABAAEAPkAAACUAwAAAAA=&#10;" strokecolor="black [3200]" strokeweight=".5pt">
                  <v:stroke joinstyle="miter"/>
                </v:line>
                <v:shape id="Straight Arrow Connector 288" o:spid="_x0000_s1176" type="#_x0000_t32" style="position:absolute;left:74760;top:9280;width:48;height:29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Dgar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LWhj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PA4Gq9AAAA3AAAAA8AAAAAAAAAAAAAAAAAoQIA&#10;AGRycy9kb3ducmV2LnhtbFBLBQYAAAAABAAEAPkAAACLAwAAAAA=&#10;" strokecolor="black [3200]" strokeweight=".5pt">
                  <v:stroke endarrow="block" joinstyle="miter"/>
                </v:shape>
                <v:shape id="Elbow Connector 289" o:spid="_x0000_s1177" type="#_x0000_t33" style="position:absolute;left:63211;top:9243;width:4281;height:16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xATsMAAADcAAAADwAAAGRycy9kb3ducmV2LnhtbESPQYvCMBSE74L/ITzBm6YKSq1GEUFY&#10;2IPoitTbo3m2pc1LaaLWf28EYY/DzHzDrDadqcWDWldaVjAZRyCIM6tLzhWc//ajGITzyBpry6Tg&#10;RQ42635vhYm2Tz7S4+RzESDsElRQeN8kUrqsIINubBvi4N1sa9AH2eZSt/gMcFPLaRTNpcGSw0KB&#10;De0KyqrT3SjYXdK0rg7Vdh7P0kP8e2mq2+uq1HDQbZcgPHX+P/xt/2gF03gBnzPhCMj1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8QE7DAAAA3AAAAA8AAAAAAAAAAAAA&#10;AAAAoQIAAGRycy9kb3ducmV2LnhtbFBLBQYAAAAABAAEAPkAAACRAwAAAAA=&#10;" strokecolor="black [3200]" strokeweight=".5pt">
                  <v:stroke endarrow="block"/>
                </v:shape>
                <v:shape id="Elbow Connector 290" o:spid="_x0000_s1178" type="#_x0000_t33" style="position:absolute;left:83991;top:7919;width:2227;height:431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Hj3MMAAADcAAAADwAAAGRycy9kb3ducmV2LnhtbERPy2oCMRTdC/2HcAvdaVLrq1OjtJaC&#10;C2FwdNPdZXI7M3RyMySpjn59sxBcHs57ue5tK07kQ+NYw/NIgSAunWm40nA8fA0XIEJENtg6Jg0X&#10;CrBePQyWmBl35j2diliJFMIhQw11jF0mZShrshhGriNO3I/zFmOCvpLG4zmF21aOlZpJiw2nhho7&#10;2tRU/hZ/VoMqdvlk+rH5llU+n3vlr+Hl8qn102P//gYiUh/v4pt7azSMX9P8dCYdAb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h49zDAAAA3AAAAA8AAAAAAAAAAAAA&#10;AAAAoQIAAGRycy9kb3ducmV2LnhtbFBLBQYAAAAABAAEAPkAAACRAwAAAAA=&#10;" strokecolor="black [3200]" strokeweight=".5pt"/>
                <w10:anchorlock/>
              </v:group>
            </w:pict>
          </mc:Fallback>
        </mc:AlternateContent>
      </w:r>
    </w:p>
    <w:p w:rsidR="00AC1386" w:rsidRDefault="00AC1386" w:rsidP="00AC1386">
      <w:r w:rsidRPr="00AC1386">
        <w:lastRenderedPageBreak/>
        <mc:AlternateContent>
          <mc:Choice Requires="wpg">
            <w:drawing>
              <wp:inline distT="0" distB="0" distL="0" distR="0" wp14:anchorId="0F4B38A3" wp14:editId="53C87073">
                <wp:extent cx="9500235" cy="2447925"/>
                <wp:effectExtent l="0" t="0" r="62865" b="28575"/>
                <wp:docPr id="291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0235" cy="2447925"/>
                          <a:chOff x="0" y="0"/>
                          <a:chExt cx="11929513" cy="1974942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>
                            <a:off x="0" y="0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&lt;CONDCASE&gt;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Oval 293"/>
                        <wps:cNvSpPr/>
                        <wps:spPr>
                          <a:xfrm>
                            <a:off x="1687501" y="592208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Oval 294"/>
                        <wps:cNvSpPr/>
                        <wps:spPr>
                          <a:xfrm>
                            <a:off x="3583389" y="594817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when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Oval 295"/>
                        <wps:cNvSpPr/>
                        <wps:spPr>
                          <a:xfrm>
                            <a:off x="4534042" y="591907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bit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Arrow Connector 296"/>
                        <wps:cNvCnPr>
                          <a:stCxn id="310" idx="6"/>
                          <a:endCxn id="293" idx="2"/>
                        </wps:cNvCnPr>
                        <wps:spPr>
                          <a:xfrm flipV="1">
                            <a:off x="1465794" y="782722"/>
                            <a:ext cx="221707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>
                          <a:stCxn id="293" idx="6"/>
                          <a:endCxn id="314" idx="2"/>
                        </wps:cNvCnPr>
                        <wps:spPr>
                          <a:xfrm>
                            <a:off x="2416448" y="782722"/>
                            <a:ext cx="1974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>
                          <a:stCxn id="314" idx="6"/>
                          <a:endCxn id="294" idx="2"/>
                        </wps:cNvCnPr>
                        <wps:spPr>
                          <a:xfrm>
                            <a:off x="3342798" y="782722"/>
                            <a:ext cx="240591" cy="26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>
                          <a:stCxn id="294" idx="6"/>
                          <a:endCxn id="295" idx="2"/>
                        </wps:cNvCnPr>
                        <wps:spPr>
                          <a:xfrm flipV="1">
                            <a:off x="4312336" y="782421"/>
                            <a:ext cx="221706" cy="2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>
                          <a:stCxn id="295" idx="6"/>
                          <a:endCxn id="323" idx="2"/>
                        </wps:cNvCnPr>
                        <wps:spPr>
                          <a:xfrm>
                            <a:off x="5262989" y="782421"/>
                            <a:ext cx="586760" cy="2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Elbow Connector 301"/>
                        <wps:cNvCnPr>
                          <a:stCxn id="292" idx="2"/>
                          <a:endCxn id="310" idx="2"/>
                        </wps:cNvCnPr>
                        <wps:spPr>
                          <a:xfrm rot="16200000" flipH="1">
                            <a:off x="382879" y="428754"/>
                            <a:ext cx="487427" cy="2205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596979" y="640552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ESTATUTO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Oval 303"/>
                        <wps:cNvSpPr/>
                        <wps:spPr>
                          <a:xfrm>
                            <a:off x="9289098" y="594773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10221972" y="594771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case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Oval 305"/>
                        <wps:cNvSpPr/>
                        <wps:spPr>
                          <a:xfrm>
                            <a:off x="11200567" y="594771"/>
                            <a:ext cx="409882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Straight Arrow Connector 306"/>
                        <wps:cNvCnPr>
                          <a:stCxn id="302" idx="3"/>
                          <a:endCxn id="319" idx="2"/>
                        </wps:cNvCnPr>
                        <wps:spPr>
                          <a:xfrm flipV="1">
                            <a:off x="7325926" y="785285"/>
                            <a:ext cx="265311" cy="2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Arrow Connector 307"/>
                        <wps:cNvCnPr>
                          <a:stCxn id="303" idx="6"/>
                          <a:endCxn id="304" idx="2"/>
                        </wps:cNvCnPr>
                        <wps:spPr>
                          <a:xfrm flipV="1">
                            <a:off x="10018045" y="785285"/>
                            <a:ext cx="203927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Arrow Connector 308"/>
                        <wps:cNvCnPr>
                          <a:stCxn id="304" idx="6"/>
                          <a:endCxn id="305" idx="2"/>
                        </wps:cNvCnPr>
                        <wps:spPr>
                          <a:xfrm>
                            <a:off x="10950919" y="785285"/>
                            <a:ext cx="2496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Arrow Connector 309"/>
                        <wps:cNvCnPr>
                          <a:stCxn id="305" idx="6"/>
                        </wps:cNvCnPr>
                        <wps:spPr>
                          <a:xfrm>
                            <a:off x="11610449" y="785285"/>
                            <a:ext cx="3190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Oval 310"/>
                        <wps:cNvSpPr/>
                        <wps:spPr>
                          <a:xfrm>
                            <a:off x="736847" y="592209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case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Straight Connector 311"/>
                        <wps:cNvCnPr/>
                        <wps:spPr>
                          <a:xfrm flipV="1">
                            <a:off x="7399298" y="539008"/>
                            <a:ext cx="6575" cy="252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>
                            <a:off x="6407684" y="541641"/>
                            <a:ext cx="991614" cy="3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H="1">
                            <a:off x="6407681" y="539008"/>
                            <a:ext cx="1" cy="2462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Oval 314"/>
                        <wps:cNvSpPr/>
                        <wps:spPr>
                          <a:xfrm>
                            <a:off x="2613851" y="592208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315"/>
                        <wps:cNvSpPr/>
                        <wps:spPr>
                          <a:xfrm>
                            <a:off x="4528904" y="1077717"/>
                            <a:ext cx="86915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vector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Oval 316"/>
                        <wps:cNvSpPr/>
                        <wps:spPr>
                          <a:xfrm>
                            <a:off x="4534042" y="1593914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other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Elbow Connector 317"/>
                        <wps:cNvCnPr>
                          <a:endCxn id="316" idx="2"/>
                        </wps:cNvCnPr>
                        <wps:spPr>
                          <a:xfrm rot="16200000" flipH="1">
                            <a:off x="3954121" y="1204506"/>
                            <a:ext cx="1002005" cy="15783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>
                          <a:endCxn id="315" idx="2"/>
                        </wps:cNvCnPr>
                        <wps:spPr>
                          <a:xfrm>
                            <a:off x="4371859" y="1268231"/>
                            <a:ext cx="1570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Oval 319"/>
                        <wps:cNvSpPr/>
                        <wps:spPr>
                          <a:xfrm>
                            <a:off x="7591237" y="594771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break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Oval 320"/>
                        <wps:cNvSpPr/>
                        <wps:spPr>
                          <a:xfrm>
                            <a:off x="8480931" y="594771"/>
                            <a:ext cx="439372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321"/>
                        <wps:cNvCnPr>
                          <a:stCxn id="319" idx="6"/>
                          <a:endCxn id="320" idx="2"/>
                        </wps:cNvCnPr>
                        <wps:spPr>
                          <a:xfrm>
                            <a:off x="8320184" y="785285"/>
                            <a:ext cx="1607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Arrow Connector 322"/>
                        <wps:cNvCnPr>
                          <a:stCxn id="320" idx="6"/>
                          <a:endCxn id="303" idx="2"/>
                        </wps:cNvCnPr>
                        <wps:spPr>
                          <a:xfrm>
                            <a:off x="8920303" y="785285"/>
                            <a:ext cx="368795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Oval 323"/>
                        <wps:cNvSpPr/>
                        <wps:spPr>
                          <a:xfrm>
                            <a:off x="5849749" y="594771"/>
                            <a:ext cx="439372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Straight Arrow Connector 324"/>
                        <wps:cNvCnPr>
                          <a:stCxn id="323" idx="6"/>
                          <a:endCxn id="302" idx="1"/>
                        </wps:cNvCnPr>
                        <wps:spPr>
                          <a:xfrm>
                            <a:off x="6289121" y="785285"/>
                            <a:ext cx="307858" cy="2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Elbow Connector 325"/>
                        <wps:cNvCnPr>
                          <a:stCxn id="316" idx="6"/>
                        </wps:cNvCnPr>
                        <wps:spPr>
                          <a:xfrm flipV="1">
                            <a:off x="5262989" y="785770"/>
                            <a:ext cx="338780" cy="998658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>
                          <a:stCxn id="315" idx="6"/>
                        </wps:cNvCnPr>
                        <wps:spPr>
                          <a:xfrm>
                            <a:off x="5398061" y="1268231"/>
                            <a:ext cx="1892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 flipV="1">
                            <a:off x="9039450" y="295295"/>
                            <a:ext cx="9681" cy="496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>
                            <a:off x="3401248" y="295295"/>
                            <a:ext cx="5647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Arrow Connector 329"/>
                        <wps:cNvCnPr/>
                        <wps:spPr>
                          <a:xfrm flipH="1">
                            <a:off x="3401248" y="295295"/>
                            <a:ext cx="5418" cy="4871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4B38A3" id="Group 258" o:spid="_x0000_s1179" style="width:748.05pt;height:192.75pt;mso-position-horizontal-relative:char;mso-position-vertical-relative:line" coordsize="119295,19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">
                <v:rect id="Rectangle 292" o:spid="_x0000_s1180" style="position:absolute;width:103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lzzMMA&#10;AADcAAAADwAAAGRycy9kb3ducmV2LnhtbESPQWsCMRSE7wX/Q3hCbzXrHqRdjSJSQTxYuvoDHpvn&#10;ZnHzkiZR13/fCIUeh5n5hlmsBtuLG4XYOVYwnRQgiBunO24VnI7bt3cQMSFr7B2TggdFWC1HLwus&#10;tLvzN93q1IoM4VihApOSr6SMjSGLceI8cfbOLlhMWYZW6oD3DLe9LItiJi12nBcMetoYai711Srw&#10;Ye2/zKc5bodD2O3ba92Zn4dSr+NhPQeRaEj/4b/2TisoP0p4ns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lzzMMAAADcAAAADwAAAAAAAAAAAAAAAACYAgAAZHJzL2Rv&#10;d25yZXYueG1sUEsFBgAAAAAEAAQA9QAAAIg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&lt;CONDCASE&gt;</w:t>
                        </w:r>
                      </w:p>
                    </w:txbxContent>
                  </v:textbox>
                </v:rect>
                <v:oval id="Oval 293" o:spid="_x0000_s1181" style="position:absolute;left:16875;top:5922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rUMUA&#10;AADcAAAADwAAAGRycy9kb3ducmV2LnhtbESP0WrCQBRE3wv+w3KFvpS6MdKgqatosdgnQe0HXLLX&#10;bGr2bsiuJvXrXaHQx2FmzjDzZW9rcaXWV44VjEcJCOLC6YpLBd/Hz9cpCB+QNdaOScEveVguBk9z&#10;zLXreE/XQyhFhLDPUYEJocml9IUhi37kGuLonVxrMUTZllK32EW4rWWaJJm0WHFcMNjQh6HifLhY&#10;Bdk0nWxovFlnnbn1b9bvtj/Ni1LPw371DiJQH/7Df+0vrSCdTe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AqtQ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id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294" o:spid="_x0000_s1182" style="position:absolute;left:35833;top:5948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zJMYA&#10;AADcAAAADwAAAGRycy9kb3ducmV2LnhtbESP3WrCQBSE7wu+w3IEb0Q3pm3Q1FW0WOpVwZ8HOGSP&#10;2dTs2ZDdmrRP3y0IvRxm5htmue5tLW7U+sqxgtk0AUFcOF1xqeB8epvMQfiArLF2TAq+ycN6NXhY&#10;Yq5dxwe6HUMpIoR9jgpMCE0upS8MWfRT1xBH7+JaiyHKtpS6xS7CbS3TJMmkxYrjgsGGXg0V1+OX&#10;VZDN08cdzXbbrDM//bP1H++fzVip0bDfvIAI1If/8L291wrSxRP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szJM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when</w:t>
                        </w:r>
                        <w:proofErr w:type="gramEnd"/>
                      </w:p>
                    </w:txbxContent>
                  </v:textbox>
                </v:oval>
                <v:oval id="Oval 295" o:spid="_x0000_s1183" style="position:absolute;left:45340;top:5919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eWv8UA&#10;AADcAAAADwAAAGRycy9kb3ducmV2LnhtbESP0WrCQBRE34X+w3KFvpS6MWLQ1FXaYqlPgrEfcMle&#10;s6nZuyG7Nalf3xUKPg4zc4ZZbQbbiAt1vnasYDpJQBCXTtdcKfg6fjwvQPiArLFxTAp+ycNm/TBa&#10;Ya5dzwe6FKESEcI+RwUmhDaX0peGLPqJa4mjd3KdxRBlV0ndYR/htpFpkmTSYs1xwWBL74bKc/Fj&#10;FWSLdLal6fYt6811mFu///xun5R6HA+vLyACDeEe/m/vtIJ0OYfb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5a/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bit</w:t>
                        </w:r>
                        <w:proofErr w:type="gramEnd"/>
                      </w:p>
                    </w:txbxContent>
                  </v:textbox>
                </v:oval>
                <v:shape id="Straight Arrow Connector 296" o:spid="_x0000_s1184" type="#_x0000_t32" style="position:absolute;left:14657;top:7827;width:221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3qX8UAAADcAAAADwAAAGRycy9kb3ducmV2LnhtbESPQUvDQBSE7wX/w/IEL6XdmJS2xm6L&#10;KFKvjaXU2zP7TILZtyFvbeO/dwsFj8PMfMOsNoNr1Yl6aTwbuJ8moIhLbxuuDOzfXydLUBKQLbae&#10;ycAvCWzWN6MV5tafeUenIlQqQlhyNFCH0OVaS1mTQ5n6jjh6X753GKLsK217PEe4a3WaJHPtsOG4&#10;UGNHzzWV38WPM5CFmaS72XEhxUf1ObYvWSaHrTF3t8PTI6hAQ/gPX9tv1kD6MIf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3qX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97" o:spid="_x0000_s1185" type="#_x0000_t32" style="position:absolute;left:24164;top:7827;width:19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bixcUAAADcAAAADwAAAGRycy9kb3ducmV2LnhtbESPT2vCQBTE7wW/w/IEb3WjoG1SV/EP&#10;QtpbNfT8yL4mwezbJLua+O27gtDjMDO/YVabwdTiRp2rLCuYTSMQxLnVFRcKsvPx9R2E88gaa8uk&#10;4E4ONuvRywoTbXv+ptvJFyJA2CWooPS+SaR0eUkG3dQ2xMH7tZ1BH2RXSN1hH+CmlvMoWkqDFYeF&#10;Ehval5RfTlejoEf/E++2RbvfHT7TYVG3y3P2pdRkPGw/QHga/H/42U61gnn8Bo8z4Qj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bixc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98" o:spid="_x0000_s1186" type="#_x0000_t32" style="position:absolute;left:33427;top:7827;width:2406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l2t7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rWhj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Zdre9AAAA3A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299" o:spid="_x0000_s1187" type="#_x0000_t32" style="position:absolute;left:43123;top:7824;width:2217;height: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J+LcUAAADcAAAADwAAAGRycy9kb3ducmV2LnhtbESPQUvDQBSE7wX/w/IEL6XdmBTbxm6L&#10;KFKvjVLa2zP7TILZtyFvbeO/dwsFj8PMfMOsNoNr1Yl6aTwbuJ8moIhLbxuuDHy8v04WoCQgW2w9&#10;k4FfEtisb0YrzK0/845ORahUhLDkaKAOocu1lrImhzL1HXH0vnzvMETZV9r2eI5w1+o0SR60w4bj&#10;Qo0dPddUfhc/zkAWZpLuZoe5FMfqc2xfskz2W2PuboenR1CBhvAfvrbfrIF0uYT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J+Lc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300" o:spid="_x0000_s1188" type="#_x0000_t32" style="position:absolute;left:52629;top:7824;width:5868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Tgq8IAAADcAAAADwAAAGRycy9kb3ducmV2LnhtbERPy2rCQBTdF/yH4QrumomK0qYZxQeF&#10;tDujdH3JXJNg5k7MjEn6986i0OXhvNPtaBrRU+dqywrmUQyCuLC65lLB5fz5+gbCeWSNjWVS8EsO&#10;tpvJS4qJtgOfqM99KUIIuwQVVN63iZSuqMigi2xLHLir7Qz6ALtS6g6HEG4auYjjtTRYc2iosKVD&#10;RcUtfxgFA/qf9/2uvB/2x69sXDX39fnyrdRsOu4+QHga/b/4z51pBcs4zA9nwhGQm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Tgq8IAAADcAAAADwAAAAAAAAAAAAAA&#10;AAChAgAAZHJzL2Rvd25yZXYueG1sUEsFBgAAAAAEAAQA+QAAAJADAAAAAA==&#10;" strokecolor="black [3200]" strokeweight=".5pt">
                  <v:stroke endarrow="block" joinstyle="miter"/>
                </v:shape>
                <v:shape id="Elbow Connector 301" o:spid="_x0000_s1189" type="#_x0000_t33" style="position:absolute;left:3828;top:4287;width:4875;height:22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hAj8UAAADcAAAADwAAAGRycy9kb3ducmV2LnhtbESPT4vCMBTE7wt+h/AEb2uqslJqo4gg&#10;LHiQdUXq7dG8/qHNS2myWr+9EYQ9DjPzGybdDKYVN+pdbVnBbBqBIM6trrlUcP7df8YgnEfW2Fom&#10;BQ9ysFmPPlJMtL3zD91OvhQBwi5BBZX3XSKlyysy6Ka2Iw5eYXuDPsi+lLrHe4CbVs6jaCkN1hwW&#10;KuxoV1HenP6Mgt0ly9rm2GyX8Vd2jA+XrikeV6Um42G7AuFp8P/hd/tbK1hEM3idCUdAr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hAj8UAAADcAAAADwAAAAAAAAAA&#10;AAAAAAChAgAAZHJzL2Rvd25yZXYueG1sUEsFBgAAAAAEAAQA+QAAAJMDAAAAAA==&#10;" strokecolor="black [3200]" strokeweight=".5pt">
                  <v:stroke endarrow="block"/>
                </v:shape>
                <v:rect id="Rectangle 302" o:spid="_x0000_s1190" style="position:absolute;left:65969;top:6405;width:729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p1sQA&#10;AADc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1sUKfs/kIy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i6dbEAAAA3AAAAA8AAAAAAAAAAAAAAAAAmAIAAGRycy9k&#10;b3ducmV2LnhtbFBLBQYAAAAABAAEAPUAAACJAwAAAAA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ESTATUTO</w:t>
                        </w:r>
                      </w:p>
                    </w:txbxContent>
                  </v:textbox>
                </v:rect>
                <v:oval id="Oval 303" o:spid="_x0000_s1191" style="position:absolute;left:92890;top:5947;width:7290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xSsUA&#10;AADcAAAADwAAAGRycy9kb3ducmV2LnhtbESPzWrDMBCE74W+g9hCLyWRE1MTnMimLQnNqZCfB1is&#10;jeXUWhlLjZ0+fVQo5DjMzDfMqhxtKy7U+8axgtk0AUFcOd1wreB42EwWIHxA1tg6JgVX8lAWjw8r&#10;zLUbeEeXfahFhLDPUYEJocul9JUhi37qOuLonVxvMUTZ11L3OES4beU8STJpseG4YLCjD0PV9/7H&#10;KsgW83RNs/V7Npjf8dX6r89z96LU89P4tgQRaAz38H97qxWkSQp/Z+IRk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6TFK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oval>
                <v:oval id="Oval 304" o:spid="_x0000_s1192" style="position:absolute;left:102219;top:5947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pPsYA&#10;AADcAAAADwAAAGRycy9kb3ducmV2LnhtbESP3WrCQBSE74W+w3IKvRGz8adB0qxSi6VeCdU+wCF7&#10;mk2bPRuyq0l9ercgeDnMzDdMsR5sI87U+dqxgmmSgiAuna65UvB1fJ8sQfiArLFxTAr+yMN69TAq&#10;MNeu5086H0IlIoR9jgpMCG0upS8NWfSJa4mj9+06iyHKrpK6wz7CbSNnaZpJizXHBYMtvRkqfw8n&#10;qyBbzuZbmm43WW8uw7P1+4+fdqzU0+Pw+gIi0BDu4Vt7pxXM0wX8n4lH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CpPs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case</w:t>
                        </w:r>
                        <w:proofErr w:type="gramEnd"/>
                      </w:p>
                    </w:txbxContent>
                  </v:textbox>
                </v:oval>
                <v:oval id="Oval 305" o:spid="_x0000_s1193" style="position:absolute;left:112005;top:5947;width:409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MpcUA&#10;AADcAAAADwAAAGRycy9kb3ducmV2LnhtbESP0WrCQBRE3wv9h+UWfCl1o2KQNBtpi1KfBGM/4JK9&#10;zabN3g3ZrYl+fVcQfBxm5gyTr0fbihP1vnGsYDZNQBBXTjdcK/g6bl9WIHxA1tg6JgVn8rAuHh9y&#10;zLQb+ECnMtQiQthnqMCE0GVS+sqQRT91HXH0vl1vMUTZ11L3OES4beU8SVJpseG4YLCjD0PVb/ln&#10;FaSr+WJDs817OpjLuLR+//nTPSs1eRrfXkEEGsM9fGvvtIJFsoTrmXgEZP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Ayl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;</w:t>
                        </w:r>
                      </w:p>
                    </w:txbxContent>
                  </v:textbox>
                </v:oval>
                <v:shape id="Straight Arrow Connector 306" o:spid="_x0000_s1194" type="#_x0000_t32" style="position:absolute;left:73259;top:7852;width:2653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ZwRcQAAADcAAAADwAAAGRycy9kb3ducmV2LnhtbESPQWvCQBSE74L/YXmFXkQ3NaKSuoq0&#10;lPZqFNHbM/uahGbfhrytpv++Wyh4HGa+GWa16V2jrtRJ7dnA0yQBRVx4W3Np4LB/Gy9BSUC22Hgm&#10;Az8ksFkPByvMrL/xjq55KFUsYcnQQBVCm2ktRUUOZeJb4uh9+s5hiLIrte3wFstdo6dJMtcOa44L&#10;Fbb0UlHxlX87A2mYyXQ3Oy0kP5eXkX1NUzm+G/P40G+fQQXqwz38T3/YyCVz+DsTj4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FnBF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07" o:spid="_x0000_s1195" type="#_x0000_t32" style="position:absolute;left:100180;top:7852;width:203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rV3sQAAADcAAAADwAAAGRycy9kb3ducmV2LnhtbESPQWvCQBSE74L/YXmFXkQ3NaKSuoq0&#10;lPZqFNHbM/uahGbfhrytpv++Wyh4HGa+GWa16V2jrtRJ7dnA0yQBRVx4W3Np4LB/Gy9BSUC22Hgm&#10;Az8ksFkPByvMrL/xjq55KFUsYcnQQBVCm2ktRUUOZeJb4uh9+s5hiLIrte3wFstdo6dJMtcOa44L&#10;Fbb0UlHxlX87A2mYyXQ3Oy0kP5eXkX1NUzm+G/P40G+fQQXqwz38T3/YyCUL+DsTj4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WtXe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08" o:spid="_x0000_s1196" type="#_x0000_t32" style="position:absolute;left:109509;top:7852;width:24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LsrcIAAADcAAAADwAAAGRycy9kb3ducmV2LnhtbERPy2rCQBTdF/yH4QrumomK0qYZxQeF&#10;tDujdH3JXJNg5k7MjEn6986i0OXhvNPtaBrRU+dqywrmUQyCuLC65lLB5fz5+gbCeWSNjWVS8EsO&#10;tpvJS4qJtgOfqM99KUIIuwQVVN63iZSuqMigi2xLHLir7Qz6ALtS6g6HEG4auYjjtTRYc2iosKVD&#10;RcUtfxgFA/qf9/2uvB/2x69sXDX39fnyrdRsOu4+QHga/b/4z51pBcs4rA1nwhGQm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PLsrc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309" o:spid="_x0000_s1197" type="#_x0000_t32" style="position:absolute;left:116104;top:7852;width:3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5JNsIAAADcAAAADwAAAGRycy9kb3ducmV2LnhtbESPzarCMBSE94LvEI5wd5rqRdFqFPUi&#10;qDt/cH1ojm2xOalNrq1vbwTB5TAz3zCzRWMK8aDK5ZYV9HsRCOLE6pxTBefTpjsG4TyyxsIyKXiS&#10;g8W83ZphrG3NB3ocfSoChF2MCjLvy1hKl2Rk0PVsSRy8q60M+iCrVOoK6wA3hRxE0UgazDksZFjS&#10;OqPkdvw3Cmr0l8lqmd7Xq7/dthkW99HpvFfqp9MspyA8Nf4b/rS3WsFvNIH3mXA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75JNsIAAADcAAAADwAAAAAAAAAAAAAA&#10;AAChAgAAZHJzL2Rvd25yZXYueG1sUEsFBgAAAAAEAAQA+QAAAJADAAAAAA==&#10;" strokecolor="black [3200]" strokeweight=".5pt">
                  <v:stroke endarrow="block" joinstyle="miter"/>
                </v:shape>
                <v:oval id="Oval 310" o:spid="_x0000_s1198" style="position:absolute;left:7368;top:5922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I54MIA&#10;AADcAAAADwAAAGRycy9kb3ducmV2LnhtbERP3WrCMBS+H/gO4Qx2M2ZaZUW6pqLicFcDqw9waM6a&#10;bs1JaTLb+fTLheDlx/dfrCfbiQsNvnWsIJ0nIIhrp1tuFJxP7y8rED4ga+wck4I/8rAuZw8F5tqN&#10;fKRLFRoRQ9jnqMCE0OdS+tqQRT93PXHkvtxgMUQ4NFIPOMZw28lFkmTSYsuxwWBPO0P1T/VrFWSr&#10;xXJP6X6bjeY6vVr/efjun5V6epw2byACTeEuvrk/tIJlGufHM/EIy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4jng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case</w:t>
                        </w:r>
                        <w:proofErr w:type="gramEnd"/>
                      </w:p>
                    </w:txbxContent>
                  </v:textbox>
                </v:oval>
                <v:line id="Straight Connector 311" o:spid="_x0000_s1199" style="position:absolute;flip:y;visibility:visible;mso-wrap-style:square" from="73992,5390" to="74058,7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aT8EAAADcAAAADwAAAGRycy9kb3ducmV2LnhtbESP0YrCMBRE3xf8h3AF37ZpFWWppkUE&#10;xSdlXT/g0lzTYnNTmljr35uFhX0cZuYMsylH24qBet84VpAlKQjiyumGjYLrz/7zC4QPyBpbx6Tg&#10;RR7KYvKxwVy7J3/TcAlGRAj7HBXUIXS5lL6qyaJPXEccvZvrLYYoeyN1j88It62cp+lKWmw4LtTY&#10;0a6m6n55WAXanEhunRmWmVld95U54+kwKDWbjts1iEBj+A//tY9awSLL4PdMPAKye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mNpPwQAAANwAAAAPAAAAAAAAAAAAAAAA&#10;AKECAABkcnMvZG93bnJldi54bWxQSwUGAAAAAAQABAD5AAAAjwMAAAAA&#10;" strokecolor="black [3200]" strokeweight=".5pt">
                  <v:stroke joinstyle="miter"/>
                </v:line>
                <v:line id="Straight Connector 312" o:spid="_x0000_s1200" style="position:absolute;visibility:visible;mso-wrap-style:square" from="64076,5416" to="73992,5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T7OM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ynM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T7OMUAAADcAAAADwAAAAAAAAAA&#10;AAAAAAChAgAAZHJzL2Rvd25yZXYueG1sUEsFBgAAAAAEAAQA+QAAAJMDAAAAAA==&#10;" strokecolor="black [3200]" strokeweight=".5pt">
                  <v:stroke joinstyle="miter"/>
                </v:line>
                <v:shape id="Straight Arrow Connector 313" o:spid="_x0000_s1201" type="#_x0000_t32" style="position:absolute;left:64076;top:5390;width:0;height:24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FAMQAAADcAAAADwAAAGRycy9kb3ducmV2LnhtbESPQWvCQBSE74X+h+UVeim60YhKdJXS&#10;IvVqKqK3Z/Y1Cc2+DXmrpv/eLRR6HGa+GWa57l2jrtRJ7dnAaJiAIi68rbk0sP/cDOagJCBbbDyT&#10;gR8SWK8eH5aYWX/jHV3zUKpYwpKhgSqENtNaioocytC3xNH78p3DEGVXatvhLZa7Ro+TZKod1hwX&#10;KmzpraLiO784A2mYyHg3Oc4kP5XnF/uepnL4MOb5qX9dgArUh//wH721kRul8HsmHgG9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uEUAxAAAANwAAAAPAAAAAAAAAAAA&#10;AAAAAKECAABkcnMvZG93bnJldi54bWxQSwUGAAAAAAQABAD5AAAAkgMAAAAA&#10;" strokecolor="black [3200]" strokeweight=".5pt">
                  <v:stroke endarrow="block" joinstyle="miter"/>
                </v:shape>
                <v:oval id="Oval 314" o:spid="_x0000_s1202" style="position:absolute;left:26138;top:5922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/48UA&#10;AADcAAAADwAAAGRycy9kb3ducmV2LnhtbESP0WrCQBRE3wv9h+UKvhTdRNsg0VVaUdonoeoHXLLX&#10;bDR7N2S3Jvr1bqHQx2FmzjCLVW9rcaXWV44VpOMEBHHhdMWlguNhO5qB8AFZY+2YFNzIw2r5/LTA&#10;XLuOv+m6D6WIEPY5KjAhNLmUvjBk0Y9dQxy9k2sthijbUuoWuwi3tZwkSSYtVhwXDDa0NlRc9j9W&#10;QTabTDeUbj6yztz7N+t3n+fmRanhoH+fgwjUh//wX/tLK5imr/B7Jh4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2T/j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is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315" o:spid="_x0000_s1203" style="position:absolute;left:45289;top:10777;width:869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aeMUA&#10;AADcAAAADwAAAGRycy9kb3ducmV2LnhtbESP3WrCQBSE7wu+w3IEb4puohgkukorSntV8OcBDtlj&#10;Npo9G7KrSfv03ULBy2FmvmFWm97W4kGtrxwrSCcJCOLC6YpLBefTfrwA4QOyxtoxKfgmD5v14GWF&#10;uXYdH+hxDKWIEPY5KjAhNLmUvjBk0U9cQxy9i2sthijbUuoWuwi3tZwmSSYtVhwXDDa0NVTcjner&#10;IFtMZztKd+9ZZ376ufVfH9fmVanRsH9bggjUh2f4v/2pFczSO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lZp4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vector</w:t>
                        </w:r>
                        <w:proofErr w:type="gramEnd"/>
                      </w:p>
                    </w:txbxContent>
                  </v:textbox>
                </v:oval>
                <v:oval id="Oval 316" o:spid="_x0000_s1204" style="position:absolute;left:45340;top:15939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ED8UA&#10;AADcAAAADwAAAGRycy9kb3ducmV2LnhtbESP0WrCQBRE3wv9h+UW+lLqJopBUjehLYo+CVU/4JK9&#10;zabN3g3ZrYl+vSsIfRxm5gyzLEfbihP1vnGsIJ0kIIgrpxuuFRwP69cFCB+QNbaOScGZPJTF48MS&#10;c+0G/qLTPtQiQtjnqMCE0OVS+sqQRT9xHXH0vl1vMUTZ11L3OES4beU0STJpseG4YLCjT0PV7/7P&#10;KsgW09mK0tVHNpjLOLd+t/npXpR6fhrf30AEGsN/+N7eagWzNIPbmX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wQP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other</w:t>
                        </w:r>
                        <w:proofErr w:type="gramEnd"/>
                      </w:p>
                    </w:txbxContent>
                  </v:textbox>
                </v:oval>
                <v:shape id="Elbow Connector 317" o:spid="_x0000_s1205" type="#_x0000_t33" style="position:absolute;left:39541;top:12045;width:10020;height:15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TrvcYAAADcAAAADwAAAGRycy9kb3ducmV2LnhtbESPQWuDQBSE74H+h+UVeourLU3FZiMh&#10;ECj0IE1CsLeH+6Ki+1bcTaL/vlso9DjMzDfMOp9ML240utaygiSKQRBXVrdcKzgd98sUhPPIGnvL&#10;pGAmB/nmYbHGTNs7f9Ht4GsRIOwyVNB4P2RSuqohgy6yA3HwLnY06IMca6lHvAe46eVzHK+kwZbD&#10;QoMD7RqqusPVKNidy7Lvim67Sl/LIv08D91l/lbq6XHavoPwNPn/8F/7Qyt4Sd7g90w4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E673GAAAA3AAAAA8AAAAAAAAA&#10;AAAAAAAAoQIAAGRycy9kb3ducmV2LnhtbFBLBQYAAAAABAAEAPkAAACUAwAAAAA=&#10;" strokecolor="black [3200]" strokeweight=".5pt">
                  <v:stroke endarrow="block"/>
                </v:shape>
                <v:shape id="Straight Arrow Connector 318" o:spid="_x0000_s1206" type="#_x0000_t32" style="position:absolute;left:43718;top:12682;width:15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t6cMEAAADcAAAADwAAAGRycy9kb3ducmV2LnhtbERPTYvCMBC9C/6HMAveNK2iuNVU1GVB&#10;vVllz0MztmWbSW2ytvvvzUHw+Hjf601vavGg1lWWFcSTCARxbnXFhYLr5Xu8BOE8ssbaMin4Jweb&#10;dDhYY6Jtx2d6ZL4QIYRdggpK75tESpeXZNBNbEMcuJttDfoA20LqFrsQbmo5jaKFNFhxaCixoX1J&#10;+W/2ZxR06H8+d9vivt99HQ/9vL4vLteTUqOPfrsC4an3b/HLfdAKZnFYG86EIyDT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3pwwQAAANwAAAAPAAAAAAAAAAAAAAAA&#10;AKECAABkcnMvZG93bnJldi54bWxQSwUGAAAAAAQABAD5AAAAjwMAAAAA&#10;" strokecolor="black [3200]" strokeweight=".5pt">
                  <v:stroke endarrow="block" joinstyle="miter"/>
                </v:shape>
                <v:oval id="Oval 319" o:spid="_x0000_s1207" style="position:absolute;left:75912;top:5947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QfcUA&#10;AADcAAAADwAAAGRycy9kb3ducmV2LnhtbESP0WrCQBRE3wv+w3KFvpS6idKgqatosdgnQe0HXLLX&#10;bGr2bsiuJvXrXaHQx2FmzjDzZW9rcaXWV44VpKMEBHHhdMWlgu/j5+sUhA/IGmvHpOCXPCwXg6c5&#10;5tp1vKfrIZQiQtjnqMCE0ORS+sKQRT9yDXH0Tq61GKJsS6lb7CLc1nKcJJm0WHFcMNjQh6HifLhY&#10;Bdl0PNlQullnnbn1b9bvtj/Ni1LPw371DiJQH/7Df+0vrWCSz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2JB9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break</w:t>
                        </w:r>
                        <w:proofErr w:type="gramEnd"/>
                      </w:p>
                    </w:txbxContent>
                  </v:textbox>
                </v:oval>
                <v:oval id="Oval 320" o:spid="_x0000_s1208" style="position:absolute;left:84809;top:5947;width:439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7zXcIA&#10;AADcAAAADwAAAGRycy9kb3ducmV2LnhtbERP3WrCMBS+F/YO4Qx2IzO1YpGuqUxR5pVgtwc4NGdN&#10;t+akNJmte3pzMdjlx/dfbCfbiSsNvnWsYLlIQBDXTrfcKPh4Pz5vQPiArLFzTApu5GFbPswKzLUb&#10;+ULXKjQihrDPUYEJoc+l9LUhi37heuLIfbrBYohwaKQecIzhtpNpkmTSYsuxwWBPe0P1d/VjFWSb&#10;dHWg5WGXjeZ3Wlt/fvvq50o9PU6vLyACTeFf/Oc+aQWrNM6PZ+IR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vNd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;</w:t>
                        </w:r>
                      </w:p>
                    </w:txbxContent>
                  </v:textbox>
                </v:oval>
                <v:shape id="Straight Arrow Connector 321" o:spid="_x0000_s1209" type="#_x0000_t32" style="position:absolute;left:83201;top:7852;width:16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0ZUMUAAADcAAAADwAAAGRycy9kb3ducmV2LnhtbESPQWvCQBSE7wX/w/KE3uomlkqN2QRN&#10;KdjequL5kX0mwezbmF2T9N93C4Ueh5n5hknzybRioN41lhXEiwgEcWl1w5WC0/H96RWE88gaW8uk&#10;4Jsc5NnsIcVE25G/aDj4SgQIuwQV1N53iZSurMmgW9iOOHgX2xv0QfaV1D2OAW5auYyilTTYcFio&#10;saOipvJ6uBsFI/rzeretbsXu7WM/vbS31fH0qdTjfNpuQHia/H/4r73XCp6XM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0ZU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322" o:spid="_x0000_s1210" type="#_x0000_t32" style="position:absolute;left:89203;top:7852;width:36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+HJ8QAAADcAAAADwAAAGRycy9kb3ducmV2LnhtbESPT4vCMBTE74LfIbyFvWm6lRXtGsU/&#10;LKg3q+z50TzbYvNSm2i7394IgsdhZn7DzBadqcSdGldaVvA1jEAQZ1aXnCs4HX8HExDOI2usLJOC&#10;f3KwmPd7M0y0bflA99TnIkDYJaig8L5OpHRZQQbd0NbEwTvbxqAPssmlbrANcFPJOIrG0mDJYaHA&#10;mtYFZZf0ZhS06P+mq2V+Xa82u233XV3Hx9Neqc+PbvkDwlPn3+FXe6sVjOIYnmfC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4cnxAAAANwAAAAPAAAAAAAAAAAA&#10;AAAAAKECAABkcnMvZG93bnJldi54bWxQSwUGAAAAAAQABAD5AAAAkgMAAAAA&#10;" strokecolor="black [3200]" strokeweight=".5pt">
                  <v:stroke endarrow="block" joinstyle="miter"/>
                </v:shape>
                <v:oval id="Oval 323" o:spid="_x0000_s1211" style="position:absolute;left:58497;top:5947;width:439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tKsUA&#10;AADcAAAADwAAAGRycy9kb3ducmV2LnhtbESP0WrCQBRE3wv+w3KFvhTdmNAg0VVUlPpUqO0HXLK3&#10;2dTs3ZDdmtivdwWhj8PMnGGW68E24kKdrx0rmE0TEMSl0zVXCr4+D5M5CB+QNTaOScGVPKxXo6cl&#10;Ftr1/EGXU6hEhLAvUIEJoS2k9KUhi37qWuLofbvOYoiyq6TusI9w28g0SXJpsea4YLClnaHyfPq1&#10;CvJ5mu1ptt/mvfkbXq1/f/tpX5R6Hg+bBYhAQ/gPP9pHrSBLM7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XG0q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xbxContent>
                  </v:textbox>
                </v:oval>
                <v:shape id="Straight Arrow Connector 324" o:spid="_x0000_s1212" type="#_x0000_t32" style="position:absolute;left:62891;top:7852;width:3078;height: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q6yMUAAADcAAAADwAAAGRycy9kb3ducmV2LnhtbESPQWvCQBSE74X+h+UJ3upGW0VjNmJS&#10;CtpbVTw/ss8kmH0bs6tJ/323UOhxmJlvmGQzmEY8qHO1ZQXTSQSCuLC65lLB6fjxsgThPLLGxjIp&#10;+CYHm/T5KcFY256/6HHwpQgQdjEqqLxvYyldUZFBN7EtcfAutjPog+xKqTvsA9w0chZFC2mw5rBQ&#10;YUt5RcX1cDcKevTnVbYtb3n2vt8N8+a2OJ4+lRqPhu0ahKfB/4f/2jut4HX2Br9nwhGQ6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q6yMUAAADcAAAADwAAAAAAAAAA&#10;AAAAAAChAgAAZHJzL2Rvd25yZXYueG1sUEsFBgAAAAAEAAQA+QAAAJMDAAAAAA==&#10;" strokecolor="black [3200]" strokeweight=".5pt">
                  <v:stroke endarrow="block" joinstyle="miter"/>
                </v:shape>
                <v:shape id="Elbow Connector 325" o:spid="_x0000_s1213" type="#_x0000_t33" style="position:absolute;left:52629;top:7857;width:3388;height:998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iGPsUAAADcAAAADwAAAGRycy9kb3ducmV2LnhtbESPT2sCMRTE7wW/Q3iCt5r4r8pqFKsI&#10;PQjSbS+9PTavu0s3L0uS6uqnNwWhx2FmfsOsNp1txJl8qB1rGA0VCOLCmZpLDZ8fh+cFiBCRDTaO&#10;ScOVAmzWvacVZsZd+J3OeSxFgnDIUEMVY5tJGYqKLIaha4mT9+28xZikL6XxeElw28ixUi/SYs1p&#10;ocKWdhUVP/mv1aDy42k6e919yfI0n3vlb2Fy3Ws96HfbJYhIXfwPP9pvRsNkPIO/M+kIyP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iGPsUAAADcAAAADwAAAAAAAAAA&#10;AAAAAAChAgAAZHJzL2Rvd25yZXYueG1sUEsFBgAAAAAEAAQA+QAAAJMDAAAAAA==&#10;" strokecolor="black [3200]" strokeweight=".5pt"/>
                <v:line id="Straight Connector 326" o:spid="_x0000_s1214" style="position:absolute;visibility:visible;mso-wrap-style:square" from="53980,12682" to="55873,12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M3hsUAAADcAAAADwAAAGRycy9kb3ducmV2LnhtbESPQWvCQBSE70L/w/IKvYhuVBCNriKi&#10;UGipGhfPj+wzCWbfhuxW03/fLRQ8DjPzDbNcd7YWd2p95VjBaJiAIM6dqbhQoM/7wQyED8gGa8ek&#10;4Ic8rFcvvSWmxj34RPcsFCJC2KeooAyhSaX0eUkW/dA1xNG7utZiiLItpGnxEeG2luMkmUqLFceF&#10;EhvalpTfsm+r4EPPL/3JYaa1PWdfeNTV7vC5VerttdssQATqwjP83343CibjK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M3hsUAAADcAAAADwAAAAAAAAAA&#10;AAAAAAChAgAAZHJzL2Rvd25yZXYueG1sUEsFBgAAAAAEAAQA+QAAAJMDAAAAAA==&#10;" strokecolor="black [3200]" strokeweight=".5pt">
                  <v:stroke joinstyle="miter"/>
                </v:line>
                <v:line id="Straight Connector 327" o:spid="_x0000_s1215" style="position:absolute;flip:y;visibility:visible;mso-wrap-style:square" from="90394,2952" to="90491,7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EtHcEAAADcAAAADwAAAGRycy9kb3ducmV2LnhtbESP0YrCMBRE34X9h3AXfNNURV1qU5EF&#10;xSfF6gdcmrtpsbkpTbbWvzfCwj4OM3OGybaDbURPna8dK5hNExDEpdM1GwW3637yBcIHZI2NY1Lw&#10;JA/b/GOUYardgy/UF8GICGGfooIqhDaV0pcVWfRT1xJH78d1FkOUnZG6w0eE20bOk2QlLdYcFyps&#10;6bui8l78WgXanEjunOmXM7O67UtzxtOhV2r8Oew2IAIN4T/81z5qBYv5Gt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US0dwQAAANwAAAAPAAAAAAAAAAAAAAAA&#10;AKECAABkcnMvZG93bnJldi54bWxQSwUGAAAAAAQABAD5AAAAjwMAAAAA&#10;" strokecolor="black [3200]" strokeweight=".5pt">
                  <v:stroke joinstyle="miter"/>
                </v:line>
                <v:line id="Straight Connector 328" o:spid="_x0000_s1216" style="position:absolute;visibility:visible;mso-wrap-style:square" from="34012,2952" to="904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AGb8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lIq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ABm/DAAAA3AAAAA8AAAAAAAAAAAAA&#10;AAAAoQIAAGRycy9kb3ducmV2LnhtbFBLBQYAAAAABAAEAPkAAACRAwAAAAA=&#10;" strokecolor="black [3200]" strokeweight=".5pt">
                  <v:stroke joinstyle="miter"/>
                </v:line>
                <v:shape id="Straight Arrow Connector 329" o:spid="_x0000_s1217" type="#_x0000_t32" style="position:absolute;left:34012;top:2952;width:54;height:4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y4V8UAAADcAAAADwAAAGRycy9kb3ducmV2LnhtbESPQUvDQBSE74X+h+UJXordmJRqY7dF&#10;FLHXpiL29sw+k9Ds25C3tvHfd4VCj8PMN8Ms14Nr1ZF6aTwbuJ8moIhLbxuuDHzs3u4eQUlAtth6&#10;JgN/JLBejUdLzK0/8ZaORahULGHJ0UAdQpdrLWVNDmXqO+Lo/fjeYYiyr7Tt8RTLXavTJJlrhw3H&#10;hRo7eqmpPBS/zkAWZpJuZ18PUuyr74l9zTL5fDfm9mZ4fgIVaAjX8IXe2MilC/g/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y4V8UAAADcAAAADwAAAAAAAAAA&#10;AAAAAAChAgAAZHJzL2Rvd25yZXYueG1sUEsFBgAAAAAEAAQA+QAAAJM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C1386" w:rsidRDefault="00AC1386" w:rsidP="00AC1386">
      <w:r w:rsidRPr="00AC1386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27676B" wp14:editId="06B75ECC">
                <wp:simplePos x="0" y="0"/>
                <wp:positionH relativeFrom="margin">
                  <wp:align>right</wp:align>
                </wp:positionH>
                <wp:positionV relativeFrom="paragraph">
                  <wp:posOffset>2192541</wp:posOffset>
                </wp:positionV>
                <wp:extent cx="3385387" cy="1283025"/>
                <wp:effectExtent l="0" t="0" r="100965" b="12700"/>
                <wp:wrapNone/>
                <wp:docPr id="395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5387" cy="1283025"/>
                          <a:chOff x="0" y="0"/>
                          <a:chExt cx="3385387" cy="1283025"/>
                        </a:xfrm>
                      </wpg:grpSpPr>
                      <wps:wsp>
                        <wps:cNvPr id="396" name="Rectangle 396"/>
                        <wps:cNvSpPr/>
                        <wps:spPr>
                          <a:xfrm>
                            <a:off x="0" y="0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&lt;FACTOR&gt;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Elbow Connector 397"/>
                        <wps:cNvCnPr>
                          <a:stCxn id="396" idx="2"/>
                          <a:endCxn id="403" idx="1"/>
                        </wps:cNvCnPr>
                        <wps:spPr>
                          <a:xfrm rot="16200000" flipH="1">
                            <a:off x="655841" y="155793"/>
                            <a:ext cx="840081" cy="111908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Straight Arrow Connector 398"/>
                        <wps:cNvCnPr>
                          <a:stCxn id="404" idx="6"/>
                          <a:endCxn id="402" idx="1"/>
                        </wps:cNvCnPr>
                        <wps:spPr>
                          <a:xfrm>
                            <a:off x="1392656" y="606701"/>
                            <a:ext cx="236451" cy="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Connector 399"/>
                        <wps:cNvCnPr>
                          <a:endCxn id="403" idx="3"/>
                        </wps:cNvCnPr>
                        <wps:spPr>
                          <a:xfrm flipH="1">
                            <a:off x="2364371" y="1122697"/>
                            <a:ext cx="827754" cy="12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Connector 400"/>
                        <wps:cNvCnPr/>
                        <wps:spPr>
                          <a:xfrm>
                            <a:off x="3192126" y="606701"/>
                            <a:ext cx="0" cy="5159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Arrow Connector 401"/>
                        <wps:cNvCnPr>
                          <a:stCxn id="406" idx="6"/>
                        </wps:cNvCnPr>
                        <wps:spPr>
                          <a:xfrm>
                            <a:off x="3038855" y="606701"/>
                            <a:ext cx="34653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629107" y="459719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635424" y="987729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VAR_CTE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Oval 404"/>
                        <wps:cNvSpPr/>
                        <wps:spPr>
                          <a:xfrm>
                            <a:off x="948306" y="416187"/>
                            <a:ext cx="444350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Straight Arrow Connector 405"/>
                        <wps:cNvCnPr>
                          <a:endCxn id="404" idx="2"/>
                        </wps:cNvCnPr>
                        <wps:spPr>
                          <a:xfrm>
                            <a:off x="515813" y="606701"/>
                            <a:ext cx="43249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Oval 406"/>
                        <wps:cNvSpPr/>
                        <wps:spPr>
                          <a:xfrm>
                            <a:off x="2594505" y="416187"/>
                            <a:ext cx="444350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Straight Arrow Connector 407"/>
                        <wps:cNvCnPr>
                          <a:stCxn id="402" idx="3"/>
                          <a:endCxn id="406" idx="2"/>
                        </wps:cNvCnPr>
                        <wps:spPr>
                          <a:xfrm flipV="1">
                            <a:off x="2358054" y="606701"/>
                            <a:ext cx="236451" cy="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7676B" id="Group 247" o:spid="_x0000_s1218" style="position:absolute;margin-left:215.35pt;margin-top:172.65pt;width:266.55pt;height:101.05pt;z-index:251663360;mso-position-horizontal:right;mso-position-horizontal-relative:margin;mso-position-vertical-relative:text" coordsize="33853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">
                <v:rect id="Rectangle 396" o:spid="_x0000_s1219" style="position:absolute;width:103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N6UsMA&#10;AADcAAAADwAAAGRycy9kb3ducmV2LnhtbESP0WoCMRRE3wv+Q7iCbzVrC1JXo0ipID5YuvoBl811&#10;s7i5iUnU9e9NodDHYWbOMItVbztxoxBbxwom4wIEce10y42C42Hz+gEiJmSNnWNS8KAIq+XgZYGl&#10;dnf+oVuVGpEhHEtUYFLypZSxNmQxjp0nzt7JBYspy9BIHfCe4baTb0UxlRZbzgsGPX0aqs/V1Srw&#10;Ye2/zZc5bPp92O6aa9Way0Op0bBfz0Ek6tN/+K+91QreZ1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N6UsMAAADcAAAADwAAAAAAAAAAAAAAAACYAgAAZHJzL2Rv&#10;d25yZXYueG1sUEsFBgAAAAAEAAQA9QAAAIg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&lt;FACTOR&gt;</w:t>
                        </w:r>
                      </w:p>
                    </w:txbxContent>
                  </v:textbox>
                </v:rect>
                <v:shape id="Elbow Connector 397" o:spid="_x0000_s1220" type="#_x0000_t33" style="position:absolute;left:6558;top:1557;width:8401;height:1119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fo58cAAADcAAAADwAAAGRycy9kb3ducmV2LnhtbESPQWvCQBSE74X+h+UVeqsbW7RpdA1B&#10;KBQ8hGqR9PbIPpOQ7NuQ3Wry712h4HGYmW+YdTqaTpxpcI1lBfNZBIK4tLrhSsHP4fMlBuE8ssbO&#10;MimYyEG6eXxYY6Lthb/pvPeVCBB2CSqove8TKV1Zk0E3sz1x8E52MOiDHCqpB7wEuOnkaxQtpcGG&#10;w0KNPW1rKtv9n1GwPRZF1+ZttowXRR7vjn17mn6Ven4asxUIT6O/h//bX1rB28c73M6EIyA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V+jnxwAAANwAAAAPAAAAAAAA&#10;AAAAAAAAAKECAABkcnMvZG93bnJldi54bWxQSwUGAAAAAAQABAD5AAAAlQMAAAAA&#10;" strokecolor="black [3200]" strokeweight=".5pt">
                  <v:stroke endarrow="block"/>
                </v:shape>
                <v:shape id="Straight Arrow Connector 398" o:spid="_x0000_s1221" type="#_x0000_t32" style="position:absolute;left:13926;top:6067;width:23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h5KsEAAADcAAAADwAAAGRycy9kb3ducmV2LnhtbERPy2rCQBTdC/7DcIXudKLFoKmjaEoh&#10;deeDri+ZaxLM3ImZaZL+vbMouDyc92Y3mFp01LrKsoL5LAJBnFtdcaHgevmarkA4j6yxtkwK/sjB&#10;bjsebTDRtucTdWdfiBDCLkEFpfdNIqXLSzLoZrYhDtzNtgZ9gG0hdYt9CDe1XERRLA1WHBpKbCgt&#10;Kb+ff42CHv3P+rAvHunh8zsblvUjvlyPSr1Nhv0HCE+Df4n/3ZlW8L4Oa8OZcATk9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+HkqwQAAANwAAAAPAAAAAAAAAAAAAAAA&#10;AKECAABkcnMvZG93bnJldi54bWxQSwUGAAAAAAQABAD5AAAAjwMAAAAA&#10;" strokecolor="black [3200]" strokeweight=".5pt">
                  <v:stroke endarrow="block" joinstyle="miter"/>
                </v:shape>
                <v:line id="Straight Connector 399" o:spid="_x0000_s1222" style="position:absolute;flip:x;visibility:visible;mso-wrap-style:square" from="23643,11226" to="31921,1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3VE8EAAADcAAAADwAAAGRycy9kb3ducmV2LnhtbESP0YrCMBRE3wX/IVxh3zRVUdZqWkRQ&#10;9knR9QMuzTUtNjelibX79xtB8HGYmTPMJu9tLTpqfeVYwXSSgCAunK7YKLj+7sffIHxA1lg7JgV/&#10;5CHPhoMNpto9+UzdJRgRIexTVFCG0KRS+qIki37iGuLo3VxrMUTZGqlbfEa4reUsSZbSYsVxocSG&#10;diUV98vDKtDmSHLrTLeYmuV1X5gTHg+dUl+jfrsGEagPn/C7/aMVzFcreJ2JR0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PdUTwQAAANwAAAAPAAAAAAAAAAAAAAAA&#10;AKECAABkcnMvZG93bnJldi54bWxQSwUGAAAAAAQABAD5AAAAjwMAAAAA&#10;" strokecolor="black [3200]" strokeweight=".5pt">
                  <v:stroke joinstyle="miter"/>
                </v:line>
                <v:line id="Straight Connector 400" o:spid="_x0000_s1223" style="position:absolute;visibility:visible;mso-wrap-style:square" from="31921,6067" to="31921,11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mbbMIAAADcAAAADwAAAGRycy9kb3ducmV2LnhtbERPXWvCMBR9H/gfwhV8GZqqY2g1ioiD&#10;wcbUGny+NNe22NyUJmr998vDYI+H871cd7YWd2p95VjBeJSAIM6dqbhQoE8fwxkIH5AN1o5JwZM8&#10;rFe9lyWmxj34SPcsFCKGsE9RQRlCk0rp85Is+pFriCN3ca3FEGFbSNPiI4bbWk6S5F1arDg2lNjQ&#10;tqT8mt2sgi89P79O9zOt7Sn7wYOudvvvrVKDfrdZgAjUhX/xn/vTKHhL4vx4Jh4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mbbMIAAADcAAAADwAAAAAAAAAAAAAA&#10;AAChAgAAZHJzL2Rvd25yZXYueG1sUEsFBgAAAAAEAAQA+QAAAJADAAAAAA==&#10;" strokecolor="black [3200]" strokeweight=".5pt">
                  <v:stroke joinstyle="miter"/>
                </v:line>
                <v:shape id="Straight Arrow Connector 401" o:spid="_x0000_s1224" type="#_x0000_t32" style="position:absolute;left:30388;top:6067;width:34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KIVcQAAADcAAAADwAAAGRycy9kb3ducmV2LnhtbESPS4vCQBCE78L+h6EX9qYTxRWNmYgP&#10;FtSbDzw3mTYJZnpiZjTZf+8sLHgsquorKll0phJPalxpWcFwEIEgzqwuOVdwPv30pyCcR9ZYWSYF&#10;v+RgkX70Eoy1bflAz6PPRYCwi1FB4X0dS+myggy6ga2Jg3e1jUEfZJNL3WAb4KaSoyiaSIMlh4UC&#10;a1oXlN2OD6OgRX+ZrZb5fb3a7Lbdd3WfnM57pb4+u+UchKfOv8P/7a1WMI6G8HcmHAGZ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YohVxAAAANwAAAAPAAAAAAAAAAAA&#10;AAAAAKECAABkcnMvZG93bnJldi54bWxQSwUGAAAAAAQABAD5AAAAkgMAAAAA&#10;" strokecolor="black [3200]" strokeweight=".5pt">
                  <v:stroke endarrow="block" joinstyle="miter"/>
                </v:shape>
                <v:rect id="Rectangle 402" o:spid="_x0000_s1225" style="position:absolute;left:16291;top:4597;width:728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gks8QA&#10;AADcAAAADwAAAGRycy9kb3ducmV2LnhtbESPwWrDMBBE74H+g9hCb4mcEEpxI5sQEgg5tNTuByzW&#10;1jK1VoqkJM7fV4VCj8PMvGE29WRHcaUQB8cKlosCBHHn9MC9gs/2MH8BEROyxtExKbhThLp6mG2w&#10;1O7GH3RtUi8yhGOJCkxKvpQydoYsxoXzxNn7csFiyjL0Uge8Zbgd5aoonqXFgfOCQU87Q913c7EK&#10;fNj6d7M37WF6C8dTf2kGc74r9fQ4bV9BJJrSf/ivfdQK1sUKfs/kIy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IJLPEAAAA3AAAAA8AAAAAAAAAAAAAAAAAmAIAAGRycy9k&#10;b3ducmV2LnhtbFBLBQYAAAAABAAEAPUAAACJAwAAAAA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EXP</w:t>
                        </w:r>
                      </w:p>
                    </w:txbxContent>
                  </v:textbox>
                </v:rect>
                <v:rect id="Rectangle 403" o:spid="_x0000_s1226" style="position:absolute;left:16354;top:9877;width:728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BKMMA&#10;AADcAAAADwAAAGRycy9kb3ducmV2LnhtbESP0WoCMRRE3wv+Q7iCbzVrLaWsRhGpIH2odO0HXDbX&#10;zeLmJiZR179vBMHHYWbOMPNlbztxoRBbxwom4wIEce10y42Cv/3m9RNETMgaO8ek4EYRlovByxxL&#10;7a78S5cqNSJDOJaowKTkSyljbchiHDtPnL2DCxZTlqGROuA1w20n34riQ1psOS8Y9LQ2VB+rs1Xg&#10;w8rvzJfZb/qfsP1uzlVrTjelRsN+NQORqE/P8KO91Qreiyncz+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SBKMMAAADcAAAADwAAAAAAAAAAAAAAAACYAgAAZHJzL2Rv&#10;d25yZXYueG1sUEsFBgAAAAAEAAQA9QAAAIg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VAR_CTE</w:t>
                        </w:r>
                      </w:p>
                    </w:txbxContent>
                  </v:textbox>
                </v:rect>
                <v:oval id="Oval 404" o:spid="_x0000_s1227" style="position:absolute;left:9483;top:4161;width:4443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pkW8UA&#10;AADcAAAADwAAAGRycy9kb3ducmV2LnhtbESP0WrCQBRE34X+w3KFvhSz0dogMau0xWKfhKofcMle&#10;s9Hs3ZDdmrRf7xYKPg4zc4Yp1oNtxJU6XztWME1SEMSl0zVXCo6Hj8kChA/IGhvHpOCHPKxXD6MC&#10;c+16/qLrPlQiQtjnqMCE0OZS+tKQRZ+4ljh6J9dZDFF2ldQd9hFuGzlL00xarDkuGGzp3VB52X9b&#10;Bdli9ryh6eYt683v8GL9bntun5R6HA+vSxCBhnAP/7c/tYJ5Ooe/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qmRb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(</w:t>
                        </w:r>
                      </w:p>
                    </w:txbxContent>
                  </v:textbox>
                </v:oval>
                <v:shape id="Straight Arrow Connector 405" o:spid="_x0000_s1228" type="#_x0000_t32" style="position:absolute;left:5158;top:6067;width:43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mOVsMAAADc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aAjvM+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ZjlbDAAAA3AAAAA8AAAAAAAAAAAAA&#10;AAAAoQIAAGRycy9kb3ducmV2LnhtbFBLBQYAAAAABAAEAPkAAACRAwAAAAA=&#10;" strokecolor="black [3200]" strokeweight=".5pt">
                  <v:stroke endarrow="block" joinstyle="miter"/>
                </v:shape>
                <v:oval id="Oval 406" o:spid="_x0000_s1229" style="position:absolute;left:25945;top:4161;width:4443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Rft8UA&#10;AADcAAAADwAAAGRycy9kb3ducmV2LnhtbESP0WrCQBRE3wv9h+UW+iK60WqQ6CoqlvpUqPoBl+w1&#10;G83eDdnVpH69WxD6OMzMGWa+7GwlbtT40rGC4SABQZw7XXKh4Hj47E9B+ICssXJMCn7Jw3Lx+jLH&#10;TLuWf+i2D4WIEPYZKjAh1JmUPjdk0Q9cTRy9k2sshiibQuoG2wi3lRwlSSotlhwXDNa0MZRf9ler&#10;IJ2OPrY03K7T1ty7ifXfX+e6p9T7W7eagQjUhf/ws73TCsZJCn9n4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NF+3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shape id="Straight Arrow Connector 407" o:spid="_x0000_s1230" type="#_x0000_t32" style="position:absolute;left:23580;top:6067;width:236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AYu8UAAADcAAAADwAAAGRycy9kb3ducmV2LnhtbESPQWvCQBSE7wX/w/IKvRTd1ASV6CrS&#10;UtqrqYjentlnEpp9G/K2mv77bqHQ4zAz3zCrzeBadaVeGs8GniYJKOLS24YrA/uP1/EClARki61n&#10;MvBNApv16G6FufU33tG1CJWKEJYcDdQhdLnWUtbkUCa+I47exfcOQ5R9pW2Ptwh3rZ4myUw7bDgu&#10;1NjRc03lZ/HlDKQhk+kuO86lOFXnR/uSpnJ4M+bhftguQQUawn/4r/1uDWTJHH7PxCO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AYu8UAAADcAAAADwAAAAAAAAAA&#10;AAAAAAChAgAAZHJzL2Rvd25yZXYueG1sUEsFBgAAAAAEAAQA+QAAAJMD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AC1386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BC734E" wp14:editId="2FA03DD8">
                <wp:simplePos x="0" y="0"/>
                <wp:positionH relativeFrom="column">
                  <wp:posOffset>5924550</wp:posOffset>
                </wp:positionH>
                <wp:positionV relativeFrom="paragraph">
                  <wp:posOffset>8890</wp:posOffset>
                </wp:positionV>
                <wp:extent cx="2215861" cy="2085975"/>
                <wp:effectExtent l="0" t="0" r="51435" b="28575"/>
                <wp:wrapNone/>
                <wp:docPr id="380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5861" cy="2085975"/>
                          <a:chOff x="0" y="0"/>
                          <a:chExt cx="2549229" cy="2251880"/>
                        </a:xfrm>
                      </wpg:grpSpPr>
                      <wps:wsp>
                        <wps:cNvPr id="381" name="Rectangle 381"/>
                        <wps:cNvSpPr/>
                        <wps:spPr>
                          <a:xfrm>
                            <a:off x="0" y="0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&lt;VAR_CTE&gt;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>
                            <a:off x="952198" y="549981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>
                            <a:off x="989762" y="1020594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Elbow Connector 384"/>
                        <wps:cNvCnPr>
                          <a:stCxn id="381" idx="2"/>
                          <a:endCxn id="391" idx="1"/>
                        </wps:cNvCnPr>
                        <wps:spPr>
                          <a:xfrm rot="16200000" flipH="1">
                            <a:off x="-170200" y="981834"/>
                            <a:ext cx="1808936" cy="4358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Straight Arrow Connector 385"/>
                        <wps:cNvCnPr>
                          <a:endCxn id="383" idx="2"/>
                        </wps:cNvCnPr>
                        <wps:spPr>
                          <a:xfrm>
                            <a:off x="508211" y="1211108"/>
                            <a:ext cx="4815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Straight Arrow Connector 386"/>
                        <wps:cNvCnPr>
                          <a:endCxn id="382" idx="2"/>
                        </wps:cNvCnPr>
                        <wps:spPr>
                          <a:xfrm>
                            <a:off x="496167" y="740495"/>
                            <a:ext cx="456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Straight Connector 387"/>
                        <wps:cNvCnPr>
                          <a:endCxn id="391" idx="3"/>
                        </wps:cNvCnPr>
                        <wps:spPr>
                          <a:xfrm flipH="1">
                            <a:off x="1681145" y="2104232"/>
                            <a:ext cx="5174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Straight Connector 388"/>
                        <wps:cNvCnPr>
                          <a:endCxn id="383" idx="6"/>
                        </wps:cNvCnPr>
                        <wps:spPr>
                          <a:xfrm flipH="1">
                            <a:off x="1718709" y="1211108"/>
                            <a:ext cx="479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Connector 389"/>
                        <wps:cNvCnPr/>
                        <wps:spPr>
                          <a:xfrm flipH="1">
                            <a:off x="2198592" y="740494"/>
                            <a:ext cx="2" cy="1363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Arrow Connector 390"/>
                        <wps:cNvCnPr>
                          <a:stCxn id="382" idx="6"/>
                        </wps:cNvCnPr>
                        <wps:spPr>
                          <a:xfrm flipV="1">
                            <a:off x="1681145" y="740494"/>
                            <a:ext cx="86808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952198" y="1956584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ID_VECTOR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Oval 392"/>
                        <wps:cNvSpPr/>
                        <wps:spPr>
                          <a:xfrm>
                            <a:off x="930580" y="1491207"/>
                            <a:ext cx="808119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vector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Straight Arrow Connector 393"/>
                        <wps:cNvCnPr>
                          <a:endCxn id="392" idx="2"/>
                        </wps:cNvCnPr>
                        <wps:spPr>
                          <a:xfrm>
                            <a:off x="516338" y="1681721"/>
                            <a:ext cx="4142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>
                          <a:endCxn id="392" idx="6"/>
                        </wps:cNvCnPr>
                        <wps:spPr>
                          <a:xfrm flipH="1">
                            <a:off x="1738699" y="1681721"/>
                            <a:ext cx="4598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BC734E" id="Group 248" o:spid="_x0000_s1231" style="position:absolute;margin-left:466.5pt;margin-top:.7pt;width:174.5pt;height:164.25pt;z-index:251661312;mso-position-horizontal-relative:text;mso-position-vertical-relative:text;mso-width-relative:margin;mso-height-relative:margin" coordsize="25492,2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">
                <v:rect id="Rectangle 381" o:spid="_x0000_s1232" style="position:absolute;width:103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N0+8IA&#10;AADcAAAADwAAAGRycy9kb3ducmV2LnhtbESP0WoCMRRE3wX/IVzBN81aochqFCkK0ocWVz/gsrlu&#10;lm5uYhJ1/fumUPBxmJkzzGrT207cKcTWsYLZtABBXDvdcqPgfNpPFiBiQtbYOSYFT4qwWQ8HKyy1&#10;e/CR7lVqRIZwLFGBScmXUsbakMU4dZ44excXLKYsQyN1wEeG206+FcW7tNhyXjDo6cNQ/VPdrAIf&#10;tv7b7Mxp33+Fw2dzq1pzfSo1HvXbJYhEfXqF/9sHrWC+mMHfmXw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Y3T7wgAAANwAAAAPAAAAAAAAAAAAAAAAAJgCAABkcnMvZG93&#10;bnJldi54bWxQSwUGAAAAAAQABAD1AAAAhwMAAAAA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&lt;VAR_CTE&gt;</w:t>
                        </w:r>
                      </w:p>
                    </w:txbxContent>
                  </v:textbox>
                </v:rect>
                <v:oval id="Oval 382" o:spid="_x0000_s1233" style="position:absolute;left:9521;top:5499;width:7290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aXi8UA&#10;AADcAAAADwAAAGRycy9kb3ducmV2LnhtbESP0WrCQBRE3wv+w3IFX4pujDSE6Cq2KO1ToeoHXLLX&#10;bDR7N2RXE/v13UKhj8PMnGFWm8E24k6drx0rmM8SEMSl0zVXCk7H/TQH4QOyxsYxKXiQh8169LTC&#10;Qruev+h+CJWIEPYFKjAhtIWUvjRk0c9cSxy9s+sshii7SuoO+wi3jUyTJJMWa44LBlt6M1ReDzer&#10;IMvTxY7mu9esN9/Di/Wf75f2WanJeNguQQQawn/4r/2hFSzyFH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peL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Oval 383" o:spid="_x0000_s1234" style="position:absolute;left:9897;top:10205;width:7290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oyEMUA&#10;AADcAAAADwAAAGRycy9kb3ducmV2LnhtbESP0WrCQBRE3wv9h+UKfSm60dAQoqu0RdGnQtN+wCV7&#10;m03N3g3ZrYl+vSsIfRxm5gyz2oy2FSfqfeNYwXyWgCCunG64VvD9tZvmIHxA1tg6JgVn8rBZPz6s&#10;sNBu4E86laEWEcK+QAUmhK6Q0leGLPqZ64ij9+N6iyHKvpa6xyHCbSsXSZJJiw3HBYMdvRuqjuWf&#10;VZDli3RL8+1bNpjL+GL9x/63e1bqaTK+LkEEGsN/+N4+aAVpnsLtTDwC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OjIQ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bit</w:t>
                        </w:r>
                        <w:proofErr w:type="gramEnd"/>
                      </w:p>
                    </w:txbxContent>
                  </v:textbox>
                </v:oval>
                <v:shape id="Elbow Connector 384" o:spid="_x0000_s1235" type="#_x0000_t33" style="position:absolute;left:-1703;top:9818;width:18090;height:43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zgTcYAAADcAAAADwAAAGRycy9kb3ducmV2LnhtbESPQWuDQBSE74X8h+UFeqtr2jSIySoh&#10;UCj0IE1KsLeH+6Ki+1bcbaL/vhso9DjMzDfMLp9ML640utayglUUgyCurG65VvB1entKQDiPrLG3&#10;TApmcpBni4cdptre+JOuR1+LAGGXooLG+yGV0lUNGXSRHYiDd7GjQR/kWEs94i3ATS+f43gjDbYc&#10;Fhoc6NBQ1R1/jILDuSz7ruj2m+S1LJKP89Bd5m+lHpfTfgvC0+T/w3/td63gJVnD/Uw4AjL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c4E3GAAAA3AAAAA8AAAAAAAAA&#10;AAAAAAAAoQIAAGRycy9kb3ducmV2LnhtbFBLBQYAAAAABAAEAPkAAACUAwAAAAA=&#10;" strokecolor="black [3200]" strokeweight=".5pt">
                  <v:stroke endarrow="block"/>
                </v:shape>
                <v:shape id="Straight Arrow Connector 385" o:spid="_x0000_s1236" type="#_x0000_t32" style="position:absolute;left:5082;top:12111;width:4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BAacQAAADcAAAADwAAAGRycy9kb3ducmV2LnhtbESPT4vCMBTE7wt+h/AEb2uqorjdpuIf&#10;BPW2Knt+NG/bYvNSm2jrtzeCsMdhZn7DJIvOVOJOjSstKxgNIxDEmdUl5wrOp+3nHITzyBory6Tg&#10;QQ4Wae8jwVjbln/ofvS5CBB2MSoovK9jKV1WkEE3tDVx8P5sY9AH2eRSN9gGuKnkOIpm0mDJYaHA&#10;mtYFZZfjzSho0f9+rZb5db3a7HfdtLrOTueDUoN+t/wG4anz/+F3e6cVTOZTeJ0JR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EBp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86" o:spid="_x0000_s1237" type="#_x0000_t32" style="position:absolute;left:4961;top:7404;width:45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LeHsQAAADcAAAADwAAAGRycy9kb3ducmV2LnhtbESPT4vCMBTE78J+h/AWvGm6KxbtGsU/&#10;CK43q+z50TzbYvNSm2jrtzcLgsdhZn7DzBadqcSdGldaVvA1jEAQZ1aXnCs4HbeDCQjnkTVWlknB&#10;gxws5h+9GSbatnyge+pzESDsElRQeF8nUrqsIINuaGvi4J1tY9AH2eRSN9gGuKnkdxTF0mDJYaHA&#10;mtYFZZf0ZhS06P+mq2V+Xa82v7tuXF3j42mvVP+zW/6A8NT5d/jV3mkFo0kM/2fCEZ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8t4exAAAANwAAAAPAAAAAAAAAAAA&#10;AAAAAKECAABkcnMvZG93bnJldi54bWxQSwUGAAAAAAQABAD5AAAAkgMAAAAA&#10;" strokecolor="black [3200]" strokeweight=".5pt">
                  <v:stroke endarrow="block" joinstyle="miter"/>
                </v:shape>
                <v:line id="Straight Connector 387" o:spid="_x0000_s1238" style="position:absolute;flip:x;visibility:visible;mso-wrap-style:square" from="16811,21042" to="21985,2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dyJ8EAAADcAAAADwAAAGRycy9kb3ducmV2LnhtbESP0YrCMBRE3wX/IVxh3zRV0ZVqWkRQ&#10;9knR9QMuzTUtNjelibX79xtB8HGYmTPMJu9tLTpqfeVYwXSSgCAunK7YKLj+7scrED4ga6wdk4I/&#10;8pBnw8EGU+2efKbuEoyIEPYpKihDaFIpfVGSRT9xDXH0bq61GKJsjdQtPiPc1nKWJEtpseK4UGJD&#10;u5KK++VhFWhzJLl1pltMzfK6L8wJj4dOqa9Rv12DCNSHT/jd/tEK5qtveJ2JR0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N3InwQAAANwAAAAPAAAAAAAAAAAAAAAA&#10;AKECAABkcnMvZG93bnJldi54bWxQSwUGAAAAAAQABAD5AAAAjwMAAAAA&#10;" strokecolor="black [3200]" strokeweight=".5pt">
                  <v:stroke joinstyle="miter"/>
                </v:line>
                <v:line id="Straight Connector 388" o:spid="_x0000_s1239" style="position:absolute;flip:x;visibility:visible;mso-wrap-style:square" from="17187,12111" to="21985,12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jmVbsAAADcAAAADwAAAGRycy9kb3ducmV2LnhtbERPSwrCMBDdC94hjOBOUxWlVKOIoLhS&#10;/BxgaMa02ExKE2u9vVkILh/vv9p0thItNb50rGAyTkAQ506XbBTcb/tRCsIHZI2VY1LwIQ+bdb+3&#10;wky7N1+ovQYjYgj7DBUUIdSZlD4vyKIfu5o4cg/XWAwRNkbqBt8x3FZymiQLabHk2FBgTbuC8uf1&#10;ZRVocyK5daadT8zivs/NGU+HVqnhoNsuQQTqwl/8cx+1glka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jqOZVuwAAANwAAAAPAAAAAAAAAAAAAAAAAKECAABk&#10;cnMvZG93bnJldi54bWxQSwUGAAAAAAQABAD5AAAAiQMAAAAA&#10;" strokecolor="black [3200]" strokeweight=".5pt">
                  <v:stroke joinstyle="miter"/>
                </v:line>
                <v:line id="Straight Connector 389" o:spid="_x0000_s1240" style="position:absolute;flip:x;visibility:visible;mso-wrap-style:square" from="21985,7404" to="21985,2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DzsEAAADcAAAADwAAAGRycy9kb3ducmV2LnhtbESP0YrCMBRE3wX/IVxh3zRVUdxqWkRQ&#10;9knR9QMuzTUtNjelibX79xtB8HGYmTPMJu9tLTpqfeVYwXSSgCAunK7YKLj+7scrED4ga6wdk4I/&#10;8pBnw8EGU+2efKbuEoyIEPYpKihDaFIpfVGSRT9xDXH0bq61GKJsjdQtPiPc1nKWJEtpseK4UGJD&#10;u5KK++VhFWhzJLl1pltMzfK6L8wJj4dOqa9Rv12DCNSHT/jd/tEK5qtveJ2JR0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5EPOwQAAANwAAAAPAAAAAAAAAAAAAAAA&#10;AKECAABkcnMvZG93bnJldi54bWxQSwUGAAAAAAQABAD5AAAAjwMAAAAA&#10;" strokecolor="black [3200]" strokeweight=".5pt">
                  <v:stroke joinstyle="miter"/>
                </v:line>
                <v:shape id="Straight Arrow Connector 390" o:spid="_x0000_s1241" type="#_x0000_t32" style="position:absolute;left:16811;top:7404;width:868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nYLcIAAADcAAAADwAAAGRycy9kb3ducmV2LnhtbERPS0vDQBC+C/0PyxS8SLuxKT5it0UU&#10;0WujFL2N2WkSmp0NmbWN/945CD1+fO/VZgydOdIgbWQH1/MMDHEVfcu1g4/3l9kdGEnIHrvI5OCX&#10;BDbrycUKCx9PvKVjmWqjISwFOmhS6gtrpWoooMxjT6zcPg4Bk8Khtn7Ak4aHzi6y7MYGbFkbGuzp&#10;qaHqUP4EB3laymK7/LyV8qv+vvLPeS67V+cup+PjA5hEYzqL/91vXn33Ol/P6BGw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nYLcIAAADcAAAADwAAAAAAAAAAAAAA&#10;AAChAgAAZHJzL2Rvd25yZXYueG1sUEsFBgAAAAAEAAQA+QAAAJADAAAAAA==&#10;" strokecolor="black [3200]" strokeweight=".5pt">
                  <v:stroke endarrow="block" joinstyle="miter"/>
                </v:shape>
                <v:rect id="Rectangle 391" o:spid="_x0000_s1242" style="position:absolute;left:9521;top:19565;width:729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iJsMA&#10;AADcAAAADwAAAGRycy9kb3ducmV2LnhtbESP0WoCMRRE34X+Q7iFvmlWC6WuRhFRkD5UuvoBl83t&#10;ZunmJiZR179vBMHHYWbOMPNlbztxoRBbxwrGowIEce10y42C42E7/AQRE7LGzjEpuFGE5eJlMMdS&#10;uyv/0KVKjcgQjiUqMCn5UspYG7IYR84TZ+/XBYspy9BIHfCa4baTk6L4kBZbzgsGPa0N1X/V2Srw&#10;YeX3ZmMO2/477L6ac9Wa002pt9d+NQORqE/P8KO90wrep2O4n8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riJsMAAADcAAAADwAAAAAAAAAAAAAAAACYAgAAZHJzL2Rv&#10;d25yZXYueG1sUEsFBgAAAAAEAAQA9QAAAIg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  <w:lang w:val="en-US"/>
                          </w:rPr>
                          <w:t>ID_VECTOR</w:t>
                        </w:r>
                      </w:p>
                    </w:txbxContent>
                  </v:textbox>
                </v:rect>
                <v:oval id="Oval 392" o:spid="_x0000_s1243" style="position:absolute;left:9305;top:14912;width:808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8BVsUA&#10;AADcAAAADwAAAGRycy9kb3ducmV2LnhtbESP0WrCQBRE3wv+w3KFvpS6MdKgqatosdgnQe0HXLLX&#10;bGr2bsiuJvXrXaHQx2FmzjDzZW9rcaXWV44VjEcJCOLC6YpLBd/Hz9cpCB+QNdaOScEveVguBk9z&#10;zLXreE/XQyhFhLDPUYEJocml9IUhi37kGuLonVxrMUTZllK32EW4rWWaJJm0WHFcMNjQh6HifLhY&#10;Bdk0nWxovFlnnbn1b9bvtj/Ni1LPw371DiJQH/7Df+0vrWAyS+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rwFW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vector</w:t>
                        </w:r>
                        <w:proofErr w:type="gramEnd"/>
                      </w:p>
                    </w:txbxContent>
                  </v:textbox>
                </v:oval>
                <v:shape id="Straight Arrow Connector 393" o:spid="_x0000_s1244" type="#_x0000_t32" style="position:absolute;left:5163;top:16817;width:41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zrW8MAAADcAAAADwAAAGRycy9kb3ducmV2LnhtbESPS6vCMBSE9xf8D+EI7q6piqK9RvGB&#10;oO584PrQnNsWm5PaRFv/vREEl8PMfMNM540pxIMql1tW0OtGIIgTq3NOFZxPm98xCOeRNRaWScGT&#10;HMxnrZ8pxtrWfKDH0aciQNjFqCDzvoyldElGBl3XlsTB+7eVQR9klUpdYR3gppD9KBpJgzmHhQxL&#10;WmWUXI93o6BGf5ksF+lttVzvts2wuI1O571SnXaz+APhqfHf8Ke91QoGkwG8z4Qj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c61vDAAAA3AAAAA8AAAAAAAAAAAAA&#10;AAAAoQIAAGRycy9kb3ducmV2LnhtbFBLBQYAAAAABAAEAPkAAACRAwAAAAA=&#10;" strokecolor="black [3200]" strokeweight=".5pt">
                  <v:stroke endarrow="block" joinstyle="miter"/>
                </v:shape>
                <v:line id="Straight Connector 394" o:spid="_x0000_s1245" style="position:absolute;flip:x;visibility:visible;mso-wrap-style:square" from="17386,16817" to="21985,16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x6jcMAAADcAAAADwAAAGRycy9kb3ducmV2LnhtbESP3WrCQBSE7wt9h+UI3tWNtZU2ukoQ&#10;Il6l+PMAh+xxE8yeDdk1iW/vFgq9HGbmG2a9HW0jeup87VjBfJaAIC6drtkouJzzty8QPiBrbByT&#10;ggd52G5eX9aYajfwkfpTMCJC2KeooAqhTaX0ZUUW/cy1xNG7us5iiLIzUnc4RLht5HuSLKXFmuNC&#10;hS3tKipvp7tVoE1BMnOm/5yb5SUvzQ8W+16p6WTMViACjeE//Nc+aAWL7w/4PR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8eo3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 w:rsidRPr="00AC1386">
        <mc:AlternateContent>
          <mc:Choice Requires="wpg">
            <w:drawing>
              <wp:inline distT="0" distB="0" distL="0" distR="0" wp14:anchorId="31715E63" wp14:editId="653ECA6A">
                <wp:extent cx="3133725" cy="2924175"/>
                <wp:effectExtent l="0" t="0" r="66675" b="28575"/>
                <wp:docPr id="330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2924175"/>
                          <a:chOff x="0" y="0"/>
                          <a:chExt cx="3205819" cy="3704777"/>
                        </a:xfrm>
                      </wpg:grpSpPr>
                      <wps:wsp>
                        <wps:cNvPr id="331" name="Rectangle 331"/>
                        <wps:cNvSpPr/>
                        <wps:spPr>
                          <a:xfrm>
                            <a:off x="0" y="0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&lt;EXPRESION&gt;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Oval 332"/>
                        <wps:cNvSpPr/>
                        <wps:spPr>
                          <a:xfrm>
                            <a:off x="1651209" y="1107278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1622222" y="2440744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!=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Oval 334"/>
                        <wps:cNvSpPr/>
                        <wps:spPr>
                          <a:xfrm>
                            <a:off x="1622222" y="3323749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&gt;=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Elbow Connector 335"/>
                        <wps:cNvCnPr>
                          <a:stCxn id="331" idx="2"/>
                          <a:endCxn id="342" idx="1"/>
                        </wps:cNvCnPr>
                        <wps:spPr>
                          <a:xfrm rot="16200000" flipH="1">
                            <a:off x="437670" y="373964"/>
                            <a:ext cx="410863" cy="25352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Arrow Connector 336"/>
                        <wps:cNvCnPr>
                          <a:endCxn id="333" idx="2"/>
                        </wps:cNvCnPr>
                        <wps:spPr>
                          <a:xfrm>
                            <a:off x="1140671" y="2631258"/>
                            <a:ext cx="4815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>
                          <a:endCxn id="332" idx="2"/>
                        </wps:cNvCnPr>
                        <wps:spPr>
                          <a:xfrm>
                            <a:off x="1134338" y="1297791"/>
                            <a:ext cx="51687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>
                          <a:endCxn id="334" idx="6"/>
                        </wps:cNvCnPr>
                        <wps:spPr>
                          <a:xfrm flipH="1">
                            <a:off x="2351169" y="3514263"/>
                            <a:ext cx="479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>
                          <a:endCxn id="333" idx="6"/>
                        </wps:cNvCnPr>
                        <wps:spPr>
                          <a:xfrm flipH="1">
                            <a:off x="2351169" y="2631258"/>
                            <a:ext cx="479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Connector 340"/>
                        <wps:cNvCnPr/>
                        <wps:spPr>
                          <a:xfrm>
                            <a:off x="2831052" y="716205"/>
                            <a:ext cx="0" cy="27980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Arrow Connector 341"/>
                        <wps:cNvCnPr>
                          <a:stCxn id="342" idx="3"/>
                        </wps:cNvCnPr>
                        <wps:spPr>
                          <a:xfrm>
                            <a:off x="1498811" y="706159"/>
                            <a:ext cx="1707008" cy="10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769864" y="558511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Elbow Connector 343"/>
                        <wps:cNvCnPr>
                          <a:stCxn id="342" idx="2"/>
                          <a:endCxn id="334" idx="2"/>
                        </wps:cNvCnPr>
                        <wps:spPr>
                          <a:xfrm rot="16200000" flipH="1">
                            <a:off x="48052" y="1940093"/>
                            <a:ext cx="2660456" cy="48788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Oval 344"/>
                        <wps:cNvSpPr/>
                        <wps:spPr>
                          <a:xfrm>
                            <a:off x="1651209" y="1548402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>
                            <a:off x="1651209" y="1995864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==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>
                          <a:endCxn id="344" idx="2"/>
                        </wps:cNvCnPr>
                        <wps:spPr>
                          <a:xfrm>
                            <a:off x="1134338" y="1738916"/>
                            <a:ext cx="5168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>
                          <a:endCxn id="345" idx="6"/>
                        </wps:cNvCnPr>
                        <wps:spPr>
                          <a:xfrm flipH="1">
                            <a:off x="2380156" y="2186378"/>
                            <a:ext cx="4508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>
                          <a:endCxn id="344" idx="6"/>
                        </wps:cNvCnPr>
                        <wps:spPr>
                          <a:xfrm flipH="1">
                            <a:off x="2380156" y="1738916"/>
                            <a:ext cx="4508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Oval 349"/>
                        <wps:cNvSpPr/>
                        <wps:spPr>
                          <a:xfrm>
                            <a:off x="1622222" y="2885624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Straight Arrow Connector 350"/>
                        <wps:cNvCnPr>
                          <a:endCxn id="349" idx="2"/>
                        </wps:cNvCnPr>
                        <wps:spPr>
                          <a:xfrm>
                            <a:off x="1140671" y="3076138"/>
                            <a:ext cx="4815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Connector 351"/>
                        <wps:cNvCnPr>
                          <a:endCxn id="349" idx="6"/>
                        </wps:cNvCnPr>
                        <wps:spPr>
                          <a:xfrm flipH="1">
                            <a:off x="2351169" y="3076138"/>
                            <a:ext cx="479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Arrow Connector 352"/>
                        <wps:cNvCnPr>
                          <a:endCxn id="345" idx="2"/>
                        </wps:cNvCnPr>
                        <wps:spPr>
                          <a:xfrm flipV="1">
                            <a:off x="1134338" y="2186378"/>
                            <a:ext cx="516871" cy="3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Connector 353"/>
                        <wps:cNvCnPr>
                          <a:endCxn id="332" idx="6"/>
                        </wps:cNvCnPr>
                        <wps:spPr>
                          <a:xfrm flipH="1" flipV="1">
                            <a:off x="2380156" y="1297792"/>
                            <a:ext cx="450896" cy="3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715E63" id="Group 243" o:spid="_x0000_s1246" style="width:246.75pt;height:230.25pt;mso-position-horizontal-relative:char;mso-position-vertical-relative:line" coordsize="32058,37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">
                <v:rect id="Rectangle 331" o:spid="_x0000_s1247" style="position:absolute;width:103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9HMIA&#10;AADcAAAADwAAAGRycy9kb3ducmV2LnhtbESP0WoCMRRE3wv+Q7iCbzWrQimrUUQUxIeWrn7AZXPd&#10;LG5uYhJ1/XtTKPRxmJkzzGLV207cKcTWsYLJuABBXDvdcqPgdNy9f4KICVlj55gUPCnCajl4W2Cp&#10;3YN/6F6lRmQIxxIVmJR8KWWsDVmMY+eJs3d2wWLKMjRSB3xkuO3ktCg+pMWW84JBTxtD9aW6WQU+&#10;rP232Zrjrv8K+0Nzq1pzfSo1GvbrOYhEffoP/7X3WsFsNoHfM/k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3L0cwgAAANwAAAAPAAAAAAAAAAAAAAAAAJgCAABkcnMvZG93&#10;bnJldi54bWxQSwUGAAAAAAQABAD1AAAAhwMAAAAA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&lt;EXPRESION&gt;</w:t>
                        </w:r>
                      </w:p>
                    </w:txbxContent>
                  </v:textbox>
                </v:rect>
                <v:oval id="Oval 332" o:spid="_x0000_s1248" style="position:absolute;left:16512;top:11072;width:7289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ebMUA&#10;AADcAAAADwAAAGRycy9kb3ducmV2LnhtbESP0WrCQBRE3wv+w3KFvhTdmNAg0VVUlPpUqO0HXLK3&#10;2dTs3ZDdmtivdwWhj8PMnGGW68E24kKdrx0rmE0TEMSl0zVXCr4+D5M5CB+QNTaOScGVPKxXo6cl&#10;Ftr1/EGXU6hEhLAvUIEJoS2k9KUhi37qWuLofbvOYoiyq6TusI9w28g0SXJpsea4YLClnaHyfPq1&#10;CvJ5mu1ptt/mvfkbXq1/f/tpX5R6Hg+bBYhAQ/gPP9pHrSDLUr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V5s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oval>
                <v:oval id="Oval 333" o:spid="_x0000_s1249" style="position:absolute;left:16222;top:24407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X798UA&#10;AADcAAAADwAAAGRycy9kb3ducmV2LnhtbESPzWrDMBCE74W+g9hCLyWRE1MTnMimLQnNqZCfB1is&#10;jeXUWhlLjZ0+fVQo5DjMzDfMqhxtKy7U+8axgtk0AUFcOd1wreB42EwWIHxA1tg6JgVX8lAWjw8r&#10;zLUbeEeXfahFhLDPUYEJocul9JUhi37qOuLonVxvMUTZ11L3OES4beU8STJpseG4YLCjD0PV9/7H&#10;KsgW83RNs/V7Npjf8dX6r89z96LU89P4tgQRaAz38H97qxWkaQp/Z+IRk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hfv3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!=</w:t>
                        </w:r>
                      </w:p>
                    </w:txbxContent>
                  </v:textbox>
                </v:oval>
                <v:oval id="Oval 334" o:spid="_x0000_s1250" style="position:absolute;left:16222;top:33237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xjg8UA&#10;AADcAAAADwAAAGRycy9kb3ducmV2LnhtbESP0WrCQBRE3wv9h+UKvohuNG2Q6CqtKO2TUPUDLtlr&#10;Npq9G7JbE/v13YLQx2FmzjDLdW9rcaPWV44VTCcJCOLC6YpLBafjbjwH4QOyxtoxKbiTh/Xq+WmJ&#10;uXYdf9HtEEoRIexzVGBCaHIpfWHIop+4hjh6Z9daDFG2pdQtdhFuazlLkkxarDguGGxoY6i4Hr6t&#10;gmw+S7c03b5nnfnpX63ff1yakVLDQf+2ABGoD//hR/tTK0jTF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bGOD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&gt;=</w:t>
                        </w:r>
                      </w:p>
                    </w:txbxContent>
                  </v:textbox>
                </v:oval>
                <v:shape id="Elbow Connector 335" o:spid="_x0000_s1251" type="#_x0000_t33" style="position:absolute;left:4376;top:3739;width:4109;height:253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+MMcYAAADcAAAADwAAAGRycy9kb3ducmV2LnhtbESPT2vCQBTE74V+h+UVvNWNihJiVgkB&#10;oeBBtEXS2yP78odk34bsVuO3dwuFHoeZ+Q2T7ifTixuNrrWsYDGPQBCXVrdcK/j6PLzHIJxH1thb&#10;JgUPcrDfvb6kmGh75zPdLr4WAcIuQQWN90MipSsbMujmdiAOXmVHgz7IsZZ6xHuAm14uo2gjDbYc&#10;FhocKG+o7C4/RkF+LYq+O3XZJl4Xp/h4Hbrq8a3U7G3KtiA8Tf4//Nf+0ApWqzX8nglHQO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vjDHGAAAA3AAAAA8AAAAAAAAA&#10;AAAAAAAAoQIAAGRycy9kb3ducmV2LnhtbFBLBQYAAAAABAAEAPkAAACUAwAAAAA=&#10;" strokecolor="black [3200]" strokeweight=".5pt">
                  <v:stroke endarrow="block"/>
                </v:shape>
                <v:shape id="Straight Arrow Connector 336" o:spid="_x0000_s1252" type="#_x0000_t32" style="position:absolute;left:11406;top:26312;width:48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0X+cUAAADcAAAADwAAAGRycy9kb3ducmV2LnhtbESPQWvCQBSE70L/w/IKvdVNGxra1FWi&#10;paC9GaXnR/aZBLNvk+w2Sf+9Kwgeh5n5hlmsJtOIgXpXW1bwMo9AEBdW11wqOB6+n99BOI+ssbFM&#10;Cv7JwWr5MFtgqu3IexpyX4oAYZeigsr7NpXSFRUZdHPbEgfvZHuDPsi+lLrHMcBNI1+jKJEGaw4L&#10;Fba0qag4539GwYj+92Odld1m/bXbTm9NlxyOP0o9PU7ZJwhPk7+Hb+2tVhDHCVzPhCM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E0X+c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337" o:spid="_x0000_s1253" type="#_x0000_t32" style="position:absolute;left:11343;top:12977;width:51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yYsUAAADcAAAADwAAAGRycy9kb3ducmV2LnhtbESPQWvCQBSE74L/YXmCt2ajoWpTV9GU&#10;gu2tRnp+ZF+TYPZtzG5N/PduoeBxmJlvmPV2MI24UudqywpmUQyCuLC65lLBKX9/WoFwHlljY5kU&#10;3MjBdjMerTHVtucvuh59KQKEXYoKKu/bVEpXVGTQRbYlDt6P7Qz6ILtS6g77ADeNnMfxQhqsOSxU&#10;2FJWUXE+/hoFPfrvl/2uvGT7t4/D8NxcFvnpU6npZNi9gvA0+Ef4v33QCpJkCX9nw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GyYsUAAADcAAAADwAAAAAAAAAA&#10;AAAAAAChAgAAZHJzL2Rvd25yZXYueG1sUEsFBgAAAAAEAAQA+QAAAJMDAAAAAA==&#10;" strokecolor="black [3200]" strokeweight=".5pt">
                  <v:stroke endarrow="block" joinstyle="miter"/>
                </v:shape>
                <v:line id="Straight Connector 338" o:spid="_x0000_s1254" style="position:absolute;flip:x;visibility:visible;mso-wrap-style:square" from="23511,35142" to="28310,35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srsAAADcAAAADwAAAGRycy9kb3ducmV2LnhtbERPSwrCMBDdC94hjODOpiqKVKOIoLhS&#10;/BxgaMa02ExKE2u9vVkILh/vv9p0thItNb50rGCcpCCIc6dLNgrut/1oAcIHZI2VY1LwIQ+bdb+3&#10;wky7N1+ovQYjYgj7DBUUIdSZlD4vyKJPXE0cuYdrLIYIGyN1g+8Ybis5SdO5tFhybCiwpl1B+fP6&#10;sgq0OZHcOtPOxmZ+3+fmjKdDq9Rw0G2XIAJ14S/+uY9awXQa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AFy+yuwAAANwAAAAPAAAAAAAAAAAAAAAAAKECAABk&#10;cnMvZG93bnJldi54bWxQSwUGAAAAAAQABAD5AAAAiQMAAAAA&#10;" strokecolor="black [3200]" strokeweight=".5pt">
                  <v:stroke joinstyle="miter"/>
                </v:line>
                <v:line id="Straight Connector 339" o:spid="_x0000_s1255" style="position:absolute;flip:x;visibility:visible;mso-wrap-style:square" from="23511,26312" to="28310,26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uKKcEAAADcAAAADwAAAGRycy9kb3ducmV2LnhtbESP0YrCMBRE34X9h3AXfNPUFcWtTUUW&#10;lH1SrH7ApbmbFpub0sRa/34jCD4OM3OGyTaDbURPna8dK5hNExDEpdM1GwWX826yAuEDssbGMSl4&#10;kIdN/jHKMNXuzifqi2BEhLBPUUEVQptK6cuKLPqpa4mj9+c6iyHKzkjd4T3CbSO/kmQpLdYcFyps&#10;6aei8lrcrAJtDiS3zvSLmVledqU54mHfKzX+HLZrEIGG8A6/2r9awXz+Dc8z8QjI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W4opwQAAANwAAAAPAAAAAAAAAAAAAAAA&#10;AKECAABkcnMvZG93bnJldi54bWxQSwUGAAAAAAQABAD5AAAAjwMAAAAA&#10;" strokecolor="black [3200]" strokeweight=".5pt">
                  <v:stroke joinstyle="miter"/>
                </v:line>
                <v:line id="Straight Connector 340" o:spid="_x0000_s1256" style="position:absolute;visibility:visible;mso-wrap-style:square" from="28310,7162" to="28310,35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nvycMAAADcAAAADwAAAGRycy9kb3ducmV2LnhtbERPW2vCMBR+H/gfwhH2MjR1DtFqFBGF&#10;wYaXGnw+NMe22JyUJmr375eHwR4/vvti1dlaPKj1lWMFo2ECgjh3puJCgT7vBlMQPiAbrB2Tgh/y&#10;sFr2XhaYGvfkEz2yUIgYwj5FBWUITSqlz0uy6IeuIY7c1bUWQ4RtIU2Lzxhua/meJBNpseLYUGJD&#10;m5LyW3a3Cr707PI2Pky1tudsj0ddbQ/fG6Ve+916DiJQF/7Ff+5Po2D8EefHM/EI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p78nDAAAA3AAAAA8AAAAAAAAAAAAA&#10;AAAAoQIAAGRycy9kb3ducmV2LnhtbFBLBQYAAAAABAAEAPkAAACRAwAAAAA=&#10;" strokecolor="black [3200]" strokeweight=".5pt">
                  <v:stroke joinstyle="miter"/>
                </v:line>
                <v:shape id="Straight Arrow Connector 341" o:spid="_x0000_s1257" type="#_x0000_t32" style="position:absolute;left:14988;top:7061;width:17070;height: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L88MUAAADcAAAADwAAAGRycy9kb3ducmV2LnhtbESPS2vDMBCE74X8B7GB3hrZfZjUjWLy&#10;IJDmFjvkvFhb29RaOZYau/8+ChR6HGbmG2aRjaYVV+pdY1lBPItAEJdWN1wpOBW7pzkI55E1tpZJ&#10;wS85yJaThwWm2g58pGvuKxEg7FJUUHvfpVK6siaDbmY74uB92d6gD7KvpO5xCHDTyucoSqTBhsNC&#10;jR1taiq/8x+jYEB/fl+vqstmvf3cj2/tJSlOB6Uep+PqA4Sn0f+H/9p7reDlNYb7mXA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6L88MUAAADcAAAADwAAAAAAAAAA&#10;AAAAAAChAgAAZHJzL2Rvd25yZXYueG1sUEsFBgAAAAAEAAQA+QAAAJMDAAAAAA==&#10;" strokecolor="black [3200]" strokeweight=".5pt">
                  <v:stroke endarrow="block" joinstyle="miter"/>
                </v:shape>
                <v:rect id="Rectangle 342" o:spid="_x0000_s1258" style="position:absolute;left:7698;top:5585;width:729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hQFsMA&#10;AADcAAAADwAAAGRycy9kb3ducmV2LnhtbESP0WoCMRRE3wv+Q7iCbzWrliKrUaRUEB9auvoBl811&#10;s7i5iUnU9e9NodDHYWbOMMt1bztxoxBbxwom4wIEce10y42C42H7OgcRE7LGzjEpeFCE9WrwssRS&#10;uzv/0K1KjcgQjiUqMCn5UspYG7IYx84TZ+/kgsWUZWikDnjPcNvJaVG8S4st5wWDnj4M1efqahX4&#10;sPHf5tMctv1X2O2ba9Way0Op0bDfLEAk6tN/+K+90wpmb1P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hQFsMAAADcAAAADwAAAAAAAAAAAAAAAACYAgAAZHJzL2Rv&#10;d25yZXYueG1sUEsFBgAAAAAEAAQA9QAAAIg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EXP</w:t>
                        </w:r>
                      </w:p>
                    </w:txbxContent>
                  </v:textbox>
                </v:rect>
                <v:shape id="Elbow Connector 343" o:spid="_x0000_s1259" type="#_x0000_t33" style="position:absolute;left:481;top:19400;width:26604;height:487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zCo8YAAADcAAAADwAAAGRycy9kb3ducmV2LnhtbESPT2uDQBTE74F+h+UVeotrmz+IzSoh&#10;UCj0ILUl2NvDfVHRfSvuNjHfvhso5DjMzG+YXT6bQZxpcp1lBc9RDIK4trrjRsH319syAeE8ssbB&#10;Mim4koM8e1jsMNX2wp90Ln0jAoRdigpa78dUSle3ZNBFdiQO3slOBn2QUyP1hJcAN4N8ieOtNNhx&#10;WGhxpENLdV/+GgWHY1UNfdHvt8mmKpKP49ifrj9KPT3O+1cQnmZ/D/+337WC1XoFtzPhCM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MwqPGAAAA3AAAAA8AAAAAAAAA&#10;AAAAAAAAoQIAAGRycy9kb3ducmV2LnhtbFBLBQYAAAAABAAEAPkAAACUAwAAAAA=&#10;" strokecolor="black [3200]" strokeweight=".5pt">
                  <v:stroke endarrow="block"/>
                </v:shape>
                <v:oval id="Oval 344" o:spid="_x0000_s1260" style="position:absolute;left:16512;top:15484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Q/sYA&#10;AADcAAAADwAAAGRycy9kb3ducmV2LnhtbESPzWrDMBCE74G8g9hAL6WR82eCG9kkJaE5FZr0ARZr&#10;a7m1VsZSYzdPXwUKOQ4z8w2zKQbbiAt1vnasYDZNQBCXTtdcKfg4H57WIHxA1tg4JgW/5KHIx6MN&#10;Ztr1/E6XU6hEhLDPUIEJoc2k9KUhi37qWuLofbrOYoiyq6TusI9w28h5kqTSYs1xwWBLL4bK79OP&#10;VZCu54s9zfa7tDfXYWX92+tX+6jUw2TYPoMINIR7+L991AoWyyXczs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oQ/s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&lt;</w:t>
                        </w:r>
                      </w:p>
                    </w:txbxContent>
                  </v:textbox>
                </v:oval>
                <v:oval id="Oval 345" o:spid="_x0000_s1261" style="position:absolute;left:16512;top:19958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1ZcYA&#10;AADcAAAADwAAAGRycy9kb3ducmV2LnhtbESP0WrCQBRE3wv9h+UW+lJ0o9YgMRupxWKfClU/4JK9&#10;ZmOzd0N2Nalf7wqFPg4zc4bJV4NtxIU6XztWMBknIIhLp2uuFBz2H6MFCB+QNTaOScEveVgVjw85&#10;Ztr1/E2XXahEhLDPUIEJoc2k9KUhi37sWuLoHV1nMUTZVVJ32Ee4beQ0SVJpsea4YLCld0Plz+5s&#10;FaSL6WxDk8067c11mFv/tT21L0o9Pw1vSxCBhvAf/mt/agWz1zncz8QjI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a1Zc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==</w:t>
                        </w:r>
                      </w:p>
                    </w:txbxContent>
                  </v:textbox>
                </v:oval>
                <v:shape id="Straight Arrow Connector 346" o:spid="_x0000_s1262" type="#_x0000_t32" style="position:absolute;left:11343;top:17389;width:51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tkhMUAAADcAAAADwAAAGRycy9kb3ducmV2LnhtbESPQWvCQBSE70L/w/IKvdVNWw1tdA0x&#10;paDeqtLzI/tMQrNvY3abxH/vCgWPw8x8wyzT0TSip87VlhW8TCMQxIXVNZcKjoev53cQziNrbCyT&#10;ggs5SFcPkyUm2g78Tf3elyJA2CWooPK+TaR0RUUG3dS2xME72c6gD7Irpe5wCHDTyNcoiqXBmsNC&#10;hS3lFRW/+z+jYED/87HOynO+/txuxnlzjg/HnVJPj2O2AOFp9Pfwf3ujFbzNYridC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tkhMUAAADcAAAADwAAAAAAAAAA&#10;AAAAAAChAgAAZHJzL2Rvd25yZXYueG1sUEsFBgAAAAAEAAQA+QAAAJMDAAAAAA==&#10;" strokecolor="black [3200]" strokeweight=".5pt">
                  <v:stroke endarrow="block" joinstyle="miter"/>
                </v:shape>
                <v:line id="Straight Connector 347" o:spid="_x0000_s1263" style="position:absolute;flip:x;visibility:visible;mso-wrap-style:square" from="23801,21863" to="28310,21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7IvcMAAADcAAAADwAAAGRycy9kb3ducmV2LnhtbESP3WrCQBSE7wt9h+UI3tWNtbUlukoQ&#10;Il6l+PMAh+xxE8yeDdk1iW/vFgq9HGbmG2a9HW0jeup87VjBfJaAIC6drtkouJzzt28QPiBrbByT&#10;ggd52G5eX9aYajfwkfpTMCJC2KeooAqhTaX0ZUUW/cy1xNG7us5iiLIzUnc4RLht5HuSLKXFmuNC&#10;hS3tKipvp7tVoE1BMnOm/5yb5SUvzQ8W+16p6WTMViACjeE//Nc+aAWLjy/4PR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OyL3DAAAA3AAAAA8AAAAAAAAAAAAA&#10;AAAAoQIAAGRycy9kb3ducmV2LnhtbFBLBQYAAAAABAAEAPkAAACRAwAAAAA=&#10;" strokecolor="black [3200]" strokeweight=".5pt">
                  <v:stroke joinstyle="miter"/>
                </v:line>
                <v:line id="Straight Connector 348" o:spid="_x0000_s1264" style="position:absolute;flip:x;visibility:visible;mso-wrap-style:square" from="23801,17389" to="28310,17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Fcz7sAAADcAAAADwAAAGRycy9kb3ducmV2LnhtbERPSwrCMBDdC94hjOBOU79INYoIiivF&#10;zwGGZkyLzaQ0sdbbm4Xg8vH+q01rS9FQ7QvHCkbDBARx5nTBRsH9th8sQPiArLF0TAo+5GGz7nZW&#10;mGr35gs112BEDGGfooI8hCqV0mc5WfRDVxFH7uFqiyHC2khd4zuG21KOk2QuLRYcG3KsaJdT9ry+&#10;rAJtTiS3zjSzkZnf95k54+nQKNXvtdsliEBt+It/7qNWMJnGtfFMPAJy/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YEVzPuwAAANwAAAAPAAAAAAAAAAAAAAAAAKECAABk&#10;cnMvZG93bnJldi54bWxQSwUGAAAAAAQABAD5AAAAiQMAAAAA&#10;" strokecolor="black [3200]" strokeweight=".5pt">
                  <v:stroke joinstyle="miter"/>
                </v:line>
                <v:oval id="Oval 349" o:spid="_x0000_s1265" style="position:absolute;left:16222;top:28856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/YMUA&#10;AADcAAAADwAAAGRycy9kb3ducmV2LnhtbESP0WrCQBRE34X+w3ILfRHdqG3Q1FVaUeqTUPUDLtnb&#10;bDR7N2S3Jvr13YLg4zAzZ5j5srOVuFDjS8cKRsMEBHHudMmFguNhM5iC8AFZY+WYFFzJw3Lx1Jtj&#10;pl3L33TZh0JECPsMFZgQ6kxKnxuy6IeuJo7ej2sshiibQuoG2wi3lRwnSSotlhwXDNa0MpSf979W&#10;QTodT9Y0Wn+mrbl1b9bvvk51X6mX5+7jHUSgLjzC9/ZWK5i8zuD/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79g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&lt;=</w:t>
                        </w:r>
                      </w:p>
                    </w:txbxContent>
                  </v:textbox>
                </v:oval>
                <v:shape id="Straight Arrow Connector 350" o:spid="_x0000_s1266" type="#_x0000_t32" style="position:absolute;left:11406;top:30761;width:48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fPtsIAAADcAAAADwAAAGRycy9kb3ducmV2LnhtbERPy2qDQBTdF/oPwy1014xpSGhMRsmD&#10;gumuUbK+ODcqce4YZ6r27zuLQJeH896mk2nFQL1rLCuYzyIQxKXVDVcKivzz7QOE88gaW8uk4Jcc&#10;pMnz0xZjbUf+puHsKxFC2MWooPa+i6V0ZU0G3cx2xIG72t6gD7CvpO5xDOGmle9RtJIGGw4NNXZ0&#10;qKm8nX+MghH9Zb3fVffD/njKpmV7X+XFl1KvL9NuA8LT5P/FD3emFSyWYX44E46AT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TfPtsIAAADcAAAADwAAAAAAAAAAAAAA&#10;AAChAgAAZHJzL2Rvd25yZXYueG1sUEsFBgAAAAAEAAQA+QAAAJADAAAAAA==&#10;" strokecolor="black [3200]" strokeweight=".5pt">
                  <v:stroke endarrow="block" joinstyle="miter"/>
                </v:shape>
                <v:line id="Straight Connector 351" o:spid="_x0000_s1267" style="position:absolute;flip:x;visibility:visible;mso-wrap-style:square" from="23511,30761" to="28310,30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Jjj8IAAADcAAAADwAAAGRycy9kb3ducmV2LnhtbESP3YrCMBSE7xd8h3AE77ZpVxSppkUE&#10;F69c/HmAQ3NMi81JaWKtb79ZWPBymJlvmE052lYM1PvGsYIsSUEQV043bBRcL/vPFQgfkDW2jknB&#10;izyUxeRjg7l2Tz7RcA5GRAj7HBXUIXS5lL6qyaJPXEccvZvrLYYoeyN1j88It638StOltNhwXKix&#10;o11N1f38sAq0OZLcOjMsMrO87ivzg8fvQanZdNyuQQQawzv83z5oBfNFB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Jjj8IAAADcAAAADwAAAAAAAAAAAAAA&#10;AAChAgAAZHJzL2Rvd25yZXYueG1sUEsFBgAAAAAEAAQA+QAAAJADAAAAAA==&#10;" strokecolor="black [3200]" strokeweight=".5pt">
                  <v:stroke joinstyle="miter"/>
                </v:line>
                <v:shape id="Straight Arrow Connector 352" o:spid="_x0000_s1268" type="#_x0000_t32" style="position:absolute;left:11343;top:21863;width:5169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5ZW8UAAADcAAAADwAAAGRycy9kb3ducmV2LnhtbESPQUvDQBSE74X+h+UJXordmLRaYrdF&#10;FLHXpiL29sw+k9Ds25C3tvHfd4VCj8PMN8Ms14Nr1ZF6aTwbuJ8moIhLbxuuDHzs3u4WoCQgW2w9&#10;k4E/ElivxqMl5tafeEvHIlQqlrDkaKAOocu1lrImhzL1HXH0fnzvMETZV9r2eIrlrtVpkjxohw3H&#10;hRo7eqmpPBS/zkAWZpJuZ1+PUuyr74l9zTL5fDfm9mZ4fgIVaAjX8IXe2MjNU/g/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5ZW8UAAADcAAAADwAAAAAAAAAA&#10;AAAAAAChAgAAZHJzL2Rvd25yZXYueG1sUEsFBgAAAAAEAAQA+QAAAJMDAAAAAA==&#10;" strokecolor="black [3200]" strokeweight=".5pt">
                  <v:stroke endarrow="block" joinstyle="miter"/>
                </v:shape>
                <v:line id="Straight Connector 353" o:spid="_x0000_s1269" style="position:absolute;flip:x y;visibility:visible;mso-wrap-style:square" from="23801,12977" to="28310,13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VS98UAAADcAAAADwAAAGRycy9kb3ducmV2LnhtbESPQWvCQBSE7wX/w/KE3urGilWimyAt&#10;hVKwYBS9PrLPJJh9G3dXjf++KxR6HGbmG2aZ96YVV3K+saxgPEpAEJdWN1wp2G0/X+YgfEDW2Fom&#10;BXfykGeDpyWm2t54Q9ciVCJC2KeooA6hS6X0ZU0G/ch2xNE7WmcwROkqqR3eIty08jVJ3qTBhuNC&#10;jR2911SeiotRUBzvHz+zveZ+5w7T9az43pwvZ6Weh/1qASJQH/7Df+0vrWAyncDjTDwCMv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VS98UAAADcAAAADwAAAAAAAAAA&#10;AAAAAAChAgAAZHJzL2Rvd25yZXYueG1sUEsFBgAAAAAEAAQA+QAAAJMD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 w:rsidRPr="00AC1386">
        <mc:AlternateContent>
          <mc:Choice Requires="wpg">
            <w:drawing>
              <wp:inline distT="0" distB="0" distL="0" distR="0" wp14:anchorId="34E8252B" wp14:editId="48E6A23C">
                <wp:extent cx="2381250" cy="3195940"/>
                <wp:effectExtent l="0" t="0" r="76200" b="24130"/>
                <wp:docPr id="35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3195940"/>
                          <a:chOff x="0" y="0"/>
                          <a:chExt cx="2838328" cy="4123877"/>
                        </a:xfrm>
                      </wpg:grpSpPr>
                      <wps:wsp>
                        <wps:cNvPr id="355" name="Rectangle 355"/>
                        <wps:cNvSpPr/>
                        <wps:spPr>
                          <a:xfrm>
                            <a:off x="0" y="0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&lt;EXP&gt;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Oval 356"/>
                        <wps:cNvSpPr/>
                        <wps:spPr>
                          <a:xfrm>
                            <a:off x="1171907" y="1107278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Oval 357"/>
                        <wps:cNvSpPr/>
                        <wps:spPr>
                          <a:xfrm>
                            <a:off x="1142920" y="2440744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>
                            <a:off x="1142920" y="3742849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!^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Elbow Connector 359"/>
                        <wps:cNvCnPr>
                          <a:stCxn id="355" idx="2"/>
                          <a:endCxn id="362" idx="1"/>
                        </wps:cNvCnPr>
                        <wps:spPr>
                          <a:xfrm rot="16200000" flipH="1">
                            <a:off x="645650" y="165983"/>
                            <a:ext cx="367996" cy="6266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Connector 360"/>
                        <wps:cNvCnPr/>
                        <wps:spPr>
                          <a:xfrm flipH="1">
                            <a:off x="663036" y="2631258"/>
                            <a:ext cx="479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Arrow Connector 361"/>
                        <wps:cNvCnPr>
                          <a:stCxn id="362" idx="3"/>
                        </wps:cNvCnPr>
                        <wps:spPr>
                          <a:xfrm flipV="1">
                            <a:off x="1871906" y="658642"/>
                            <a:ext cx="966422" cy="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142959" y="515644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LOGIC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Oval 363"/>
                        <wps:cNvSpPr/>
                        <wps:spPr>
                          <a:xfrm>
                            <a:off x="1171907" y="1548402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>
                            <a:off x="1171907" y="1995864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Connector 365"/>
                        <wps:cNvCnPr/>
                        <wps:spPr>
                          <a:xfrm flipH="1">
                            <a:off x="663036" y="2186378"/>
                            <a:ext cx="5088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Connector 366"/>
                        <wps:cNvCnPr/>
                        <wps:spPr>
                          <a:xfrm flipH="1">
                            <a:off x="663036" y="1738916"/>
                            <a:ext cx="5088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Oval 367"/>
                        <wps:cNvSpPr/>
                        <wps:spPr>
                          <a:xfrm>
                            <a:off x="1142920" y="2885624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!&amp;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Straight Connector 368"/>
                        <wps:cNvCnPr/>
                        <wps:spPr>
                          <a:xfrm flipH="1">
                            <a:off x="663036" y="3076138"/>
                            <a:ext cx="479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Straight Connector 369"/>
                        <wps:cNvCnPr/>
                        <wps:spPr>
                          <a:xfrm flipH="1">
                            <a:off x="662997" y="1293386"/>
                            <a:ext cx="494417" cy="59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Elbow Connector 370"/>
                        <wps:cNvCnPr>
                          <a:stCxn id="358" idx="2"/>
                        </wps:cNvCnPr>
                        <wps:spPr>
                          <a:xfrm rot="10800000">
                            <a:off x="659590" y="663293"/>
                            <a:ext cx="483331" cy="327007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Elbow Connector 371"/>
                        <wps:cNvCnPr>
                          <a:endCxn id="358" idx="6"/>
                        </wps:cNvCnPr>
                        <wps:spPr>
                          <a:xfrm rot="5400000">
                            <a:off x="487189" y="2058019"/>
                            <a:ext cx="3260023" cy="4906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Straight Arrow Connector 372"/>
                        <wps:cNvCnPr>
                          <a:endCxn id="356" idx="6"/>
                        </wps:cNvCnPr>
                        <wps:spPr>
                          <a:xfrm flipH="1" flipV="1">
                            <a:off x="1900854" y="1297792"/>
                            <a:ext cx="448351" cy="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>
                          <a:endCxn id="363" idx="6"/>
                        </wps:cNvCnPr>
                        <wps:spPr>
                          <a:xfrm flipH="1" flipV="1">
                            <a:off x="1900854" y="1738916"/>
                            <a:ext cx="461678" cy="6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Arrow Connector 374"/>
                        <wps:cNvCnPr>
                          <a:endCxn id="364" idx="6"/>
                        </wps:cNvCnPr>
                        <wps:spPr>
                          <a:xfrm flipH="1">
                            <a:off x="1900854" y="2186131"/>
                            <a:ext cx="461678" cy="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Straight Arrow Connector 375"/>
                        <wps:cNvCnPr>
                          <a:endCxn id="357" idx="6"/>
                        </wps:cNvCnPr>
                        <wps:spPr>
                          <a:xfrm flipH="1">
                            <a:off x="1871867" y="2627255"/>
                            <a:ext cx="484001" cy="4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>
                          <a:endCxn id="367" idx="6"/>
                        </wps:cNvCnPr>
                        <wps:spPr>
                          <a:xfrm flipH="1">
                            <a:off x="1871867" y="3076138"/>
                            <a:ext cx="4840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Oval 377"/>
                        <wps:cNvSpPr/>
                        <wps:spPr>
                          <a:xfrm>
                            <a:off x="1139512" y="3326715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!|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Straight Connector 378"/>
                        <wps:cNvCnPr/>
                        <wps:spPr>
                          <a:xfrm flipH="1">
                            <a:off x="659628" y="3517229"/>
                            <a:ext cx="479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Straight Arrow Connector 379"/>
                        <wps:cNvCnPr>
                          <a:endCxn id="377" idx="6"/>
                        </wps:cNvCnPr>
                        <wps:spPr>
                          <a:xfrm flipH="1">
                            <a:off x="1868459" y="3517229"/>
                            <a:ext cx="4840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E8252B" id="Group 244" o:spid="_x0000_s1270" style="width:187.5pt;height:251.65pt;mso-position-horizontal-relative:char;mso-position-vertical-relative:line" coordsize="28383,4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">
                <v:rect id="Rectangle 355" o:spid="_x0000_s1271" style="position:absolute;width:103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hev8MA&#10;AADcAAAADwAAAGRycy9kb3ducmV2LnhtbESP0WoCMRRE3wv+Q7iCbzVri0VWo0ipID5YuvoBl811&#10;s7i5iUnU9e9NodDHYWbOMItVbztxoxBbxwom4wIEce10y42C42HzOgMRE7LGzjEpeFCE1XLwssBS&#10;uzv/0K1KjcgQjiUqMCn5UspYG7IYx84TZ+/kgsWUZWikDnjPcNvJt6L4kBZbzgsGPX0aqs/V1Srw&#10;Ye2/zZc5bPp92O6aa9Way0Op0bBfz0Ek6tN/+K+91Qrep1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hev8MAAADcAAAADwAAAAAAAAAAAAAAAACYAgAAZHJzL2Rv&#10;d25yZXYueG1sUEsFBgAAAAAEAAQA9QAAAIg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&lt;EXP&gt;</w:t>
                        </w:r>
                      </w:p>
                    </w:txbxContent>
                  </v:textbox>
                </v:rect>
                <v:oval id="Oval 356" o:spid="_x0000_s1272" style="position:absolute;left:11719;top:11072;width:7289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29z8QA&#10;AADcAAAADwAAAGRycy9kb3ducmV2LnhtbESP0WrCQBRE34X+w3ILvkjdqBgkukpbFH0qqP2AS/aa&#10;jWbvhuzWRL/eFQo+DjNzhlmsOluJKzW+dKxgNExAEOdOl1wo+D1uPmYgfEDWWDkmBTfysFq+9RaY&#10;adfynq6HUIgIYZ+hAhNCnUnpc0MW/dDVxNE7ucZiiLIppG6wjXBbyXGSpNJiyXHBYE3fhvLL4c8q&#10;SGfjyZpG66+0Nfduav3P9lwPlOq/d59zEIG68Ar/t3dawWSawvN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vc/EAAAA3A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oval>
                <v:oval id="Oval 357" o:spid="_x0000_s1273" style="position:absolute;left:11429;top:24407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YVMUA&#10;AADcAAAADwAAAGRycy9kb3ducmV2LnhtbESP0WrCQBRE3wv+w3IFX0rdqBgldRUVxT4Jaj/gkr3N&#10;ps3eDdnVRL/eLRT6OMzMGWax6mwlbtT40rGC0TABQZw7XXKh4POyf5uD8AFZY+WYFNzJw2rZe1lg&#10;pl3LJ7qdQyEihH2GCkwIdSalzw1Z9ENXE0fvyzUWQ5RNIXWDbYTbSo6TJJUWS44LBmvaGsp/zler&#10;IJ2PJzsa7TZpax7d1Prj4bt+VWrQ79bvIAJ14T/81/7QCibTG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YRhU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!</w:t>
                        </w:r>
                      </w:p>
                    </w:txbxContent>
                  </v:textbox>
                </v:oval>
                <v:oval id="Oval 358" o:spid="_x0000_s1274" style="position:absolute;left:11429;top:37428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MJsEA&#10;AADcAAAADwAAAGRycy9kb3ducmV2LnhtbERPzYrCMBC+C75DGMGLaKpikWoUFWX3JKzrAwzN2FSb&#10;SWmi7e7Tbw4LHj++//W2s5V4UeNLxwqmkwQEce50yYWC6/dpvAThA7LGyjEp+CEP202/t8ZMu5a/&#10;6HUJhYgh7DNUYEKoMyl9bsiin7iaOHI311gMETaF1A22MdxWcpYkqbRYcmwwWNPBUP64PK2CdDmb&#10;H2l63Ket+e0W1p8/7vVIqeGg261ABOrCW/zv/tQK5ou4Np6JR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+jCbBAAAA3A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!^</w:t>
                        </w:r>
                      </w:p>
                    </w:txbxContent>
                  </v:textbox>
                </v:oval>
                <v:shape id="Elbow Connector 359" o:spid="_x0000_s1275" type="#_x0000_t33" style="position:absolute;left:6456;top:1659;width:3680;height:626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1jlMYAAADcAAAADwAAAGRycy9kb3ducmV2LnhtbESPQWvCQBSE7wX/w/KE3uqmFiWmriEI&#10;QqEHqS0Sb4/sMxuSfRuyW43/vlsQPA4z8w2zzkfbiQsNvnGs4HWWgCCunG64VvDzvXtJQfiArLFz&#10;TApu5CHfTJ7WmGl35S+6HEItIoR9hgpMCH0mpa8MWfQz1xNH7+wGiyHKoZZ6wGuE207Ok2QpLTYc&#10;Fwz2tDVUtYdfq2B7LMuu3bfFMl2U+/Tz2Lfn20mp5+lYvIMINIZH+N7+0AreFiv4PxOPgN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9Y5TGAAAA3AAAAA8AAAAAAAAA&#10;AAAAAAAAoQIAAGRycy9kb3ducmV2LnhtbFBLBQYAAAAABAAEAPkAAACUAwAAAAA=&#10;" strokecolor="black [3200]" strokeweight=".5pt">
                  <v:stroke endarrow="block"/>
                </v:shape>
                <v:line id="Straight Connector 360" o:spid="_x0000_s1276" style="position:absolute;flip:x;visibility:visible;mso-wrap-style:square" from="6630,26312" to="11429,26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IMqbsAAADcAAAADwAAAGRycy9kb3ducmV2LnhtbERPSwrCMBDdC94hjOBOUxWLVKOIoLhS&#10;/BxgaMa02ExKE2u9vVkILh/vv9p0thItNb50rGAyTkAQ506XbBTcb/vRAoQPyBorx6TgQx42635v&#10;hZl2b75Qew1GxBD2GSooQqgzKX1ekEU/djVx5B6usRgibIzUDb5juK3kNElSabHk2FBgTbuC8uf1&#10;ZRVocyK5daadT0x63+fmjKdDq9Rw0G2XIAJ14S/+uY9awSyN8+OZeAT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t0gypuwAAANwAAAAPAAAAAAAAAAAAAAAAAKECAABk&#10;cnMvZG93bnJldi54bWxQSwUGAAAAAAQABAD5AAAAiQMAAAAA&#10;" strokecolor="black [3200]" strokeweight=".5pt">
                  <v:stroke joinstyle="miter"/>
                </v:line>
                <v:shape id="Straight Arrow Connector 361" o:spid="_x0000_s1277" type="#_x0000_t32" style="position:absolute;left:18719;top:6586;width:9664;height: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ANkcQAAADcAAAADwAAAGRycy9kb3ducmV2LnhtbESPQWvCQBSE74X+h+UVvJS60Ygt0VVE&#10;kXo1LaW9PbOvSWj2bchbNf33riB4HGa+GWa+7F2jTtRJ7dnAaJiAIi68rbk08PmxfXkDJQHZYuOZ&#10;DPyTwHLx+DDHzPoz7+mUh1LFEpYMDVQhtJnWUlTkUIa+JY7er+8chii7UtsOz7HcNXqcJFPtsOa4&#10;UGFL64qKv/zoDKRhIuP95PtV8p/y8Gw3aSpf78YMnvrVDFSgPtzDN3pnIzcdwfVMPAJ6c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IA2RxAAAANwAAAAPAAAAAAAAAAAA&#10;AAAAAKECAABkcnMvZG93bnJldi54bWxQSwUGAAAAAAQABAD5AAAAkgMAAAAA&#10;" strokecolor="black [3200]" strokeweight=".5pt">
                  <v:stroke endarrow="block" joinstyle="miter"/>
                </v:shape>
                <v:rect id="Rectangle 362" o:spid="_x0000_s1278" style="position:absolute;left:11429;top:5156;width:729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0MdsIA&#10;AADcAAAADwAAAGRycy9kb3ducmV2LnhtbESP0WoCMRRE3wv+Q7hC32pWCyJbo0hREB8qrn7AZXO7&#10;Wbq5iUnU9e8bQfBxmJkzzHzZ205cKcTWsYLxqABBXDvdcqPgdNx8zEDEhKyxc0wK7hRhuRi8zbHU&#10;7sYHulapERnCsUQFJiVfShlrQxbjyHni7P26YDFlGRqpA94y3HZyUhRTabHlvGDQ07eh+q+6WAU+&#10;rPzerM1x0/+E7a65VK0535V6H/arLxCJ+vQKP9tbreBzOoHHmXw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vQx2wgAAANwAAAAPAAAAAAAAAAAAAAAAAJgCAABkcnMvZG93&#10;bnJldi54bWxQSwUGAAAAAAQABAD1AAAAhwMAAAAA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LOGIC</w:t>
                        </w:r>
                      </w:p>
                    </w:txbxContent>
                  </v:textbox>
                </v:rect>
                <v:oval id="Oval 363" o:spid="_x0000_s1279" style="position:absolute;left:11719;top:15484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U6sUA&#10;AADcAAAADwAAAGRycy9kb3ducmV2LnhtbESPzWrDMBCE74W+g9hCLyWRE1MTnMimLQnNqZCfB1is&#10;jeXUWhlLjZ0+fVQo5DjMzDfMqhxtKy7U+8axgtk0AUFcOd1wreB42EwWIHxA1tg6JgVX8lAWjw8r&#10;zLUbeEeXfahFhLDPUYEJocul9JUhi37qOuLonVxvMUTZ11L3OES4beU8STJpseG4YLCjD0PV9/7H&#10;KsgW83RNs/V7Npjf8dX6r89z96LU89P4tgQRaAz38H97qxWkWQp/Z+IRk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tTq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|</w:t>
                        </w:r>
                      </w:p>
                    </w:txbxContent>
                  </v:textbox>
                </v:oval>
                <v:oval id="Oval 364" o:spid="_x0000_s1280" style="position:absolute;left:11719;top:19958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9MnsUA&#10;AADcAAAADwAAAGRycy9kb3ducmV2LnhtbESP0WrCQBRE3wv+w3IFX0rdqDVIdBUrin0StH7AJXvN&#10;RrN3Q3ZrYr++KxT6OMzMGWax6mwl7tT40rGC0TABQZw7XXKh4Py1e5uB8AFZY+WYFDzIw2rZe1lg&#10;pl3LR7qfQiEihH2GCkwIdSalzw1Z9ENXE0fv4hqLIcqmkLrBNsJtJcdJkkqLJccFgzVtDOW307dV&#10;kM7Gky2Nth9pa366qfWH/bV+VWrQ79ZzEIG68B/+a39qBZP0HZ5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30ye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^</w:t>
                        </w:r>
                      </w:p>
                    </w:txbxContent>
                  </v:textbox>
                </v:oval>
                <v:line id="Straight Connector 365" o:spid="_x0000_s1281" style="position:absolute;flip:x;visibility:visible;mso-wrap-style:square" from="6630,21863" to="11719,21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WvMcIAAADcAAAADwAAAGRycy9kb3ducmV2LnhtbESP0WrCQBRE3wX/YblC33RjS4LErCKC&#10;pU8paj7gkr1ugtm7IbvG9O+7hYKPw8ycYYr9ZDsx0uBbxwrWqwQEce10y0ZBdT0tNyB8QNbYOSYF&#10;P+Rhv5vPCsy1e/KZxkswIkLY56igCaHPpfR1Qxb9yvXE0bu5wWKIcjBSD/iMcNvJ9yTJpMWW40KD&#10;PR0bqu+Xh1WgTUny4MyYrk1WnWrzjeXnqNTbYjpsQQSawiv83/7SCj6yFP7OxCM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WvMcIAAADcAAAADwAAAAAAAAAAAAAA&#10;AAChAgAAZHJzL2Rvd25yZXYueG1sUEsFBgAAAAAEAAQA+QAAAJADAAAAAA==&#10;" strokecolor="black [3200]" strokeweight=".5pt">
                  <v:stroke joinstyle="miter"/>
                </v:line>
                <v:line id="Straight Connector 366" o:spid="_x0000_s1282" style="position:absolute;flip:x;visibility:visible;mso-wrap-style:square" from="6630,17389" to="11719,17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cxRsIAAADcAAAADwAAAGRycy9kb3ducmV2LnhtbESPwWrDMBBE74X8g9hAb7WclJrgWgkh&#10;kNCTSxx/wGJtZRNrZSzFcf6+KhRyHGbmDVPsZtuLiUbfOVawSlIQxI3THRsF9eX4tgHhA7LG3jEp&#10;eJCH3XbxUmCu3Z3PNFXBiAhhn6OCNoQhl9I3LVn0iRuIo/fjRoshytFIPeI9wm0v12maSYsdx4UW&#10;Bzq01Fyrm1WgTUly78z0sTJZfWzMN5anSanX5bz/BBFoDs/wf/tLK3jPMvg7E4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cxRsIAAADcAAAADwAAAAAAAAAAAAAA&#10;AAChAgAAZHJzL2Rvd25yZXYueG1sUEsFBgAAAAAEAAQA+QAAAJADAAAAAA==&#10;" strokecolor="black [3200]" strokeweight=".5pt">
                  <v:stroke joinstyle="miter"/>
                </v:line>
                <v:oval id="Oval 367" o:spid="_x0000_s1283" style="position:absolute;left:11429;top:28856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S6cUA&#10;AADcAAAADwAAAGRycy9kb3ducmV2LnhtbESP0WrCQBRE34X+w3ILfRGzUTFKmlVqsdQnobYfcMne&#10;ZtNm74bsalK/3i0IPg4zc4YpNoNtxJk6XztWME1SEMSl0zVXCr4+3yYrED4ga2wck4I/8rBZP4wK&#10;zLXr+YPOx1CJCGGfowITQptL6UtDFn3iWuLofbvOYoiyq6TusI9w28hZmmbSYs1xwWBLr4bK3+PJ&#10;KshWs/mOprtt1pvLsLD+8P7TjpV6ehxenkEEGsI9fGvvtYJ5toT/M/EI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DdLp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!&amp;</w:t>
                        </w:r>
                      </w:p>
                    </w:txbxContent>
                  </v:textbox>
                </v:oval>
                <v:line id="Straight Connector 368" o:spid="_x0000_s1284" style="position:absolute;flip:x;visibility:visible;mso-wrap-style:square" from="6630,30761" to="11429,30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QAr7sAAADcAAAADwAAAGRycy9kb3ducmV2LnhtbERPSwrCMBDdC94hjOBOUxWLVKOIoLhS&#10;/BxgaMa02ExKE2u9vVkILh/vv9p0thItNb50rGAyTkAQ506XbBTcb/vRAoQPyBorx6TgQx42635v&#10;hZl2b75Qew1GxBD2GSooQqgzKX1ekEU/djVx5B6usRgibIzUDb5juK3kNElSabHk2FBgTbuC8uf1&#10;ZRVocyK5daadT0x63+fmjKdDq9Rw0G2XIAJ14S/+uY9awSyNa+OZeAT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TpACvuwAAANwAAAAPAAAAAAAAAAAAAAAAAKECAABk&#10;cnMvZG93bnJldi54bWxQSwUGAAAAAAQABAD5AAAAiQMAAAAA&#10;" strokecolor="black [3200]" strokeweight=".5pt">
                  <v:stroke joinstyle="miter"/>
                </v:line>
                <v:line id="Straight Connector 369" o:spid="_x0000_s1285" style="position:absolute;flip:x;visibility:visible;mso-wrap-style:square" from="6629,12933" to="11574,12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ilNMEAAADcAAAADwAAAGRycy9kb3ducmV2LnhtbESP0YrCMBRE3xf8h3AF39bUlS1aTYsI&#10;ik8uq37ApbmmxeamNNla/94sCD4OM3OGWReDbURPna8dK5hNExDEpdM1GwWX8+5zAcIHZI2NY1Lw&#10;IA9FPvpYY6bdnX+pPwUjIoR9hgqqENpMSl9WZNFPXUscvavrLIYoOyN1h/cIt438SpJUWqw5LlTY&#10;0rai8nb6swq0OZLcONN/z0x62ZXmB4/7XqnJeNisQAQawjv8ah+0gnm6hP8z8QjI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6KU0wQAAANwAAAAPAAAAAAAAAAAAAAAA&#10;AKECAABkcnMvZG93bnJldi54bWxQSwUGAAAAAAQABAD5AAAAjwMAAAAA&#10;" strokecolor="black [3200]" strokeweight=".5pt">
                  <v:stroke joinstyle="miter"/>
                </v:line>
                <v:shape id="Elbow Connector 370" o:spid="_x0000_s1286" type="#_x0000_t33" style="position:absolute;left:6595;top:6632;width:4834;height:3270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o4IcUAAADcAAAADwAAAGRycy9kb3ducmV2LnhtbESPwU4CMRCG7ya+QzMm3qSLRCUrhRgC&#10;Rk8CEsJx0o7bDdvpsq3L+vbOwcTj5J//m29miyE0qqcu1ZENjEcFKGIbXc2Vgf3n+m4KKmVkh01k&#10;MvBDCRbz66sZli5eeEv9LldKIJxKNOBzbkutk/UUMI1iSyzZV+wCZhm7SrsOLwIPjb4vikcdsGa5&#10;4LGlpSd72n0H0VhtQ3ztj3bA5eH84e0mPLxXxtzeDC/PoDIN+X/5r/3mDEyeRF+eEQLo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o4IcUAAADcAAAADwAAAAAAAAAA&#10;AAAAAAChAgAAZHJzL2Rvd25yZXYueG1sUEsFBgAAAAAEAAQA+QAAAJMDAAAAAA==&#10;" strokecolor="black [3200]" strokeweight=".5pt">
                  <v:stroke endarrow="block"/>
                </v:shape>
                <v:shape id="Elbow Connector 371" o:spid="_x0000_s1287" type="#_x0000_t33" style="position:absolute;left:4872;top:20579;width:32600;height:490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1hScUAAADcAAAADwAAAGRycy9kb3ducmV2LnhtbESPQWsCMRSE70L/Q3iCF6lZFduyNUop&#10;COpJt6XQ2zN53azdvCybqOu/N0Khx2FmvmHmy87V4kxtqDwrGI8yEMTam4pLBZ8fq8cXECEiG6w9&#10;k4IrBVguHnpzzI2/8J7ORSxFgnDIUYGNscmlDNqSwzDyDXHyfnzrMCbZltK0eElwV8tJlj1JhxWn&#10;BYsNvVvSv8XJKThEf9i4WbndDY969f1VW90Ue6UG/e7tFUSkLv6H/9pro2D6PIb7mX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1hScUAAADcAAAADwAAAAAAAAAA&#10;AAAAAAChAgAAZHJzL2Rvd25yZXYueG1sUEsFBgAAAAAEAAQA+QAAAJMDAAAAAA==&#10;" strokecolor="black [3200]" strokeweight=".5pt">
                  <v:stroke endarrow="block"/>
                </v:shape>
                <v:shape id="Straight Arrow Connector 372" o:spid="_x0000_s1288" type="#_x0000_t32" style="position:absolute;left:19008;top:12977;width:4484;height: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UpccQAAADcAAAADwAAAGRycy9kb3ducmV2LnhtbESP3YrCMBSE7wXfIRzBG9F0XfCnGmUR&#10;BFm88O8Bjs2xLW1OShNt9enNwoKXw8x8wyzXrSnFg2qXW1bwNYpAECdW55wquJy3wxkI55E1lpZJ&#10;wZMcrFfdzhJjbRs+0uPkUxEg7GJUkHlfxVK6JCODbmQr4uDdbG3QB1mnUtfYBLgp5TiKJtJgzmEh&#10;w4o2GSXF6W4UNMXruC/04Ddgd3d/Psxn2+tcqX6v/VmA8NT6T/i/vdMKvqdj+DsTjoBc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hSlx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73" o:spid="_x0000_s1289" type="#_x0000_t32" style="position:absolute;left:19008;top:17389;width:4617;height: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mM6sQAAADcAAAADwAAAGRycy9kb3ducmV2LnhtbESP0YrCMBRE3wX/IVzBF1nTXcHVapRl&#10;QRDxQet+wN3m2pY2N6WJtvr1RhB8HGbmDLNcd6YSV2pcYVnB5zgCQZxaXXCm4O+0+ZiBcB5ZY2WZ&#10;FNzIwXrV7y0x1rblI10Tn4kAYRejgtz7OpbSpTkZdGNbEwfvbBuDPsgmk7rBNsBNJb+iaCoNFhwW&#10;cqzpN6e0TC5GQVvej/tSj3YBu73402E+2/zPlRoOup8FCE+df4df7a1WMPmewP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Yzq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74" o:spid="_x0000_s1290" type="#_x0000_t32" style="position:absolute;left:19008;top:21861;width:4617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441MUAAADcAAAADwAAAGRycy9kb3ducmV2LnhtbESPQUvDQBSE74L/YXlCL2I3bYKR2G2R&#10;llKvTUX09sw+k2D2bcjbtum/dwWhx2Hmm2EWq9F16kSDtJ4NzKYJKOLK25ZrA2+H7cMTKAnIFjvP&#10;ZOBCAqvl7c0CC+vPvKdTGWoVS1gKNNCE0BdaS9WQQ5n6njh6335wGKIcam0HPMdy1+l5kjxqhy3H&#10;hQZ7WjdU/ZRHZyANmcz32Ucu5Wf9dW83aSrvO2Mmd+PLM6hAY7iG/+lXG7k8g78z8Qj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441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375" o:spid="_x0000_s1291" type="#_x0000_t32" style="position:absolute;left:18718;top:26272;width:4840;height: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KdT8UAAADcAAAADwAAAGRycy9kb3ducmV2LnhtbESPQWvCQBSE70L/w/IKXqRuarSW6CrF&#10;IvVqWkp7e2Zfk9Ds25C31fjv3YLgcZj5ZpjluneNOlIntWcDj+MEFHHhbc2lgY/37cMzKAnIFhvP&#10;ZOBMAuvV3WCJmfUn3tMxD6WKJSwZGqhCaDOtpajIoYx9Sxy9H985DFF2pbYdnmK5a/QkSZ60w5rj&#10;QoUtbSoqfvM/ZyANU5nsp19zyb/Lw8i+pql8vhkzvO9fFqAC9eEWvtI7G7n5DP7PxCOgV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KdT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376" o:spid="_x0000_s1292" type="#_x0000_t32" style="position:absolute;left:18718;top:30761;width:48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ADOMQAAADcAAAADwAAAGRycy9kb3ducmV2LnhtbESPQWvCQBSE74X+h+UJXopuakQldZVS&#10;Ke3VtIjentnXJJh9G/K2mv77riB4HGa+GWa57l2jztRJ7dnA8zgBRVx4W3Np4PvrfbQAJQHZYuOZ&#10;DPyRwHr1+LDEzPoLb+mch1LFEpYMDVQhtJnWUlTkUMa+JY7ej+8chii7UtsOL7HcNXqSJDPtsOa4&#10;UGFLbxUVp/zXGUjDVCbb6X4u+aE8PtlNmsruw5jhoH99ARWoD/fwjf60kZvP4HomHgG9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AM4xAAAANwAAAAPAAAAAAAAAAAA&#10;AAAAAKECAABkcnMvZG93bnJldi54bWxQSwUGAAAAAAQABAD5AAAAkgMAAAAA&#10;" strokecolor="black [3200]" strokeweight=".5pt">
                  <v:stroke endarrow="block" joinstyle="miter"/>
                </v:shape>
                <v:oval id="Oval 377" o:spid="_x0000_s1293" style="position:absolute;left:11395;top:33267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ENMUA&#10;AADcAAAADwAAAGRycy9kb3ducmV2LnhtbESP0WrCQBRE3wX/YbmCL1I3KkZJXcWKUp8EbT/gkr3N&#10;pmbvhuzWxH59tyD4OMzMGWa16WwlbtT40rGCyTgBQZw7XXKh4PPj8LIE4QOyxsoxKbiTh82631th&#10;pl3LZ7pdQiEihH2GCkwIdSalzw1Z9GNXE0fvyzUWQ5RNIXWDbYTbSk6TJJUWS44LBmvaGcqvlx+r&#10;IF1OZ3ua7N/S1vx2c+tP79/1SKnhoNu+ggjUhWf40T5qBbPFAv7Px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1EQ0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!|</w:t>
                        </w:r>
                      </w:p>
                    </w:txbxContent>
                  </v:textbox>
                </v:oval>
                <v:line id="Straight Connector 378" o:spid="_x0000_s1294" style="position:absolute;flip:x;visibility:visible;mso-wrap-style:square" from="6596,35172" to="11395,3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2WcrwAAADcAAAADwAAAGRycy9kb3ducmV2LnhtbERPSwrCMBDdC94hjOBOUxU/VKOIoLhS&#10;/BxgaMa02ExKE2u9vVkILh/vv9q0thQN1b5wrGA0TEAQZ04XbBTcb/vBAoQPyBpLx6TgQx42625n&#10;hal2b75Qcw1GxBD2KSrIQ6hSKX2Wk0U/dBVx5B6uthgirI3UNb5juC3lOElm0mLBsSHHinY5Zc/r&#10;yyrQ5kRy60wzHZnZfZ+ZM54OjVL9XrtdggjUhr/45z5qBZN5XBvPxCMg1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n2WcrwAAADcAAAADwAAAAAAAAAAAAAAAAChAgAA&#10;ZHJzL2Rvd25yZXYueG1sUEsFBgAAAAAEAAQA+QAAAIoDAAAAAA==&#10;" strokecolor="black [3200]" strokeweight=".5pt">
                  <v:stroke joinstyle="miter"/>
                </v:line>
                <v:shape id="Straight Arrow Connector 379" o:spid="_x0000_s1295" type="#_x0000_t32" style="position:absolute;left:18684;top:35172;width:48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+XSsUAAADcAAAADwAAAGRycy9kb3ducmV2LnhtbESPQWvCQBSE70L/w/IKXqRuakRr6irF&#10;IvVqWkq9vWZfk9Ds25C31fjv3YLgcZj5ZpjluneNOlIntWcDj+MEFHHhbc2lgY/37cMTKAnIFhvP&#10;ZOBMAuvV3WCJmfUn3tMxD6WKJSwZGqhCaDOtpajIoYx9Sxy9H985DFF2pbYdnmK5a/QkSWbaYc1x&#10;ocKWNhUVv/mfM5CGqUz206+55Ifye2Rf01Q+34wZ3vcvz6AC9eEWvtI7G7n5Av7PxCOgV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+XSsUAAADcAAAADwAAAAAAAAAA&#10;AAAAAAChAgAAZHJzL2Rvd25yZXYueG1sUEsFBgAAAAAEAAQA+QAAAJM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C1386" w:rsidRDefault="00AC1386" w:rsidP="00AC1386"/>
    <w:p w:rsidR="00AC1386" w:rsidRDefault="00AC1386" w:rsidP="00AC1386"/>
    <w:p w:rsidR="00AC1386" w:rsidRDefault="00AC1386" w:rsidP="00AC1386"/>
    <w:p w:rsidR="00AC1386" w:rsidRDefault="00AC1386" w:rsidP="00AC1386"/>
    <w:p w:rsidR="00AC1386" w:rsidRDefault="00AC1386" w:rsidP="00AC1386">
      <w:r w:rsidRPr="00AC1386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165DAB" wp14:editId="57145564">
                <wp:simplePos x="0" y="0"/>
                <wp:positionH relativeFrom="margin">
                  <wp:posOffset>3543300</wp:posOffset>
                </wp:positionH>
                <wp:positionV relativeFrom="paragraph">
                  <wp:posOffset>209630</wp:posOffset>
                </wp:positionV>
                <wp:extent cx="2719689" cy="1716926"/>
                <wp:effectExtent l="0" t="0" r="43180" b="17145"/>
                <wp:wrapNone/>
                <wp:docPr id="408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9689" cy="1716926"/>
                          <a:chOff x="6341319" y="352"/>
                          <a:chExt cx="2719689" cy="1716926"/>
                        </a:xfrm>
                      </wpg:grpSpPr>
                      <wps:wsp>
                        <wps:cNvPr id="409" name="Rectangle 409"/>
                        <wps:cNvSpPr/>
                        <wps:spPr>
                          <a:xfrm>
                            <a:off x="6341319" y="352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&lt;LOGIC&gt;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Oval 410"/>
                        <wps:cNvSpPr/>
                        <wps:spPr>
                          <a:xfrm>
                            <a:off x="7489833" y="1336250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Elbow Connector 411"/>
                        <wps:cNvCnPr>
                          <a:stCxn id="409" idx="2"/>
                          <a:endCxn id="413" idx="1"/>
                        </wps:cNvCnPr>
                        <wps:spPr>
                          <a:xfrm rot="16200000" flipH="1">
                            <a:off x="6991581" y="161724"/>
                            <a:ext cx="367996" cy="6358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Arrow Connector 412"/>
                        <wps:cNvCnPr>
                          <a:stCxn id="413" idx="3"/>
                        </wps:cNvCnPr>
                        <wps:spPr>
                          <a:xfrm>
                            <a:off x="8222448" y="663644"/>
                            <a:ext cx="838560" cy="10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7493501" y="515996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TERMINO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Elbow Connector 414"/>
                        <wps:cNvCnPr>
                          <a:stCxn id="410" idx="2"/>
                        </wps:cNvCnPr>
                        <wps:spPr>
                          <a:xfrm rot="10800000">
                            <a:off x="7002875" y="673690"/>
                            <a:ext cx="486959" cy="8530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Elbow Connector 415"/>
                        <wps:cNvCnPr>
                          <a:endCxn id="410" idx="6"/>
                        </wps:cNvCnPr>
                        <wps:spPr>
                          <a:xfrm rot="5400000">
                            <a:off x="8035960" y="856510"/>
                            <a:ext cx="853074" cy="4874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Oval 416"/>
                        <wps:cNvSpPr/>
                        <wps:spPr>
                          <a:xfrm>
                            <a:off x="7486425" y="920116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Connector 417"/>
                        <wps:cNvCnPr/>
                        <wps:spPr>
                          <a:xfrm flipH="1">
                            <a:off x="7006541" y="1110630"/>
                            <a:ext cx="479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Arrow Connector 418"/>
                        <wps:cNvCnPr>
                          <a:endCxn id="416" idx="6"/>
                        </wps:cNvCnPr>
                        <wps:spPr>
                          <a:xfrm flipH="1">
                            <a:off x="8215372" y="1110630"/>
                            <a:ext cx="4840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65DAB" id="Group 245" o:spid="_x0000_s1296" style="position:absolute;margin-left:279pt;margin-top:16.5pt;width:214.15pt;height:135.2pt;z-index:251665408;mso-position-horizontal-relative:margin;mso-position-vertical-relative:text" coordorigin="63413,3" coordsize="27196,1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">
                <v:rect id="Rectangle 409" o:spid="_x0000_s1297" style="position:absolute;left:63413;top:3;width:1032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y2wsMA&#10;AADcAAAADwAAAGRycy9kb3ducmV2LnhtbESP0WoCMRRE3wv+Q7iCbzVrkdKuRhGpIH2odO0HXDbX&#10;zeLmJiZR179vBMHHYWbOMPNlbztxoRBbxwom4wIEce10y42Cv/3m9QNETMgaO8ek4EYRlovByxxL&#10;7a78S5cqNSJDOJaowKTkSyljbchiHDtPnL2DCxZTlqGROuA1w20n34riXVpsOS8Y9LQ2VB+rs1Xg&#10;w8rvzJfZb/qfsP1uzlVrTjelRsN+NQORqE/P8KO91QqmxSfcz+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y2wsMAAADcAAAADwAAAAAAAAAAAAAAAACYAgAAZHJzL2Rv&#10;d25yZXYueG1sUEsFBgAAAAAEAAQA9QAAAIg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&lt;LOGIC&gt;</w:t>
                        </w:r>
                      </w:p>
                    </w:txbxContent>
                  </v:textbox>
                </v:rect>
                <v:oval id="Oval 410" o:spid="_x0000_s1298" style="position:absolute;left:74898;top:13362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j0hcIA&#10;AADcAAAADwAAAGRycy9kb3ducmV2LnhtbERP3WrCMBS+F3yHcARvhqZ1s0hnFCfKvBLUPcChOWs6&#10;m5PSZLbu6ZcLwcuP73+57m0tbtT6yrGCdJqAIC6crrhU8HXZTxYgfEDWWDsmBXfysF4NB0vMtev4&#10;RLdzKEUMYZ+jAhNCk0vpC0MW/dQ1xJH7dq3FEGFbSt1iF8NtLWdJkkmLFccGgw1tDRXX869VkC1m&#10;rztKdx9ZZ/76ufXHz5/mRanxqN+8gwjUh6f44T5oBW9pnB/Px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PSF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-</w:t>
                        </w:r>
                      </w:p>
                    </w:txbxContent>
                  </v:textbox>
                </v:oval>
                <v:shape id="Elbow Connector 411" o:spid="_x0000_s1299" type="#_x0000_t33" style="position:absolute;left:69916;top:1616;width:3680;height:63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bN8QAAADcAAAADwAAAGRycy9kb3ducmV2LnhtbESPQYvCMBSE74L/ITxhb5pWXCnVKCII&#10;Cx5kVaTeHs2zLW1eSpPV+u83guBxmJlvmOW6N424U+cqywriSQSCOLe64kLB+bQbJyCcR9bYWCYF&#10;T3KwXg0HS0y1ffAv3Y++EAHCLkUFpfdtKqXLSzLoJrYlDt7NdgZ9kF0hdYePADeNnEbRXBqsOCyU&#10;2NK2pLw+/hkF20uWNfWh3syT7+yQ7C9tfXtelfoa9ZsFCE+9/4Tf7R+tYBbH8DoTjo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ixs3xAAAANwAAAAPAAAAAAAAAAAA&#10;AAAAAKECAABkcnMvZG93bnJldi54bWxQSwUGAAAAAAQABAD5AAAAkgMAAAAA&#10;" strokecolor="black [3200]" strokeweight=".5pt">
                  <v:stroke endarrow="block"/>
                </v:shape>
                <v:shape id="Straight Arrow Connector 412" o:spid="_x0000_s1300" type="#_x0000_t32" style="position:absolute;left:82224;top:6636;width:8386;height:1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mA/8UAAADcAAAADwAAAGRycy9kb3ducmV2LnhtbESPQWvCQBSE7wX/w/KE3uom0kqN2QRN&#10;KdjequL5kX0mwezbmF2T9N93C4Ueh5n5hknzybRioN41lhXEiwgEcWl1w5WC0/H96RWE88gaW8uk&#10;4Jsc5NnsIcVE25G/aDj4SgQIuwQV1N53iZSurMmgW9iOOHgX2xv0QfaV1D2OAW5auYyilTTYcFio&#10;saOipvJ6uBsFI/rzeretbsXu7WM/vbS31fH0qdTjfNpuQHia/H/4r73XCp7jJ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mA/8UAAADcAAAADwAAAAAAAAAA&#10;AAAAAAChAgAAZHJzL2Rvd25yZXYueG1sUEsFBgAAAAAEAAQA+QAAAJMDAAAAAA==&#10;" strokecolor="black [3200]" strokeweight=".5pt">
                  <v:stroke endarrow="block" joinstyle="miter"/>
                </v:shape>
                <v:rect id="Rectangle 413" o:spid="_x0000_s1301" style="position:absolute;left:74935;top:5159;width:728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0X9cMA&#10;AADcAAAADwAAAGRycy9kb3ducmV2LnhtbESP0WoCMRRE34X+Q7iFvmlWW4qsRhFRkD5UuvoBl83t&#10;ZunmJiZR179vBMHHYWbOMPNlbztxoRBbxwrGowIEce10y42C42E7nIKICVlj55gU3CjCcvEymGOp&#10;3ZV/6FKlRmQIxxIVmJR8KWWsDVmMI+eJs/frgsWUZWikDnjNcNvJSVF8Sost5wWDntaG6r/qbBX4&#10;sPJ7szGHbf8ddl/NuWrN6abU22u/moFI1Kdn+NHeaQUf43e4n8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0X9cMAAADcAAAADwAAAAAAAAAAAAAAAACYAgAAZHJzL2Rv&#10;d25yZXYueG1sUEsFBgAAAAAEAAQA9QAAAIg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TERMINO</w:t>
                        </w:r>
                      </w:p>
                    </w:txbxContent>
                  </v:textbox>
                </v:rect>
                <v:shape id="Elbow Connector 414" o:spid="_x0000_s1302" type="#_x0000_t33" style="position:absolute;left:70028;top:6736;width:4870;height:853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QW58QAAADcAAAADwAAAGRycy9kb3ducmV2LnhtbESPQWsCMRCF7wX/Q5iCt5pVtMjWKEVU&#10;9GTVUnockulm6WaybuK6/ntTKHh8vHnfmzdbdK4SLTWh9KxgOMhAEGtvSi4UfJ7WL1MQISIbrDyT&#10;ghsFWMx7TzPMjb/ygdpjLESCcMhRgY2xzqUM2pLDMPA1cfJ+fOMwJtkU0jR4TXBXyVGWvUqHJacG&#10;izUtLenf48WlN1YH5zftt+5w+XXeW/3hJrtCqf5z9/4GIlIXH8f/6a1RMB6O4W9MI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RBbnxAAAANwAAAAPAAAAAAAAAAAA&#10;AAAAAKECAABkcnMvZG93bnJldi54bWxQSwUGAAAAAAQABAD5AAAAkgMAAAAA&#10;" strokecolor="black [3200]" strokeweight=".5pt">
                  <v:stroke endarrow="block"/>
                </v:shape>
                <v:shape id="Elbow Connector 415" o:spid="_x0000_s1303" type="#_x0000_t33" style="position:absolute;left:80359;top:8564;width:8531;height:487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Pj8UAAADcAAAADwAAAGRycy9kb3ducmV2LnhtbESPQWsCMRSE74L/ITyhF9GsRUW2RhFB&#10;aHvSrQjensnrZtvNy7JJdf33plDocZiZb5jlunO1uFIbKs8KJuMMBLH2puJSwfFjN1qACBHZYO2Z&#10;FNwpwHrV7y0xN/7GB7oWsRQJwiFHBTbGJpcyaEsOw9g3xMn79K3DmGRbStPiLcFdLZ+zbC4dVpwW&#10;LDa0taS/ix+n4BL95c3Nyvf98Evvzqfa6qY4KPU06DYvICJ18T/81341CqaTGfyeS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NPj8UAAADcAAAADwAAAAAAAAAA&#10;AAAAAAChAgAAZHJzL2Rvd25yZXYueG1sUEsFBgAAAAAEAAQA+QAAAJMDAAAAAA==&#10;" strokecolor="black [3200]" strokeweight=".5pt">
                  <v:stroke endarrow="block"/>
                </v:shape>
                <v:oval id="Oval 416" o:spid="_x0000_s1304" style="position:absolute;left:74864;top:9201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3JasUA&#10;AADcAAAADwAAAGRycy9kb3ducmV2LnhtbESP0WrCQBRE34X+w3ILvhTdxNog0VVasehTodYPuGSv&#10;2Wj2bsiuJvbru0LBx2FmzjCLVW9rcaXWV44VpOMEBHHhdMWlgsPP52gGwgdkjbVjUnAjD6vl02CB&#10;uXYdf9N1H0oRIexzVGBCaHIpfWHIoh+7hjh6R9daDFG2pdQtdhFuazlJkkxarDguGGxobag47y9W&#10;QTabvG4o3Xxknfnt36z/2p6aF6WGz/37HESgPjzC/+2dVjBNM7ifi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7clq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+</w:t>
                        </w:r>
                      </w:p>
                    </w:txbxContent>
                  </v:textbox>
                </v:oval>
                <v:line id="Straight Connector 417" o:spid="_x0000_s1305" style="position:absolute;flip:x;visibility:visible;mso-wrap-style:square" from="70065,11106" to="74864,11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cqxcEAAADcAAAADwAAAGRycy9kb3ducmV2LnhtbESP0YrCMBRE3wX/IdwF3zStuCpd0yKC&#10;4pPLqh9wae6mZZub0sRa/94sCD4OM3OG2RSDbURPna8dK0hnCQji0umajYLrZT9dg/ABWWPjmBQ8&#10;yEORj0cbzLS78w/152BEhLDPUEEVQptJ6cuKLPqZa4mj9+s6iyHKzkjd4T3CbSPnSbKUFmuOCxW2&#10;tKuo/DvfrAJtTiS3zvSfqVle96X5xtOhV2ryMWy/QAQawjv8ah+1gkW6gv8z8QjI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lyrFwQAAANwAAAAPAAAAAAAAAAAAAAAA&#10;AKECAABkcnMvZG93bnJldi54bWxQSwUGAAAAAAQABAD5AAAAjwMAAAAA&#10;" strokecolor="black [3200]" strokeweight=".5pt">
                  <v:stroke joinstyle="miter"/>
                </v:line>
                <v:shape id="Straight Arrow Connector 418" o:spid="_x0000_s1306" type="#_x0000_t32" style="position:absolute;left:82153;top:11106;width:48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YaFMIAAADcAAAADwAAAGRycy9kb3ducmV2LnhtbERPTWvCQBC9C/0PywhepG40oS3RVUpL&#10;qVfTUtrbNDsmwexsyKwa/717EDw+3vdqM7hWnaiXxrOB+SwBRVx623Bl4Pvr4/EFlARki61nMnAh&#10;gc36YbTC3Poz7+hUhErFEJYcDdQhdLnWUtbkUGa+I47c3vcOQ4R9pW2P5xjuWr1IkiftsOHYUGNH&#10;bzWVh+LoDKQhk8Uu+32W4q/6n9r3NJWfT2Mm4+F1CSrQEO7im3trDWTzuDaeiUdAr6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YaFMIAAADcAAAADwAAAAAAAAAAAAAA&#10;AAChAgAAZHJzL2Rvd25yZXYueG1sUEsFBgAAAAAEAAQA+QAAAJAD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AC1386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21CC93A" wp14:editId="65607F20">
                <wp:simplePos x="0" y="0"/>
                <wp:positionH relativeFrom="column">
                  <wp:posOffset>168275</wp:posOffset>
                </wp:positionH>
                <wp:positionV relativeFrom="paragraph">
                  <wp:posOffset>208915</wp:posOffset>
                </wp:positionV>
                <wp:extent cx="2719689" cy="1716926"/>
                <wp:effectExtent l="0" t="0" r="43180" b="17145"/>
                <wp:wrapNone/>
                <wp:docPr id="419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9689" cy="1716926"/>
                          <a:chOff x="9017630" y="0"/>
                          <a:chExt cx="2719689" cy="1716926"/>
                        </a:xfrm>
                      </wpg:grpSpPr>
                      <wps:wsp>
                        <wps:cNvPr id="420" name="Rectangle 420"/>
                        <wps:cNvSpPr/>
                        <wps:spPr>
                          <a:xfrm>
                            <a:off x="9017630" y="0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&lt;TERMINO&gt;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Oval 421"/>
                        <wps:cNvSpPr/>
                        <wps:spPr>
                          <a:xfrm>
                            <a:off x="10166144" y="1335898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Elbow Connector 422"/>
                        <wps:cNvCnPr>
                          <a:stCxn id="420" idx="2"/>
                          <a:endCxn id="424" idx="1"/>
                        </wps:cNvCnPr>
                        <wps:spPr>
                          <a:xfrm rot="16200000" flipH="1">
                            <a:off x="9667892" y="161372"/>
                            <a:ext cx="367996" cy="6358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Arrow Connector 423"/>
                        <wps:cNvCnPr>
                          <a:stCxn id="424" idx="3"/>
                        </wps:cNvCnPr>
                        <wps:spPr>
                          <a:xfrm>
                            <a:off x="10898759" y="663292"/>
                            <a:ext cx="838560" cy="10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0169812" y="515644"/>
                            <a:ext cx="728947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Elbow Connector 425"/>
                        <wps:cNvCnPr>
                          <a:stCxn id="421" idx="2"/>
                        </wps:cNvCnPr>
                        <wps:spPr>
                          <a:xfrm rot="10800000">
                            <a:off x="9679186" y="673338"/>
                            <a:ext cx="486959" cy="8530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Elbow Connector 426"/>
                        <wps:cNvCnPr>
                          <a:endCxn id="421" idx="6"/>
                        </wps:cNvCnPr>
                        <wps:spPr>
                          <a:xfrm rot="5400000">
                            <a:off x="10712271" y="856158"/>
                            <a:ext cx="853074" cy="4874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Oval 427"/>
                        <wps:cNvSpPr/>
                        <wps:spPr>
                          <a:xfrm>
                            <a:off x="10162736" y="919764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Straight Connector 428"/>
                        <wps:cNvCnPr/>
                        <wps:spPr>
                          <a:xfrm flipH="1">
                            <a:off x="9682852" y="1110278"/>
                            <a:ext cx="479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Straight Arrow Connector 429"/>
                        <wps:cNvCnPr>
                          <a:endCxn id="427" idx="6"/>
                        </wps:cNvCnPr>
                        <wps:spPr>
                          <a:xfrm flipH="1">
                            <a:off x="10891683" y="1110278"/>
                            <a:ext cx="4840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1CC93A" id="Group 246" o:spid="_x0000_s1307" style="position:absolute;margin-left:13.25pt;margin-top:16.45pt;width:214.15pt;height:135.2pt;z-index:251666432;mso-position-horizontal-relative:text;mso-position-vertical-relative:text;mso-width-relative:margin;mso-height-relative:margin" coordorigin="90176" coordsize="27196,1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">
                <v:rect id="Rectangle 420" o:spid="_x0000_s1308" style="position:absolute;left:90176;width:10327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DP78A&#10;AADcAAAADwAAAGRycy9kb3ducmV2LnhtbERPzYrCMBC+C/sOYQRvmiqyLF2jiCiIBxerDzA0s02x&#10;mWSTqPXtzWHB48f3v1j1thN3CrF1rGA6KUAQ10633Ci4nHfjLxAxIWvsHJOCJ0VYLT8GCyy1e/CJ&#10;7lVqRA7hWKICk5IvpYy1IYtx4jxx5n5dsJgyDI3UAR853HZyVhSf0mLLucGgp42h+lrdrAIf1v7H&#10;bM151x/D/tDcqtb8PZUaDfv1N4hEfXqL/917rWA+y/PzmXw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40M/vwAAANwAAAAPAAAAAAAAAAAAAAAAAJgCAABkcnMvZG93bnJl&#10;di54bWxQSwUGAAAAAAQABAD1AAAAhAMAAAAA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&lt;TERMINO&gt;</w:t>
                        </w:r>
                      </w:p>
                    </w:txbxContent>
                  </v:textbox>
                </v:rect>
                <v:oval id="Oval 421" o:spid="_x0000_s1309" style="position:absolute;left:101661;top:13358;width:7289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ibo8UA&#10;AADcAAAADwAAAGRycy9kb3ducmV2LnhtbESP0WrCQBRE3wv+w3KFvhTdJK1BoquoWNqnQtUPuGSv&#10;2Wj2bsiuJu3XdwuFPg4zc4ZZrgfbiDt1vnasIJ0mIIhLp2uuFJyOr5M5CB+QNTaOScEXeVivRg9L&#10;LLTr+ZPuh1CJCGFfoAITQltI6UtDFv3UtcTRO7vOYoiyq6TusI9w28gsSXJpsea4YLClnaHyerhZ&#10;Bfk8e95Tut/mvfkeZtZ/vF3aJ6Uex8NmASLQEP7Df+13reAlS+H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Juj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&lt;&lt;</w:t>
                        </w:r>
                      </w:p>
                    </w:txbxContent>
                  </v:textbox>
                </v:oval>
                <v:shape id="Elbow Connector 422" o:spid="_x0000_s1310" type="#_x0000_t33" style="position:absolute;left:96679;top:1612;width:3680;height:63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VP/cQAAADcAAAADwAAAGRycy9kb3ducmV2LnhtbESPQYvCMBSE74L/ITxhb5paXCnVKCII&#10;Cx5kVaTeHs2zLW1eSpPV+u83guBxmJlvmOW6N424U+cqywqmkwgEcW51xYWC82k3TkA4j6yxsUwK&#10;nuRgvRoOlphq++Bfuh99IQKEXYoKSu/bVEqXl2TQTWxLHLyb7Qz6ILtC6g4fAW4aGUfRXBqsOCyU&#10;2NK2pLw+/hkF20uWNfWh3syT7+yQ7C9tfXtelfoa9ZsFCE+9/4Tf7R+tYBbH8DoTjo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NU/9xAAAANwAAAAPAAAAAAAAAAAA&#10;AAAAAKECAABkcnMvZG93bnJldi54bWxQSwUGAAAAAAQABAD5AAAAkgMAAAAA&#10;" strokecolor="black [3200]" strokeweight=".5pt">
                  <v:stroke endarrow="block"/>
                </v:shape>
                <v:shape id="Straight Arrow Connector 423" o:spid="_x0000_s1311" type="#_x0000_t32" style="position:absolute;left:108987;top:6632;width:8386;height: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nv2cUAAADcAAAADwAAAGRycy9kb3ducmV2LnhtbESPQWvCQBSE74X+h+UJ3upGW0VjNmJS&#10;CtpbVTw/ss8kmH0bs6tJ/323UOhxmJlvmGQzmEY8qHO1ZQXTSQSCuLC65lLB6fjxsgThPLLGxjIp&#10;+CYHm/T5KcFY256/6HHwpQgQdjEqqLxvYyldUZFBN7EtcfAutjPog+xKqTvsA9w0chZFC2mw5rBQ&#10;YUt5RcX1cDcKevTnVbYtb3n2vt8N8+a2OJ4+lRqPhu0ahKfB/4f/2jut4G32Cr9nwhGQ6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nv2cUAAADcAAAADwAAAAAAAAAA&#10;AAAAAAChAgAAZHJzL2Rvd25yZXYueG1sUEsFBgAAAAAEAAQA+QAAAJMDAAAAAA==&#10;" strokecolor="black [3200]" strokeweight=".5pt">
                  <v:stroke endarrow="block" joinstyle="miter"/>
                </v:shape>
                <v:rect id="Rectangle 424" o:spid="_x0000_s1312" style="position:absolute;left:101698;top:5156;width:728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hFPMIA&#10;AADcAAAADwAAAGRycy9kb3ducmV2LnhtbESP0WoCMRRE3wv+Q7iCbzWriMjWKFIqSB8UVz/gsrnd&#10;LN3cxCTq+vdGKPRxmJkzzHLd207cKMTWsYLJuABBXDvdcqPgfNq+L0DEhKyxc0wKHhRhvRq8LbHU&#10;7s5HulWpERnCsUQFJiVfShlrQxbj2Hni7P24YDFlGRqpA94z3HZyWhRzabHlvGDQ06eh+re6WgU+&#10;bPzBfJnTtt+H3XdzrVpzeSg1GvabDxCJ+vQf/mvvtILZdAavM/k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2EU8wgAAANwAAAAPAAAAAAAAAAAAAAAAAJgCAABkcnMvZG93&#10;bnJldi54bWxQSwUGAAAAAAQABAD1AAAAhwMAAAAA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FACTOR</w:t>
                        </w:r>
                      </w:p>
                    </w:txbxContent>
                  </v:textbox>
                </v:rect>
                <v:shape id="Elbow Connector 425" o:spid="_x0000_s1313" type="#_x0000_t33" style="position:absolute;left:96791;top:6733;width:4870;height:853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5wcQAAADcAAAADwAAAGRycy9kb3ducmV2LnhtbESPQWsCMRCF74X+hzAFbzWrqJStUUSq&#10;6Mm6LaXHIZlulm4m201c139vCoLHx5v3vXnzZe9q0VEbKs8KRsMMBLH2puJSwefH5vkFRIjIBmvP&#10;pOBCAZaLx4c55saf+UhdEUuRIBxyVGBjbHIpg7bkMAx9Q5y8H986jEm2pTQtnhPc1XKcZTPpsOLU&#10;YLGhtSX9W5xceuPt6Py2+9Y9rr/+Dla/u+m+VGrw1K9eQUTq4/34lt4ZBZPxFP7HJAL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ZHnBxAAAANwAAAAPAAAAAAAAAAAA&#10;AAAAAKECAABkcnMvZG93bnJldi54bWxQSwUGAAAAAAQABAD5AAAAkgMAAAAA&#10;" strokecolor="black [3200]" strokeweight=".5pt">
                  <v:stroke endarrow="block"/>
                </v:shape>
                <v:shape id="Elbow Connector 426" o:spid="_x0000_s1314" type="#_x0000_t33" style="position:absolute;left:107122;top:8561;width:8531;height:487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0bRcUAAADcAAAADwAAAGRycy9kb3ducmV2LnhtbESPQWsCMRSE70L/Q3iCF9FspRVZjVIK&#10;gu2pbkXw9kyem9XNy7JJdf33plDocZiZb5jFqnO1uFIbKs8KnscZCGLtTcWlgt33ejQDESKywdoz&#10;KbhTgNXyqbfA3Pgbb+laxFIkCIccFdgYm1zKoC05DGPfECfv5FuHMcm2lKbFW4K7Wk6ybCodVpwW&#10;LDb0bklfih+n4Bj98cO9lp9fw7NeH/a11U2xVWrQ797mICJ18T/8194YBS+TKfyeS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0bRcUAAADcAAAADwAAAAAAAAAA&#10;AAAAAAChAgAAZHJzL2Rvd25yZXYueG1sUEsFBgAAAAAEAAQA+QAAAJMDAAAAAA==&#10;" strokecolor="black [3200]" strokeweight=".5pt">
                  <v:stroke endarrow="block"/>
                </v:shape>
                <v:oval id="Oval 427" o:spid="_x0000_s1315" style="position:absolute;left:101627;top:9197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2mTMYA&#10;AADcAAAADwAAAGRycy9kb3ducmV2LnhtbESP3WrCQBSE7wu+w3IEb0Q3pm2U1FW0WOpVwZ8HOGSP&#10;2dTs2ZDdmrRP3y0IvRxm5htmue5tLW7U+sqxgtk0AUFcOF1xqeB8epssQPiArLF2TAq+ycN6NXhY&#10;Yq5dxwe6HUMpIoR9jgpMCE0upS8MWfRT1xBH7+JaiyHKtpS6xS7CbS3TJMmkxYrjgsGGXg0V1+OX&#10;VZAt0scdzXbbrDM//bP1H++fzVip0bDfvIAI1If/8L291wqe0j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2mTM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&gt;&gt;</w:t>
                        </w:r>
                      </w:p>
                    </w:txbxContent>
                  </v:textbox>
                </v:oval>
                <v:line id="Straight Connector 428" o:spid="_x0000_s1316" style="position:absolute;flip:x;visibility:visible;mso-wrap-style:square" from="96828,11102" to="101627,11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R0CrsAAADcAAAADwAAAGRycy9kb3ducmV2LnhtbERPSwrCMBDdC94hjODOpoqKVKOIoLhS&#10;/BxgaMa02ExKE2u9vVkILh/vv9p0thItNb50rGCcpCCIc6dLNgrut/1oAcIHZI2VY1LwIQ+bdb+3&#10;wky7N1+ovQYjYgj7DBUUIdSZlD4vyKJPXE0cuYdrLIYIGyN1g+8Ybis5SdO5tFhybCiwpl1B+fP6&#10;sgq0OZHcOtPOxmZ+3+fmjKdDq9Rw0G2XIAJ14S/+uY9awXQS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FZHQKuwAAANwAAAAPAAAAAAAAAAAAAAAAAKECAABk&#10;cnMvZG93bnJldi54bWxQSwUGAAAAAAQABAD5AAAAiQMAAAAA&#10;" strokecolor="black [3200]" strokeweight=".5pt">
                  <v:stroke joinstyle="miter"/>
                </v:line>
                <v:shape id="Straight Arrow Connector 429" o:spid="_x0000_s1317" type="#_x0000_t32" style="position:absolute;left:108916;top:11102;width:48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Z1MsUAAADcAAAADwAAAGRycy9kb3ducmV2LnhtbESPQUvDQBSE74L/YXmCF2k3TYKtsdtS&#10;FKnXxlLq7Zl9JsHs25C3tvHfuwXB4zAz3zDL9eg6daJBWs8GZtMEFHHlbcu1gf3by2QBSgKyxc4z&#10;GfghgfXq+mqJhfVn3tGpDLWKEJYCDTQh9IXWUjXkUKa+J47epx8chiiHWtsBzxHuOp0myb122HJc&#10;aLCnp4aqr/LbGchCLukuP86lfK8/7uxzlslha8ztzbh5BBVoDP/hv/arNZCnD3A5E4+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Z1MsUAAADcAAAADwAAAAAAAAAA&#10;AAAAAAChAgAAZHJzL2Rvd25yZXYueG1sUEsFBgAAAAAEAAQA+QAAAJM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AC1386" w:rsidRDefault="00AC1386" w:rsidP="00AC1386"/>
    <w:p w:rsidR="00AC1386" w:rsidRDefault="00AC1386" w:rsidP="00AC1386"/>
    <w:p w:rsidR="00AC1386" w:rsidRDefault="00AC1386" w:rsidP="00AC1386">
      <w:bookmarkStart w:id="0" w:name="_GoBack"/>
      <w:bookmarkEnd w:id="0"/>
    </w:p>
    <w:p w:rsidR="00AC1386" w:rsidRDefault="00AC1386" w:rsidP="00AC1386"/>
    <w:p w:rsidR="00AC1386" w:rsidRDefault="00AC1386" w:rsidP="00AC1386"/>
    <w:p w:rsidR="00AC1386" w:rsidRDefault="00373185">
      <w:r w:rsidRPr="00AC1386"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CAB85BB" wp14:editId="7B360B88">
                <wp:simplePos x="0" y="0"/>
                <wp:positionH relativeFrom="column">
                  <wp:posOffset>350322</wp:posOffset>
                </wp:positionH>
                <wp:positionV relativeFrom="paragraph">
                  <wp:posOffset>571393</wp:posOffset>
                </wp:positionV>
                <wp:extent cx="4962791" cy="975620"/>
                <wp:effectExtent l="0" t="0" r="47625" b="15240"/>
                <wp:wrapTight wrapText="bothSides">
                  <wp:wrapPolygon edited="0">
                    <wp:start x="0" y="0"/>
                    <wp:lineTo x="0" y="6750"/>
                    <wp:lineTo x="2073" y="6750"/>
                    <wp:lineTo x="2073" y="16875"/>
                    <wp:lineTo x="2902" y="20250"/>
                    <wp:lineTo x="4312" y="21516"/>
                    <wp:lineTo x="19403" y="21516"/>
                    <wp:lineTo x="19983" y="20250"/>
                    <wp:lineTo x="21724" y="18141"/>
                    <wp:lineTo x="21724" y="16875"/>
                    <wp:lineTo x="19817" y="13078"/>
                    <wp:lineTo x="2405" y="6750"/>
                    <wp:lineTo x="4478" y="6750"/>
                    <wp:lineTo x="4809" y="5906"/>
                    <wp:lineTo x="4643" y="0"/>
                    <wp:lineTo x="0" y="0"/>
                  </wp:wrapPolygon>
                </wp:wrapTight>
                <wp:docPr id="430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2791" cy="975620"/>
                          <a:chOff x="0" y="4259341"/>
                          <a:chExt cx="4962791" cy="975620"/>
                        </a:xfrm>
                      </wpg:grpSpPr>
                      <wps:wsp>
                        <wps:cNvPr id="431" name="Rectangle 431"/>
                        <wps:cNvSpPr/>
                        <wps:spPr>
                          <a:xfrm>
                            <a:off x="0" y="4259341"/>
                            <a:ext cx="1032676" cy="295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&lt;ID_VECTOR&gt;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Oval 432"/>
                        <wps:cNvSpPr/>
                        <wps:spPr>
                          <a:xfrm>
                            <a:off x="1873237" y="4848026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Oval 433"/>
                        <wps:cNvSpPr/>
                        <wps:spPr>
                          <a:xfrm>
                            <a:off x="2820506" y="4848026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Oval 434"/>
                        <wps:cNvSpPr/>
                        <wps:spPr>
                          <a:xfrm>
                            <a:off x="3894029" y="4848026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Straight Arrow Connector 435"/>
                        <wps:cNvCnPr>
                          <a:stCxn id="440" idx="6"/>
                          <a:endCxn id="432" idx="2"/>
                        </wps:cNvCnPr>
                        <wps:spPr>
                          <a:xfrm flipV="1">
                            <a:off x="1544923" y="5038540"/>
                            <a:ext cx="328314" cy="5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Straight Arrow Connector 436"/>
                        <wps:cNvCnPr>
                          <a:stCxn id="432" idx="6"/>
                          <a:endCxn id="433" idx="2"/>
                        </wps:cNvCnPr>
                        <wps:spPr>
                          <a:xfrm>
                            <a:off x="2602184" y="5038540"/>
                            <a:ext cx="2183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Straight Arrow Connector 437"/>
                        <wps:cNvCnPr>
                          <a:stCxn id="433" idx="6"/>
                          <a:endCxn id="434" idx="2"/>
                        </wps:cNvCnPr>
                        <wps:spPr>
                          <a:xfrm>
                            <a:off x="3549453" y="5038540"/>
                            <a:ext cx="3445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Elbow Connector 438"/>
                        <wps:cNvCnPr>
                          <a:stCxn id="431" idx="2"/>
                          <a:endCxn id="440" idx="2"/>
                        </wps:cNvCnPr>
                        <wps:spPr>
                          <a:xfrm rot="16200000" flipH="1">
                            <a:off x="421252" y="4649723"/>
                            <a:ext cx="489810" cy="29963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Straight Arrow Connector 439"/>
                        <wps:cNvCnPr>
                          <a:stCxn id="434" idx="6"/>
                        </wps:cNvCnPr>
                        <wps:spPr>
                          <a:xfrm flipV="1">
                            <a:off x="4622976" y="5032258"/>
                            <a:ext cx="339815" cy="62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Oval 440"/>
                        <wps:cNvSpPr/>
                        <wps:spPr>
                          <a:xfrm>
                            <a:off x="815976" y="4853933"/>
                            <a:ext cx="728947" cy="38102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386" w:rsidRDefault="00AC1386" w:rsidP="00AC13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B85BB" id="Group 249" o:spid="_x0000_s1318" style="position:absolute;margin-left:27.6pt;margin-top:45pt;width:390.75pt;height:76.8pt;z-index:-251649024;mso-position-horizontal-relative:text;mso-position-vertical-relative:text" coordorigin=",42593" coordsize="49627,9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">
                <v:rect id="Rectangle 431" o:spid="_x0000_s1319" style="position:absolute;top:42593;width:1032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wecMA&#10;AADcAAAADwAAAGRycy9kb3ducmV2LnhtbESP0WoCMRRE34X+Q7iFvmlWW4qsRhFRkD5UuvoBl83t&#10;ZunmJiZR179vBMHHYWbOMPNlbztxoRBbxwrGowIEce10y42C42E7nIKICVlj55gU3CjCcvEymGOp&#10;3ZV/6FKlRmQIxxIVmJR8KWWsDVmMI+eJs/frgsWUZWikDnjNcNvJSVF8Sost5wWDntaG6r/qbBX4&#10;sPJ7szGHbf8ddl/NuWrN6abU22u/moFI1Kdn+NHeaQUf72O4n8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ZwecMAAADcAAAADwAAAAAAAAAAAAAAAACYAgAAZHJzL2Rv&#10;d25yZXYueG1sUEsFBgAAAAAEAAQA9QAAAIgDAAAAAA==&#10;" fillcolor="white [3201]" strokecolor="black [3213]" strokeweight="1pt"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&lt;ID_VECTOR&gt;</w:t>
                        </w:r>
                      </w:p>
                    </w:txbxContent>
                  </v:textbox>
                </v:rect>
                <v:oval id="Oval 432" o:spid="_x0000_s1320" style="position:absolute;left:18732;top:48480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OTCcUA&#10;AADcAAAADwAAAGRycy9kb3ducmV2LnhtbESP0WrCQBRE3wv9h+UKvhTdGNsg0VVaUdonoeoHXLLX&#10;bDR7N2S3Jvr1bqHQx2FmzjCLVW9rcaXWV44VTMYJCOLC6YpLBcfDdjQD4QOyxtoxKbiRh9Xy+WmB&#10;uXYdf9N1H0oRIexzVGBCaHIpfWHIoh+7hjh6J9daDFG2pdQtdhFua5kmSSYtVhwXDDa0NlRc9j9W&#10;QTZLpxuabD6yztz7N+t3n+fmRanhoH+fgwjUh//wX/tLK3idpvB7Jh4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5MJ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(</w:t>
                        </w:r>
                      </w:p>
                    </w:txbxContent>
                  </v:textbox>
                </v:oval>
                <v:oval id="Oval 433" o:spid="_x0000_s1321" style="position:absolute;left:28205;top:48480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82ksUA&#10;AADcAAAADwAAAGRycy9kb3ducmV2LnhtbESP0WrCQBRE3wv9h+UKvohuNG2Q6CqtKO2TUPUDLtlr&#10;Npq9G7JbE/v13YLQx2FmzjDLdW9rcaPWV44VTCcJCOLC6YpLBafjbjwH4QOyxtoxKbiTh/Xq+WmJ&#10;uXYdf9HtEEoRIexzVGBCaHIpfWHIop+4hjh6Z9daDFG2pdQtdhFuazlLkkxarDguGGxoY6i4Hr6t&#10;gmw+S7c03b5nnfnpX63ff1yakVLDQf+2ABGoD//hR/tTK3hJU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zaS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434" o:spid="_x0000_s1322" style="position:absolute;left:38940;top:48480;width:7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au5sYA&#10;AADcAAAADwAAAGRycy9kb3ducmV2LnhtbESPzWrDMBCE74G8g9hAL6WR82eCG9kkJaE5FZr0ARZr&#10;a7m1VsZSYzdPXwUKOQ4z8w2zKQbbiAt1vnasYDZNQBCXTtdcKfg4H57WIHxA1tg4JgW/5KHIx6MN&#10;Ztr1/E6XU6hEhLDPUIEJoc2k9KUhi37qWuLofbrOYoiyq6TusI9w28h5kqTSYs1xwWBLL4bK79OP&#10;VZCu54s9zfa7tDfXYWX92+tX+6jUw2TYPoMINIR7+L991AqWiyXczs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au5s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shape id="Straight Arrow Connector 435" o:spid="_x0000_s1323" type="#_x0000_t32" style="position:absolute;left:15449;top:50385;width:3283;height: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Lp6sUAAADcAAAADwAAAGRycy9kb3ducmV2LnhtbESPQUvDQBSE70L/w/IEL2I3bVItsdtS&#10;FLHXpiL29sw+k9Ds25C3tvHfd4VCj8PMfMMsVoNr1ZF6aTwbmIwTUMSltw1XBj52bw9zUBKQLbae&#10;ycAfCayWo5sF5tafeEvHIlQqQlhyNFCH0OVaS1mTQxn7jjh6P753GKLsK217PEW4a/U0SR61w4bj&#10;Qo0dvdRUHopfZyANmUy32deTFPvq+96+pql8vhtzdzusn0EFGsI1fGlvrIEsncH/mXgE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Lp6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436" o:spid="_x0000_s1324" type="#_x0000_t32" style="position:absolute;left:26021;top:50385;width:2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anMUAAADcAAAADwAAAGRycy9kb3ducmV2LnhtbESPQWvCQBSE70L/w/IKvdVNWw1tdA0x&#10;paDeqtLzI/tMQrNvY3abxH/vCgWPw8x8wyzT0TSip87VlhW8TCMQxIXVNZcKjoev53cQziNrbCyT&#10;ggs5SFcPkyUm2g78Tf3elyJA2CWooPK+TaR0RUUG3dS2xME72c6gD7Irpe5wCHDTyNcoiqXBmsNC&#10;hS3lFRW/+z+jYED/87HOynO+/txuxnlzjg/HnVJPj2O2AOFp9Pfwf3ujFczeYridC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Ofan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437" o:spid="_x0000_s1325" type="#_x0000_t32" style="position:absolute;left:35494;top:50385;width:34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t/B8UAAADcAAAADwAAAGRycy9kb3ducmV2LnhtbESPT2vCQBTE74LfYXlCb7rpH22bukqS&#10;ImhvVen5kX1NQrNvY3abxG/vCoLHYWZ+wyzXg6lFR62rLCt4nEUgiHOrKy4UHA+b6RsI55E11pZJ&#10;wZkcrFfj0RJjbXv+pm7vCxEg7GJUUHrfxFK6vCSDbmYb4uD92tagD7ItpG6xD3BTy6coWkiDFYeF&#10;EhvKSsr/9v9GQY/+5z1NilOWfu62w7w+LQ7HL6UeJkPyAcLT4O/hW3urFbw8v8L1TDgCcnU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6t/B8UAAADcAAAADwAAAAAAAAAA&#10;AAAAAAChAgAAZHJzL2Rvd25yZXYueG1sUEsFBgAAAAAEAAQA+QAAAJMDAAAAAA==&#10;" strokecolor="black [3200]" strokeweight=".5pt">
                  <v:stroke endarrow="block" joinstyle="miter"/>
                </v:shape>
                <v:shape id="Elbow Connector 438" o:spid="_x0000_s1326" type="#_x0000_t33" style="position:absolute;left:4212;top:46497;width:4898;height:29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TuysMAAADcAAAADwAAAGRycy9kb3ducmV2LnhtbERPy4rCMBTdC/MP4Q7MTtOZUSm1qYgg&#10;DMxCfCB1d2mubWlzU5qo9e/NQnB5OO90OZhW3Kh3tWUF35MIBHFhdc2lguNhM45BOI+ssbVMCh7k&#10;YJl9jFJMtL3zjm57X4oQwi5BBZX3XSKlKyoy6Ca2Iw7cxfYGfYB9KXWP9xBuWvkTRXNpsObQUGFH&#10;64qKZn81CtanPG+bbbOax7N8G/+fuubyOCv19TmsFiA8Df4tfrn/tILpb1gbzoQjI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E7srDAAAA3AAAAA8AAAAAAAAAAAAA&#10;AAAAoQIAAGRycy9kb3ducmV2LnhtbFBLBQYAAAAABAAEAPkAAACRAwAAAAA=&#10;" strokecolor="black [3200]" strokeweight=".5pt">
                  <v:stroke endarrow="block"/>
                </v:shape>
                <v:shape id="Straight Arrow Connector 439" o:spid="_x0000_s1327" type="#_x0000_t32" style="position:absolute;left:46229;top:50322;width:3398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/j78UAAADcAAAADwAAAGRycy9kb3ducmV2LnhtbESPQUvDQBSE70L/w/IEL2I3bUK1sdtS&#10;FLHXpiL29sw+k9Ds25C3tvHfd4VCj8PMfMMsVoNr1ZF6aTwbmIwTUMSltw1XBj52bw9PoCQgW2w9&#10;k4E/ElgtRzcLzK0/8ZaORahUhLDkaKAOocu1lrImhzL2HXH0fnzvMETZV9r2eIpw1+ppksy0w4bj&#10;Qo0dvdRUHopfZyANmUy32dejFPvq+96+pql8vhtzdzusn0EFGsI1fGlvrIEsncP/mXgE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/j78UAAADcAAAADwAAAAAAAAAA&#10;AAAAAAChAgAAZHJzL2Rvd25yZXYueG1sUEsFBgAAAAAEAAQA+QAAAJMDAAAAAA==&#10;" strokecolor="black [3200]" strokeweight=".5pt">
                  <v:stroke endarrow="block" joinstyle="miter"/>
                </v:shape>
                <v:oval id="Oval 440" o:spid="_x0000_s1328" style="position:absolute;left:8159;top:48539;width:729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vbmMIA&#10;AADcAAAADwAAAGRycy9kb3ducmV2LnhtbERP3WrCMBS+F3yHcARvxkz9WZFqlE0UdyXo9gCH5th0&#10;a05KE2316c2F4OXH979cd7YSV2p86VjBeJSAIM6dLrlQ8Puze5+D8AFZY+WYFNzIw3rV7y0x067l&#10;I11PoRAxhH2GCkwIdSalzw1Z9CNXE0fu7BqLIcKmkLrBNobbSk6SJJUWS44NBmvaGMr/TxerIJ1P&#10;plsab7/S1ty7D+sP+7/6TanhoPtcgAjUhZf46f7WCmaz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+9uY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AC1386" w:rsidRDefault="00AC1386" w:rsidP="00AC138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lang w:val="en-US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w10:wrap type="tight"/>
              </v:group>
            </w:pict>
          </mc:Fallback>
        </mc:AlternateContent>
      </w:r>
      <w:r w:rsidR="00AC1386">
        <w:br w:type="page"/>
      </w:r>
    </w:p>
    <w:p w:rsidR="002F295F" w:rsidRDefault="002F295F" w:rsidP="002F295F">
      <w:pPr>
        <w:pStyle w:val="Heading2"/>
        <w:numPr>
          <w:ilvl w:val="0"/>
          <w:numId w:val="0"/>
        </w:numPr>
        <w:sectPr w:rsidR="002F295F" w:rsidSect="00AC1386">
          <w:pgSz w:w="15840" w:h="12240" w:orient="landscape"/>
          <w:pgMar w:top="720" w:right="720" w:bottom="720" w:left="720" w:header="720" w:footer="720" w:gutter="0"/>
          <w:pgNumType w:start="0"/>
          <w:cols w:space="720"/>
          <w:titlePg/>
          <w:docGrid w:linePitch="299"/>
        </w:sectPr>
      </w:pPr>
    </w:p>
    <w:p w:rsidR="00AC1386" w:rsidRDefault="002F295F" w:rsidP="002F295F">
      <w:pPr>
        <w:pStyle w:val="Heading2"/>
        <w:numPr>
          <w:ilvl w:val="0"/>
          <w:numId w:val="0"/>
        </w:numPr>
      </w:pPr>
      <w:r>
        <w:lastRenderedPageBreak/>
        <w:t xml:space="preserve">Código  </w:t>
      </w:r>
    </w:p>
    <w:p w:rsidR="00AC1386" w:rsidRDefault="00AC1386" w:rsidP="00AC1386">
      <w:pPr>
        <w:spacing w:after="0" w:line="240" w:lineRule="auto"/>
      </w:pPr>
    </w:p>
    <w:p w:rsidR="00AC1386" w:rsidRPr="002F295F" w:rsidRDefault="002F295F" w:rsidP="00AC1386">
      <w:pPr>
        <w:spacing w:after="0" w:line="240" w:lineRule="auto"/>
        <w:rPr>
          <w:lang w:val="en-US"/>
        </w:rPr>
      </w:pPr>
      <w:r>
        <w:rPr>
          <w:lang w:val="en-US"/>
        </w:rPr>
        <w:t>PROGRAM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:VARS</w:t>
      </w:r>
      <w:proofErr w:type="gramEnd"/>
      <w:r>
        <w:rPr>
          <w:lang w:val="en-US"/>
        </w:rPr>
        <w:t xml:space="preserve"> BLOQUE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C1386" w:rsidRPr="002F295F">
        <w:rPr>
          <w:lang w:val="en-US"/>
        </w:rPr>
        <w:t>{;}</w:t>
      </w:r>
    </w:p>
    <w:p w:rsidR="00AC1386" w:rsidRPr="002F295F" w:rsidRDefault="00AC1386" w:rsidP="00AC1386">
      <w:pPr>
        <w:spacing w:after="0" w:line="240" w:lineRule="auto"/>
        <w:rPr>
          <w:lang w:val="en-US"/>
        </w:rPr>
      </w:pPr>
      <w:r w:rsidRPr="002F295F">
        <w:rPr>
          <w:lang w:val="en-US"/>
        </w:rPr>
        <w:tab/>
      </w:r>
      <w:r w:rsidRPr="002F295F">
        <w:rPr>
          <w:lang w:val="en-US"/>
        </w:rPr>
        <w:tab/>
      </w:r>
      <w:r w:rsidRPr="002F295F">
        <w:rPr>
          <w:lang w:val="en-US"/>
        </w:rPr>
        <w:tab/>
        <w:t>;</w:t>
      </w:r>
    </w:p>
    <w:p w:rsidR="00AC1386" w:rsidRPr="002F295F" w:rsidRDefault="00AC1386" w:rsidP="00AC1386">
      <w:pPr>
        <w:spacing w:after="0" w:line="240" w:lineRule="auto"/>
        <w:rPr>
          <w:lang w:val="en-US"/>
        </w:rPr>
      </w:pPr>
      <w:r w:rsidRPr="002F295F">
        <w:rPr>
          <w:lang w:val="en-US"/>
        </w:rPr>
        <w:tab/>
      </w:r>
      <w:r w:rsidRPr="002F295F">
        <w:rPr>
          <w:lang w:val="en-US"/>
        </w:rPr>
        <w:tab/>
      </w:r>
      <w:r w:rsidRPr="002F295F">
        <w:rPr>
          <w:lang w:val="en-US"/>
        </w:rPr>
        <w:tab/>
      </w:r>
    </w:p>
    <w:p w:rsidR="00AC1386" w:rsidRPr="002F295F" w:rsidRDefault="00AC1386" w:rsidP="00AC1386">
      <w:pPr>
        <w:spacing w:after="0" w:line="240" w:lineRule="auto"/>
        <w:rPr>
          <w:lang w:val="en-US"/>
        </w:rPr>
      </w:pPr>
      <w:r w:rsidRPr="002F295F">
        <w:rPr>
          <w:lang w:val="en-US"/>
        </w:rPr>
        <w:t>VARS</w:t>
      </w:r>
      <w:r w:rsidRPr="002F295F">
        <w:rPr>
          <w:lang w:val="en-US"/>
        </w:rPr>
        <w:tab/>
      </w:r>
      <w:r w:rsidRPr="002F295F">
        <w:rPr>
          <w:lang w:val="en-US"/>
        </w:rPr>
        <w:tab/>
      </w:r>
      <w:r w:rsidR="002F295F">
        <w:rPr>
          <w:lang w:val="en-US"/>
        </w:rPr>
        <w:tab/>
      </w:r>
      <w:proofErr w:type="gramStart"/>
      <w:r w:rsidRPr="002F295F">
        <w:rPr>
          <w:lang w:val="en-US"/>
        </w:rPr>
        <w:t>:entity</w:t>
      </w:r>
      <w:proofErr w:type="gramEnd"/>
      <w:r w:rsidRPr="002F295F">
        <w:rPr>
          <w:lang w:val="en-US"/>
        </w:rPr>
        <w:t xml:space="preserve"> ID is port '(' VAR1 ')' end ID ';'</w:t>
      </w:r>
      <w:r w:rsidRPr="002F295F">
        <w:rPr>
          <w:lang w:val="en-US"/>
        </w:rPr>
        <w:tab/>
      </w:r>
      <w:r w:rsidRPr="002F295F">
        <w:rPr>
          <w:lang w:val="en-US"/>
        </w:rPr>
        <w:tab/>
        <w:t>{;}</w:t>
      </w:r>
    </w:p>
    <w:p w:rsidR="00AC1386" w:rsidRPr="002F295F" w:rsidRDefault="00AC1386" w:rsidP="00AC1386">
      <w:pPr>
        <w:spacing w:after="0" w:line="240" w:lineRule="auto"/>
        <w:rPr>
          <w:lang w:val="en-US"/>
        </w:rPr>
      </w:pPr>
      <w:r w:rsidRPr="002F295F">
        <w:rPr>
          <w:lang w:val="en-US"/>
        </w:rPr>
        <w:tab/>
      </w:r>
      <w:r w:rsidRPr="002F295F">
        <w:rPr>
          <w:lang w:val="en-US"/>
        </w:rPr>
        <w:tab/>
      </w:r>
      <w:r w:rsidRPr="002F295F">
        <w:rPr>
          <w:lang w:val="en-US"/>
        </w:rPr>
        <w:tab/>
        <w:t>;</w:t>
      </w:r>
    </w:p>
    <w:p w:rsidR="00AC1386" w:rsidRPr="002F295F" w:rsidRDefault="00AC1386" w:rsidP="00AC1386">
      <w:pPr>
        <w:spacing w:after="0" w:line="240" w:lineRule="auto"/>
        <w:rPr>
          <w:lang w:val="en-US"/>
        </w:rPr>
      </w:pPr>
    </w:p>
    <w:p w:rsidR="00AC1386" w:rsidRPr="002F295F" w:rsidRDefault="00AC1386" w:rsidP="00AC1386">
      <w:pPr>
        <w:spacing w:after="0" w:line="240" w:lineRule="auto"/>
        <w:rPr>
          <w:lang w:val="en-US"/>
        </w:rPr>
      </w:pPr>
      <w:r w:rsidRPr="002F295F">
        <w:rPr>
          <w:lang w:val="en-US"/>
        </w:rPr>
        <w:t>VAR1</w:t>
      </w:r>
      <w:r w:rsidRPr="002F295F">
        <w:rPr>
          <w:lang w:val="en-US"/>
        </w:rPr>
        <w:tab/>
      </w:r>
      <w:r w:rsidRPr="002F295F">
        <w:rPr>
          <w:lang w:val="en-US"/>
        </w:rPr>
        <w:tab/>
      </w:r>
      <w:r w:rsidR="002F295F">
        <w:rPr>
          <w:lang w:val="en-US"/>
        </w:rPr>
        <w:tab/>
      </w:r>
      <w:proofErr w:type="gramStart"/>
      <w:r w:rsidRPr="002F295F">
        <w:rPr>
          <w:lang w:val="en-US"/>
        </w:rPr>
        <w:t>:VAR</w:t>
      </w:r>
      <w:proofErr w:type="gramEnd"/>
      <w:r w:rsidRPr="002F295F">
        <w:rPr>
          <w:lang w:val="en-US"/>
        </w:rPr>
        <w:tab/>
      </w:r>
      <w:r w:rsidRPr="002F295F">
        <w:rPr>
          <w:lang w:val="en-US"/>
        </w:rPr>
        <w:tab/>
      </w:r>
      <w:r w:rsidRPr="002F295F">
        <w:rPr>
          <w:lang w:val="en-US"/>
        </w:rPr>
        <w:tab/>
      </w:r>
      <w:r w:rsidRPr="002F295F">
        <w:rPr>
          <w:lang w:val="en-US"/>
        </w:rPr>
        <w:tab/>
      </w:r>
      <w:r w:rsidRPr="002F295F">
        <w:rPr>
          <w:lang w:val="en-US"/>
        </w:rPr>
        <w:tab/>
      </w:r>
      <w:r w:rsidRPr="002F295F">
        <w:rPr>
          <w:lang w:val="en-US"/>
        </w:rPr>
        <w:tab/>
        <w:t>{;}</w:t>
      </w:r>
    </w:p>
    <w:p w:rsidR="00AC1386" w:rsidRPr="002F295F" w:rsidRDefault="00AC1386" w:rsidP="00AC1386">
      <w:pPr>
        <w:spacing w:after="0" w:line="240" w:lineRule="auto"/>
        <w:rPr>
          <w:lang w:val="en-US"/>
        </w:rPr>
      </w:pPr>
      <w:r w:rsidRPr="002F295F">
        <w:rPr>
          <w:lang w:val="en-US"/>
        </w:rPr>
        <w:tab/>
      </w:r>
      <w:r w:rsidRPr="002F295F">
        <w:rPr>
          <w:lang w:val="en-US"/>
        </w:rPr>
        <w:tab/>
      </w:r>
      <w:r w:rsidRPr="002F295F">
        <w:rPr>
          <w:lang w:val="en-US"/>
        </w:rPr>
        <w:tab/>
        <w:t>|VAR VAR1</w:t>
      </w:r>
      <w:r w:rsidRPr="002F295F">
        <w:rPr>
          <w:lang w:val="en-US"/>
        </w:rPr>
        <w:tab/>
      </w:r>
      <w:r w:rsidRPr="002F295F">
        <w:rPr>
          <w:lang w:val="en-US"/>
        </w:rPr>
        <w:tab/>
      </w:r>
      <w:r w:rsidRPr="002F295F">
        <w:rPr>
          <w:lang w:val="en-US"/>
        </w:rPr>
        <w:tab/>
      </w:r>
      <w:r w:rsidRPr="002F295F">
        <w:rPr>
          <w:lang w:val="en-US"/>
        </w:rPr>
        <w:tab/>
      </w:r>
      <w:r w:rsidRPr="002F295F">
        <w:rPr>
          <w:lang w:val="en-US"/>
        </w:rPr>
        <w:tab/>
        <w:t>{;}</w:t>
      </w:r>
    </w:p>
    <w:p w:rsidR="00AC1386" w:rsidRPr="002F295F" w:rsidRDefault="00AC1386" w:rsidP="00AC1386">
      <w:pPr>
        <w:spacing w:after="0" w:line="240" w:lineRule="auto"/>
        <w:rPr>
          <w:lang w:val="en-US"/>
        </w:rPr>
      </w:pPr>
      <w:r w:rsidRPr="002F295F">
        <w:rPr>
          <w:lang w:val="en-US"/>
        </w:rPr>
        <w:tab/>
      </w:r>
      <w:r w:rsidRPr="002F295F">
        <w:rPr>
          <w:lang w:val="en-US"/>
        </w:rPr>
        <w:tab/>
      </w:r>
      <w:r w:rsidRPr="002F295F">
        <w:rPr>
          <w:lang w:val="en-US"/>
        </w:rPr>
        <w:tab/>
        <w:t>;</w:t>
      </w:r>
    </w:p>
    <w:p w:rsidR="00AC1386" w:rsidRPr="002F295F" w:rsidRDefault="00AC1386" w:rsidP="00AC1386">
      <w:pPr>
        <w:spacing w:after="0" w:line="240" w:lineRule="auto"/>
        <w:rPr>
          <w:lang w:val="en-US"/>
        </w:rPr>
      </w:pPr>
      <w:r w:rsidRPr="002F295F">
        <w:rPr>
          <w:lang w:val="en-US"/>
        </w:rPr>
        <w:tab/>
      </w:r>
      <w:r w:rsidRPr="002F295F">
        <w:rPr>
          <w:lang w:val="en-US"/>
        </w:rPr>
        <w:tab/>
      </w:r>
      <w:r w:rsidRPr="002F295F">
        <w:rPr>
          <w:lang w:val="en-US"/>
        </w:rPr>
        <w:tab/>
      </w:r>
    </w:p>
    <w:p w:rsidR="00AC1386" w:rsidRDefault="00AC1386" w:rsidP="00AC1386">
      <w:pPr>
        <w:spacing w:after="0" w:line="240" w:lineRule="auto"/>
      </w:pPr>
      <w:r>
        <w:t>VAR</w:t>
      </w:r>
      <w:r>
        <w:tab/>
      </w:r>
      <w:r>
        <w:tab/>
      </w:r>
      <w:r>
        <w:tab/>
      </w:r>
      <w:proofErr w:type="gramStart"/>
      <w:r>
        <w:t>:ID</w:t>
      </w:r>
      <w:proofErr w:type="gramEnd"/>
      <w:r>
        <w:t xml:space="preserve"> ':' INOUT TIPO ';'</w:t>
      </w:r>
      <w:r>
        <w:tab/>
      </w:r>
      <w:r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;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</w:r>
    </w:p>
    <w:p w:rsidR="00AC1386" w:rsidRDefault="00AC1386" w:rsidP="00AC1386">
      <w:pPr>
        <w:spacing w:after="0" w:line="240" w:lineRule="auto"/>
      </w:pPr>
      <w:r>
        <w:t>INOUT</w:t>
      </w:r>
      <w:r>
        <w:tab/>
      </w:r>
      <w:r>
        <w:tab/>
      </w:r>
      <w:r w:rsidR="002F295F">
        <w:tab/>
      </w:r>
      <w:proofErr w:type="gramStart"/>
      <w:r>
        <w:t>:in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|</w:t>
      </w:r>
      <w:proofErr w:type="spellStart"/>
      <w:r>
        <w:t>out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|</w:t>
      </w:r>
      <w:proofErr w:type="spellStart"/>
      <w:r>
        <w:t>signal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;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</w:r>
    </w:p>
    <w:p w:rsidR="00AC1386" w:rsidRDefault="00AC1386" w:rsidP="00AC1386">
      <w:pPr>
        <w:spacing w:after="0" w:line="240" w:lineRule="auto"/>
      </w:pPr>
      <w:r>
        <w:t>TIPO</w:t>
      </w:r>
      <w:r>
        <w:tab/>
      </w:r>
      <w:r>
        <w:tab/>
      </w:r>
      <w:r w:rsidR="002F295F">
        <w:tab/>
      </w:r>
      <w:proofErr w:type="gramStart"/>
      <w:r>
        <w:t>:vector</w:t>
      </w:r>
      <w:proofErr w:type="gramEnd"/>
      <w:r>
        <w:t xml:space="preserve"> '(' CTE_INT ')'</w:t>
      </w:r>
      <w:r>
        <w:tab/>
      </w:r>
      <w:r>
        <w:tab/>
      </w:r>
      <w:r>
        <w:tab/>
      </w:r>
      <w:r>
        <w:tab/>
        <w:t>{;}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 w:rsidRPr="00AC1386">
        <w:rPr>
          <w:lang w:val="en-US"/>
        </w:rPr>
        <w:t>|bit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{;}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;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>BLOQUE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proofErr w:type="gramStart"/>
      <w:r w:rsidRPr="00AC1386">
        <w:rPr>
          <w:lang w:val="en-US"/>
        </w:rPr>
        <w:t>:architecture</w:t>
      </w:r>
      <w:proofErr w:type="gramEnd"/>
      <w:r w:rsidRPr="00AC1386">
        <w:rPr>
          <w:lang w:val="en-US"/>
        </w:rPr>
        <w:t xml:space="preserve"> ID of ID is begin ESTATUTO1 end ID ';'</w:t>
      </w:r>
      <w:r w:rsidRPr="00AC1386">
        <w:rPr>
          <w:lang w:val="en-US"/>
        </w:rPr>
        <w:tab/>
        <w:t>{;}</w:t>
      </w:r>
    </w:p>
    <w:p w:rsidR="00AC1386" w:rsidRDefault="00AC1386" w:rsidP="00AC1386">
      <w:pPr>
        <w:spacing w:after="0" w:line="240" w:lineRule="auto"/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>
        <w:t>;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</w:r>
    </w:p>
    <w:p w:rsidR="00AC1386" w:rsidRDefault="00AC1386" w:rsidP="00AC1386">
      <w:pPr>
        <w:spacing w:after="0" w:line="240" w:lineRule="auto"/>
      </w:pPr>
      <w:r>
        <w:t>ESTATUTO1</w:t>
      </w:r>
      <w:r>
        <w:tab/>
      </w:r>
      <w:r w:rsidR="002F295F">
        <w:tab/>
      </w:r>
      <w:proofErr w:type="gramStart"/>
      <w:r>
        <w:t>:ESTATUTO</w:t>
      </w:r>
      <w:proofErr w:type="gramEnd"/>
      <w:r>
        <w:tab/>
      </w:r>
      <w:r>
        <w:tab/>
      </w:r>
      <w:r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|ESTATUTO ESTATUTO1</w:t>
      </w:r>
      <w:r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;</w:t>
      </w:r>
      <w:r>
        <w:tab/>
      </w:r>
      <w:r>
        <w:tab/>
      </w:r>
    </w:p>
    <w:p w:rsidR="00AC1386" w:rsidRDefault="00AC1386" w:rsidP="00AC1386">
      <w:pPr>
        <w:spacing w:after="0" w:line="240" w:lineRule="auto"/>
      </w:pPr>
      <w:r>
        <w:t>ESTATUTO</w:t>
      </w:r>
      <w:r>
        <w:tab/>
      </w:r>
      <w:r w:rsidR="002F295F">
        <w:tab/>
      </w:r>
      <w:proofErr w:type="gramStart"/>
      <w:r>
        <w:t>:ASIGNACION</w:t>
      </w:r>
      <w:proofErr w:type="gramEnd"/>
      <w:r>
        <w:tab/>
      </w:r>
      <w:r w:rsidR="002F295F">
        <w:tab/>
      </w:r>
      <w:r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|CONDIF</w:t>
      </w:r>
      <w:r>
        <w:tab/>
      </w:r>
      <w:r>
        <w:tab/>
      </w:r>
      <w:r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|CONDCASE</w:t>
      </w:r>
      <w:r>
        <w:tab/>
      </w:r>
      <w:r>
        <w:tab/>
      </w:r>
      <w:r w:rsidR="002F295F"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;</w:t>
      </w:r>
    </w:p>
    <w:p w:rsidR="00AC1386" w:rsidRDefault="00AC1386" w:rsidP="00AC1386">
      <w:pPr>
        <w:spacing w:after="0" w:line="240" w:lineRule="auto"/>
      </w:pPr>
    </w:p>
    <w:p w:rsidR="00AC1386" w:rsidRDefault="00AC1386" w:rsidP="00AC1386">
      <w:pPr>
        <w:spacing w:after="0" w:line="240" w:lineRule="auto"/>
      </w:pPr>
      <w:r>
        <w:t>ASIGNACION</w:t>
      </w:r>
      <w:r w:rsidR="002F295F">
        <w:tab/>
      </w:r>
      <w:r>
        <w:tab/>
      </w:r>
      <w:proofErr w:type="gramStart"/>
      <w:r>
        <w:t>:ID</w:t>
      </w:r>
      <w:proofErr w:type="gramEnd"/>
      <w:r>
        <w:t xml:space="preserve"> '=' EXP ';'</w:t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updateSymbolVal</w:t>
      </w:r>
      <w:proofErr w:type="spellEnd"/>
      <w:r>
        <w:t>($1,$3);}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 w:rsidRPr="00AC1386">
        <w:rPr>
          <w:lang w:val="en-US"/>
        </w:rPr>
        <w:t>;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>CONDIF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="002F295F">
        <w:rPr>
          <w:lang w:val="en-US"/>
        </w:rPr>
        <w:tab/>
      </w:r>
      <w:proofErr w:type="gramStart"/>
      <w:r w:rsidRPr="00AC1386">
        <w:rPr>
          <w:lang w:val="en-US"/>
        </w:rPr>
        <w:t>:IF</w:t>
      </w:r>
      <w:proofErr w:type="gramEnd"/>
      <w:r w:rsidRPr="00AC1386">
        <w:rPr>
          <w:lang w:val="en-US"/>
        </w:rPr>
        <w:t xml:space="preserve"> '(' EXPRESION ')' THEN ESTATUTO1 end IF ';'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{;}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|IF '(' EXPRESION ')' THEN ESTATUTO1 ELSE ESTATUTO1 end IF ';'</w:t>
      </w:r>
      <w:r w:rsidRPr="00AC1386">
        <w:rPr>
          <w:lang w:val="en-US"/>
        </w:rPr>
        <w:tab/>
        <w:t>{;}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;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>CONDCASE</w:t>
      </w:r>
      <w:r w:rsidRPr="00AC1386">
        <w:rPr>
          <w:lang w:val="en-US"/>
        </w:rPr>
        <w:tab/>
      </w:r>
      <w:r w:rsidR="002F295F">
        <w:rPr>
          <w:lang w:val="en-US"/>
        </w:rPr>
        <w:tab/>
      </w:r>
      <w:proofErr w:type="gramStart"/>
      <w:r w:rsidRPr="00AC1386">
        <w:rPr>
          <w:lang w:val="en-US"/>
        </w:rPr>
        <w:t>:CASE</w:t>
      </w:r>
      <w:proofErr w:type="gramEnd"/>
      <w:r w:rsidRPr="00AC1386">
        <w:rPr>
          <w:lang w:val="en-US"/>
        </w:rPr>
        <w:t xml:space="preserve"> ID is CONDCASE1 end CASE '</w:t>
      </w:r>
      <w:r w:rsidR="002F295F">
        <w:rPr>
          <w:lang w:val="en-US"/>
        </w:rPr>
        <w:t>;'</w:t>
      </w:r>
      <w:r w:rsidR="002F295F">
        <w:rPr>
          <w:lang w:val="en-US"/>
        </w:rPr>
        <w:tab/>
      </w:r>
      <w:r w:rsidR="002F295F">
        <w:rPr>
          <w:lang w:val="en-US"/>
        </w:rPr>
        <w:tab/>
      </w:r>
      <w:r w:rsidRPr="00AC1386">
        <w:rPr>
          <w:lang w:val="en-US"/>
        </w:rPr>
        <w:t>{;}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;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>CONDCASE1</w:t>
      </w:r>
      <w:r w:rsidRPr="00AC1386">
        <w:rPr>
          <w:lang w:val="en-US"/>
        </w:rPr>
        <w:tab/>
      </w:r>
      <w:r w:rsidR="002F295F">
        <w:rPr>
          <w:lang w:val="en-US"/>
        </w:rPr>
        <w:tab/>
      </w:r>
      <w:proofErr w:type="gramStart"/>
      <w:r w:rsidRPr="00AC1386">
        <w:rPr>
          <w:lang w:val="en-US"/>
        </w:rPr>
        <w:t>:WHEN</w:t>
      </w:r>
      <w:proofErr w:type="gramEnd"/>
      <w:r w:rsidRPr="00AC1386">
        <w:rPr>
          <w:lang w:val="en-US"/>
        </w:rPr>
        <w:t xml:space="preserve"> bit ':' ESTATUTO1 BREAK ';'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="002F295F">
        <w:rPr>
          <w:lang w:val="en-US"/>
        </w:rPr>
        <w:tab/>
      </w:r>
      <w:r w:rsidRPr="00AC1386">
        <w:rPr>
          <w:lang w:val="en-US"/>
        </w:rPr>
        <w:t>{;}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|WHEN vector ':' ESTATUTO1 BREAK ';'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="002F295F">
        <w:rPr>
          <w:lang w:val="en-US"/>
        </w:rPr>
        <w:tab/>
      </w:r>
      <w:r w:rsidRPr="00AC1386">
        <w:rPr>
          <w:lang w:val="en-US"/>
        </w:rPr>
        <w:t>{;}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|WHEN OTHER ':' ESTATUTO1 BREAK ';'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{;}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|WHEN bit ':' ESTATUTO1 BREAK ';' CONDCASE1</w:t>
      </w:r>
      <w:r w:rsidRPr="00AC1386">
        <w:rPr>
          <w:lang w:val="en-US"/>
        </w:rPr>
        <w:tab/>
        <w:t>{;}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|WHEN vector ':' ESTATUTO1 BREAK ';' CONDCASE1</w:t>
      </w:r>
      <w:r w:rsidRPr="00AC1386">
        <w:rPr>
          <w:lang w:val="en-US"/>
        </w:rPr>
        <w:tab/>
        <w:t>{;}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|WHEN OTHER ':' ESTATUTO1 BREAK ';' CONDCASE1</w:t>
      </w:r>
      <w:r w:rsidRPr="00AC1386">
        <w:rPr>
          <w:lang w:val="en-US"/>
        </w:rPr>
        <w:tab/>
        <w:t>{;}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;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lastRenderedPageBreak/>
        <w:t>EXPRESION</w:t>
      </w:r>
      <w:r w:rsidRPr="00AC1386">
        <w:rPr>
          <w:lang w:val="en-US"/>
        </w:rPr>
        <w:tab/>
      </w:r>
      <w:r w:rsidR="002F295F">
        <w:rPr>
          <w:lang w:val="en-US"/>
        </w:rPr>
        <w:tab/>
      </w:r>
      <w:proofErr w:type="gramStart"/>
      <w:r w:rsidR="002F295F">
        <w:rPr>
          <w:lang w:val="en-US"/>
        </w:rPr>
        <w:t>:EXP</w:t>
      </w:r>
      <w:proofErr w:type="gramEnd"/>
      <w:r w:rsidR="002F295F">
        <w:rPr>
          <w:lang w:val="en-US"/>
        </w:rPr>
        <w:tab/>
      </w:r>
      <w:r w:rsidR="002F295F">
        <w:rPr>
          <w:lang w:val="en-US"/>
        </w:rPr>
        <w:tab/>
      </w:r>
      <w:r w:rsidR="002F295F">
        <w:rPr>
          <w:lang w:val="en-US"/>
        </w:rPr>
        <w:tab/>
      </w:r>
      <w:r w:rsidR="002F295F">
        <w:rPr>
          <w:lang w:val="en-US"/>
        </w:rPr>
        <w:tab/>
      </w:r>
      <w:r w:rsidR="002F295F">
        <w:rPr>
          <w:lang w:val="en-US"/>
        </w:rPr>
        <w:tab/>
      </w:r>
      <w:r w:rsidR="002F295F">
        <w:rPr>
          <w:lang w:val="en-US"/>
        </w:rPr>
        <w:tab/>
      </w:r>
      <w:r w:rsidRPr="00AC1386">
        <w:rPr>
          <w:lang w:val="en-US"/>
        </w:rPr>
        <w:t>{;}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|EXP '==' EXP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{$$ = $1 == $</w:t>
      </w:r>
      <w:proofErr w:type="gramStart"/>
      <w:r w:rsidRPr="00AC1386">
        <w:rPr>
          <w:lang w:val="en-US"/>
        </w:rPr>
        <w:t>3;</w:t>
      </w:r>
      <w:proofErr w:type="gramEnd"/>
      <w:r w:rsidRPr="00AC1386">
        <w:rPr>
          <w:lang w:val="en-US"/>
        </w:rPr>
        <w:t>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|EXP '</w:t>
      </w:r>
      <w:proofErr w:type="gramStart"/>
      <w:r w:rsidRPr="00AC1386">
        <w:rPr>
          <w:lang w:val="en-US"/>
        </w:rPr>
        <w:t>!=</w:t>
      </w:r>
      <w:proofErr w:type="gramEnd"/>
      <w:r w:rsidRPr="00AC1386">
        <w:rPr>
          <w:lang w:val="en-US"/>
        </w:rPr>
        <w:t>' EXP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{$$ = $1 != $3;}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|EXP '&lt;' EXP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{$$ = $1 &lt; $</w:t>
      </w:r>
      <w:proofErr w:type="gramStart"/>
      <w:r w:rsidRPr="00AC1386">
        <w:rPr>
          <w:lang w:val="en-US"/>
        </w:rPr>
        <w:t>3;</w:t>
      </w:r>
      <w:proofErr w:type="gramEnd"/>
      <w:r w:rsidRPr="00AC1386">
        <w:rPr>
          <w:lang w:val="en-US"/>
        </w:rPr>
        <w:t>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|EXP '&gt;' EXP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{$$ = $1 &gt; $</w:t>
      </w:r>
      <w:proofErr w:type="gramStart"/>
      <w:r w:rsidRPr="00AC1386">
        <w:rPr>
          <w:lang w:val="en-US"/>
        </w:rPr>
        <w:t>3;</w:t>
      </w:r>
      <w:proofErr w:type="gramEnd"/>
      <w:r w:rsidRPr="00AC1386">
        <w:rPr>
          <w:lang w:val="en-US"/>
        </w:rPr>
        <w:t>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;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>EXP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proofErr w:type="gramStart"/>
      <w:r w:rsidRPr="00AC1386">
        <w:rPr>
          <w:lang w:val="en-US"/>
        </w:rPr>
        <w:t>:LOGIC1</w:t>
      </w:r>
      <w:proofErr w:type="gramEnd"/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{;}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;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>LOGIC1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="002F295F">
        <w:rPr>
          <w:lang w:val="en-US"/>
        </w:rPr>
        <w:tab/>
      </w:r>
      <w:proofErr w:type="gramStart"/>
      <w:r w:rsidRPr="00AC1386">
        <w:rPr>
          <w:lang w:val="en-US"/>
        </w:rPr>
        <w:t>:LOGIC</w:t>
      </w:r>
      <w:proofErr w:type="gramEnd"/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{;}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|'!' LOGIC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 xml:space="preserve">{$$ = ~$2; </w:t>
      </w:r>
      <w:proofErr w:type="spellStart"/>
      <w:proofErr w:type="gramStart"/>
      <w:r w:rsidRPr="00AC1386">
        <w:rPr>
          <w:lang w:val="en-US"/>
        </w:rPr>
        <w:t>printf</w:t>
      </w:r>
      <w:proofErr w:type="spellEnd"/>
      <w:r w:rsidRPr="00AC1386">
        <w:rPr>
          <w:lang w:val="en-US"/>
        </w:rPr>
        <w:t>(</w:t>
      </w:r>
      <w:proofErr w:type="gramEnd"/>
      <w:r w:rsidRPr="00AC1386">
        <w:rPr>
          <w:lang w:val="en-US"/>
        </w:rPr>
        <w:t>"</w:t>
      </w:r>
      <w:proofErr w:type="spellStart"/>
      <w:r w:rsidRPr="00AC1386">
        <w:rPr>
          <w:lang w:val="en-US"/>
        </w:rPr>
        <w:t>negar</w:t>
      </w:r>
      <w:proofErr w:type="spellEnd"/>
      <w:r w:rsidRPr="00AC1386">
        <w:rPr>
          <w:lang w:val="en-US"/>
        </w:rPr>
        <w:t>\n");}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|LOGIC '&amp;' LOGIC1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 xml:space="preserve">{$$ = $1 &amp; $3; </w:t>
      </w:r>
      <w:proofErr w:type="spellStart"/>
      <w:proofErr w:type="gramStart"/>
      <w:r w:rsidRPr="00AC1386">
        <w:rPr>
          <w:lang w:val="en-US"/>
        </w:rPr>
        <w:t>printf</w:t>
      </w:r>
      <w:proofErr w:type="spellEnd"/>
      <w:r w:rsidRPr="00AC1386">
        <w:rPr>
          <w:lang w:val="en-US"/>
        </w:rPr>
        <w:t>(</w:t>
      </w:r>
      <w:proofErr w:type="gramEnd"/>
      <w:r w:rsidRPr="00AC1386">
        <w:rPr>
          <w:lang w:val="en-US"/>
        </w:rPr>
        <w:t>"and\n");}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|LOGIC '|' LOGIC1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{$$ = $1 | $</w:t>
      </w:r>
      <w:proofErr w:type="gramStart"/>
      <w:r w:rsidRPr="00AC1386">
        <w:rPr>
          <w:lang w:val="en-US"/>
        </w:rPr>
        <w:t>3;</w:t>
      </w:r>
      <w:proofErr w:type="gramEnd"/>
      <w:r w:rsidRPr="00AC1386">
        <w:rPr>
          <w:lang w:val="en-US"/>
        </w:rPr>
        <w:t>}</w:t>
      </w:r>
    </w:p>
    <w:p w:rsidR="00AC1386" w:rsidRPr="00AC1386" w:rsidRDefault="00AC1386" w:rsidP="00AC1386">
      <w:pPr>
        <w:spacing w:after="0" w:line="240" w:lineRule="auto"/>
        <w:rPr>
          <w:lang w:val="en-US"/>
        </w:rPr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|LOGIC '^' LOGIC1</w:t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  <w:t>{$$ = $1 ^ $</w:t>
      </w:r>
      <w:proofErr w:type="gramStart"/>
      <w:r w:rsidRPr="00AC1386">
        <w:rPr>
          <w:lang w:val="en-US"/>
        </w:rPr>
        <w:t>3;</w:t>
      </w:r>
      <w:proofErr w:type="gramEnd"/>
      <w:r w:rsidRPr="00AC1386">
        <w:rPr>
          <w:lang w:val="en-US"/>
        </w:rPr>
        <w:t>}</w:t>
      </w:r>
    </w:p>
    <w:p w:rsidR="00AC1386" w:rsidRDefault="00AC1386" w:rsidP="00AC1386">
      <w:pPr>
        <w:spacing w:after="0" w:line="240" w:lineRule="auto"/>
      </w:pPr>
      <w:r w:rsidRPr="00AC1386">
        <w:rPr>
          <w:lang w:val="en-US"/>
        </w:rPr>
        <w:tab/>
      </w:r>
      <w:r w:rsidRPr="00AC1386">
        <w:rPr>
          <w:lang w:val="en-US"/>
        </w:rPr>
        <w:tab/>
      </w:r>
      <w:r w:rsidRPr="00AC1386">
        <w:rPr>
          <w:lang w:val="en-US"/>
        </w:rPr>
        <w:tab/>
      </w:r>
      <w:r>
        <w:t>;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</w:r>
    </w:p>
    <w:p w:rsidR="00AC1386" w:rsidRDefault="00AC1386" w:rsidP="00AC1386">
      <w:pPr>
        <w:spacing w:after="0" w:line="240" w:lineRule="auto"/>
      </w:pPr>
      <w:r>
        <w:t>LOGIC</w:t>
      </w:r>
      <w:r>
        <w:tab/>
      </w:r>
      <w:r>
        <w:tab/>
      </w:r>
      <w:r w:rsidR="002F295F">
        <w:tab/>
      </w:r>
      <w:proofErr w:type="gramStart"/>
      <w:r>
        <w:t>:TERMINO1</w:t>
      </w:r>
      <w:proofErr w:type="gramEnd"/>
      <w:r>
        <w:tab/>
      </w:r>
      <w:r>
        <w:tab/>
      </w:r>
      <w:r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;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</w:r>
    </w:p>
    <w:p w:rsidR="00AC1386" w:rsidRDefault="00AC1386" w:rsidP="00AC1386">
      <w:pPr>
        <w:spacing w:after="0" w:line="240" w:lineRule="auto"/>
      </w:pPr>
      <w:r>
        <w:t>TERMINO1</w:t>
      </w:r>
      <w:r>
        <w:tab/>
      </w:r>
      <w:r w:rsidR="002F295F">
        <w:tab/>
      </w:r>
      <w:proofErr w:type="gramStart"/>
      <w:r>
        <w:t>:TERMINO</w:t>
      </w:r>
      <w:proofErr w:type="gramEnd"/>
      <w:r>
        <w:tab/>
      </w:r>
      <w:r>
        <w:tab/>
      </w:r>
      <w:r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|TERMINO '+' TERMINO1</w:t>
      </w:r>
      <w:r>
        <w:tab/>
      </w:r>
      <w:r>
        <w:tab/>
      </w:r>
      <w:r>
        <w:tab/>
        <w:t>{$$ = $1 + $3</w:t>
      </w:r>
      <w:proofErr w:type="gramStart"/>
      <w:r>
        <w:t>;printf</w:t>
      </w:r>
      <w:proofErr w:type="gramEnd"/>
      <w:r>
        <w:t>("suma\n");}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|TERMINO '-' TERMINO1</w:t>
      </w:r>
      <w:r>
        <w:tab/>
      </w:r>
      <w:r>
        <w:tab/>
      </w:r>
      <w:r>
        <w:tab/>
        <w:t>{$$ = $1 - $3;}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;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</w:r>
    </w:p>
    <w:p w:rsidR="00AC1386" w:rsidRDefault="00AC1386" w:rsidP="00AC1386">
      <w:pPr>
        <w:spacing w:after="0" w:line="240" w:lineRule="auto"/>
      </w:pPr>
      <w:r>
        <w:t>TERMINO</w:t>
      </w:r>
      <w:r>
        <w:tab/>
      </w:r>
      <w:r>
        <w:tab/>
      </w:r>
      <w:proofErr w:type="gramStart"/>
      <w:r>
        <w:t>:FACTOR1</w:t>
      </w:r>
      <w:proofErr w:type="gramEnd"/>
      <w:r>
        <w:tab/>
      </w:r>
      <w:r>
        <w:tab/>
      </w:r>
      <w:r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;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</w:r>
    </w:p>
    <w:p w:rsidR="00AC1386" w:rsidRDefault="00AC1386" w:rsidP="00AC1386">
      <w:pPr>
        <w:spacing w:after="0" w:line="240" w:lineRule="auto"/>
      </w:pPr>
      <w:r>
        <w:t>FACTOR1</w:t>
      </w:r>
      <w:r>
        <w:tab/>
      </w:r>
      <w:r>
        <w:tab/>
      </w:r>
      <w:proofErr w:type="gramStart"/>
      <w:r>
        <w:t>:FACTOR</w:t>
      </w:r>
      <w:proofErr w:type="gramEnd"/>
      <w:r>
        <w:tab/>
      </w:r>
      <w:r>
        <w:tab/>
      </w:r>
      <w:r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|FACTOR '&lt;&lt;' FACTOR1</w:t>
      </w:r>
      <w:r>
        <w:tab/>
      </w:r>
      <w:r>
        <w:tab/>
      </w:r>
      <w:r>
        <w:tab/>
      </w:r>
      <w:r>
        <w:tab/>
        <w:t>{$$ = $1 &lt;&lt; $3;}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|FACTOR '&gt;&gt;' FACTOR1</w:t>
      </w:r>
      <w:r>
        <w:tab/>
      </w:r>
      <w:r>
        <w:tab/>
      </w:r>
      <w:r>
        <w:tab/>
      </w:r>
      <w:r>
        <w:tab/>
        <w:t>{$$ = $1 &gt;&gt; $3;}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;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</w:r>
    </w:p>
    <w:p w:rsidR="00AC1386" w:rsidRDefault="00AC1386" w:rsidP="00AC1386">
      <w:pPr>
        <w:spacing w:after="0" w:line="240" w:lineRule="auto"/>
      </w:pPr>
      <w:r>
        <w:t>FACTOR</w:t>
      </w:r>
      <w:r>
        <w:tab/>
      </w:r>
      <w:r>
        <w:tab/>
        <w:t>:'(' EXP ')'</w:t>
      </w:r>
      <w:r>
        <w:tab/>
      </w:r>
      <w:r>
        <w:tab/>
      </w:r>
      <w:r>
        <w:tab/>
      </w:r>
      <w:r>
        <w:tab/>
      </w:r>
      <w:r>
        <w:tab/>
        <w:t>{$$ = $2;}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|VAR_CTE</w:t>
      </w:r>
      <w:r>
        <w:tab/>
      </w:r>
      <w:r>
        <w:tab/>
      </w:r>
      <w:r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;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</w:r>
    </w:p>
    <w:p w:rsidR="00AC1386" w:rsidRDefault="00AC1386" w:rsidP="00AC1386">
      <w:pPr>
        <w:spacing w:after="0" w:line="240" w:lineRule="auto"/>
      </w:pPr>
      <w:r>
        <w:t>VAR_CTE</w:t>
      </w:r>
      <w:r>
        <w:tab/>
      </w:r>
      <w:r>
        <w:tab/>
      </w:r>
      <w:proofErr w:type="gramStart"/>
      <w:r>
        <w:t>:ID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|bit</w:t>
      </w:r>
      <w:r>
        <w:tab/>
      </w:r>
      <w:r>
        <w:tab/>
      </w:r>
      <w:r>
        <w:tab/>
      </w:r>
      <w:r>
        <w:tab/>
      </w:r>
      <w:r>
        <w:tab/>
      </w:r>
      <w:r>
        <w:tab/>
        <w:t>{;}</w:t>
      </w:r>
    </w:p>
    <w:p w:rsidR="00AC1386" w:rsidRDefault="00AC1386" w:rsidP="00AC1386">
      <w:pPr>
        <w:spacing w:after="0" w:line="240" w:lineRule="auto"/>
      </w:pPr>
      <w:r>
        <w:tab/>
      </w:r>
      <w:r>
        <w:tab/>
      </w:r>
      <w:r>
        <w:tab/>
        <w:t>|vector</w:t>
      </w:r>
      <w:r>
        <w:tab/>
      </w:r>
      <w:r>
        <w:tab/>
      </w:r>
      <w:r>
        <w:tab/>
      </w:r>
      <w:r>
        <w:tab/>
      </w:r>
      <w:r>
        <w:tab/>
      </w:r>
      <w:r>
        <w:tab/>
        <w:t>{;}</w:t>
      </w:r>
    </w:p>
    <w:p w:rsidR="002F295F" w:rsidRDefault="00AC1386" w:rsidP="00AC1386">
      <w:pPr>
        <w:spacing w:after="0" w:line="240" w:lineRule="auto"/>
      </w:pPr>
      <w:r>
        <w:tab/>
      </w:r>
      <w:r>
        <w:tab/>
      </w:r>
      <w:r>
        <w:tab/>
        <w:t>;</w:t>
      </w:r>
    </w:p>
    <w:p w:rsidR="00C66339" w:rsidRDefault="00C66339" w:rsidP="00AC1386">
      <w:pPr>
        <w:spacing w:after="0" w:line="240" w:lineRule="auto"/>
      </w:pPr>
    </w:p>
    <w:p w:rsidR="002F295F" w:rsidRDefault="002F295F" w:rsidP="00AC1386">
      <w:pPr>
        <w:spacing w:after="0" w:line="240" w:lineRule="auto"/>
      </w:pPr>
    </w:p>
    <w:p w:rsidR="002F295F" w:rsidRDefault="002F295F" w:rsidP="00AC1386">
      <w:pPr>
        <w:spacing w:after="0" w:line="240" w:lineRule="auto"/>
      </w:pPr>
    </w:p>
    <w:p w:rsidR="002F295F" w:rsidRDefault="002F295F" w:rsidP="00AC1386">
      <w:pPr>
        <w:spacing w:after="0" w:line="240" w:lineRule="auto"/>
      </w:pPr>
    </w:p>
    <w:p w:rsidR="002F295F" w:rsidRDefault="002F295F" w:rsidP="00AC1386">
      <w:pPr>
        <w:spacing w:after="0" w:line="240" w:lineRule="auto"/>
      </w:pPr>
    </w:p>
    <w:p w:rsidR="002F295F" w:rsidRDefault="002F295F" w:rsidP="00AC1386">
      <w:pPr>
        <w:spacing w:after="0" w:line="240" w:lineRule="auto"/>
      </w:pPr>
    </w:p>
    <w:p w:rsidR="002F295F" w:rsidRDefault="002F295F" w:rsidP="00AC1386">
      <w:pPr>
        <w:spacing w:after="0" w:line="240" w:lineRule="auto"/>
      </w:pPr>
    </w:p>
    <w:p w:rsidR="002F295F" w:rsidRDefault="002F295F" w:rsidP="00AC1386">
      <w:pPr>
        <w:spacing w:after="0" w:line="240" w:lineRule="auto"/>
      </w:pPr>
    </w:p>
    <w:p w:rsidR="002F295F" w:rsidRDefault="002F295F" w:rsidP="00AC1386">
      <w:pPr>
        <w:spacing w:after="0" w:line="240" w:lineRule="auto"/>
      </w:pPr>
    </w:p>
    <w:p w:rsidR="002F295F" w:rsidRDefault="002F295F" w:rsidP="00AC1386">
      <w:pPr>
        <w:spacing w:after="0" w:line="240" w:lineRule="auto"/>
      </w:pPr>
    </w:p>
    <w:p w:rsidR="002F295F" w:rsidRDefault="002F295F" w:rsidP="002F295F">
      <w:pPr>
        <w:pStyle w:val="Heading2"/>
      </w:pPr>
      <w:r>
        <w:lastRenderedPageBreak/>
        <w:t xml:space="preserve">semántica </w:t>
      </w:r>
    </w:p>
    <w:tbl>
      <w:tblPr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32"/>
        <w:gridCol w:w="1161"/>
        <w:gridCol w:w="151"/>
        <w:gridCol w:w="507"/>
        <w:gridCol w:w="156"/>
        <w:gridCol w:w="364"/>
        <w:gridCol w:w="212"/>
        <w:gridCol w:w="318"/>
        <w:gridCol w:w="314"/>
        <w:gridCol w:w="364"/>
        <w:gridCol w:w="146"/>
        <w:gridCol w:w="218"/>
        <w:gridCol w:w="252"/>
        <w:gridCol w:w="252"/>
        <w:gridCol w:w="136"/>
        <w:gridCol w:w="228"/>
        <w:gridCol w:w="152"/>
        <w:gridCol w:w="212"/>
        <w:gridCol w:w="364"/>
        <w:gridCol w:w="168"/>
        <w:gridCol w:w="196"/>
        <w:gridCol w:w="179"/>
        <w:gridCol w:w="185"/>
        <w:gridCol w:w="364"/>
        <w:gridCol w:w="364"/>
        <w:gridCol w:w="364"/>
        <w:gridCol w:w="364"/>
        <w:gridCol w:w="364"/>
        <w:gridCol w:w="143"/>
        <w:gridCol w:w="221"/>
        <w:gridCol w:w="144"/>
        <w:gridCol w:w="220"/>
        <w:gridCol w:w="364"/>
        <w:gridCol w:w="135"/>
        <w:gridCol w:w="258"/>
        <w:gridCol w:w="136"/>
        <w:gridCol w:w="364"/>
        <w:gridCol w:w="145"/>
        <w:gridCol w:w="394"/>
        <w:gridCol w:w="155"/>
        <w:gridCol w:w="534"/>
        <w:gridCol w:w="119"/>
      </w:tblGrid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N/T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entity</w:t>
            </w:r>
            <w:proofErr w:type="spellEnd"/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is</w:t>
            </w:r>
            <w:proofErr w:type="spellEnd"/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port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out</w:t>
            </w:r>
            <w:proofErr w:type="spellEnd"/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to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end</w:t>
            </w:r>
            <w:proofErr w:type="spellEnd"/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architecture</w:t>
            </w:r>
            <w:proofErr w:type="spellEnd"/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of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begin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if</w:t>
            </w:r>
            <w:proofErr w:type="spellEnd"/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then</w:t>
            </w:r>
            <w:proofErr w:type="spellEnd"/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else</w:t>
            </w:r>
            <w:proofErr w:type="spellEnd"/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case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PROGRAM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VARS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VAR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INOUT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TIPO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BLOQUE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ESTATUTO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ASIGNACION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CONDIF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CONDCASE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EXPRESION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EXP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LOGIC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TERMINO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FACTOR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gridAfter w:val="1"/>
          <w:wAfter w:w="157" w:type="dxa"/>
          <w:trHeight w:val="300"/>
        </w:trPr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VAR_CTE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N/T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when</w:t>
            </w:r>
            <w:proofErr w:type="spellEnd"/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break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other</w:t>
            </w:r>
            <w:proofErr w:type="spellEnd"/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(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)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;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==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&lt;&lt;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&gt;&gt;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!=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=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&lt;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&gt;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&amp;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|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!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^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EoF</w:t>
            </w:r>
            <w:proofErr w:type="spellEnd"/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id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byte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cte_int</w:t>
            </w:r>
            <w:proofErr w:type="spellEnd"/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PROGRAM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VARS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VAR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INOUT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TIPO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BLOQUE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ESTATUTO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ASIGNACION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CONDIF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CONDCASE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ind w:left="-259" w:firstLine="259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EXPRESION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EXP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LOGIC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TERMINO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FACTOR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VAR_CTE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2F295F" w:rsidRPr="002F295F" w:rsidRDefault="002F295F" w:rsidP="002F29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295F" w:rsidRPr="002F295F" w:rsidRDefault="002F295F" w:rsidP="002F2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2F295F" w:rsidRDefault="002F295F" w:rsidP="002F295F">
      <w:pPr>
        <w:pStyle w:val="Heading2"/>
        <w:numPr>
          <w:ilvl w:val="0"/>
          <w:numId w:val="0"/>
        </w:numPr>
      </w:pPr>
    </w:p>
    <w:p w:rsidR="002F295F" w:rsidRDefault="002F295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tbl>
      <w:tblPr>
        <w:tblW w:w="10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709"/>
        <w:gridCol w:w="652"/>
        <w:gridCol w:w="709"/>
        <w:gridCol w:w="709"/>
        <w:gridCol w:w="652"/>
        <w:gridCol w:w="652"/>
        <w:gridCol w:w="652"/>
        <w:gridCol w:w="709"/>
        <w:gridCol w:w="709"/>
        <w:gridCol w:w="652"/>
        <w:gridCol w:w="709"/>
        <w:gridCol w:w="709"/>
        <w:gridCol w:w="709"/>
      </w:tblGrid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=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==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&lt;&lt;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&gt;&gt;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!=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&lt;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&gt;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&amp;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|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!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^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</w:tr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</w:tr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</w:tr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</w:tr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bit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vector</w:t>
            </w:r>
          </w:p>
        </w:tc>
      </w:tr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=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==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&lt;&lt;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&gt;&gt;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!=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&lt;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&gt;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&amp;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|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!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^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</w:tr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</w:tr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out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</w:tr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out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out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out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out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out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out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out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</w:tr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out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</w:tr>
      <w:tr w:rsidR="002F295F" w:rsidRPr="002F295F" w:rsidTr="002F29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95F" w:rsidRPr="002F295F" w:rsidRDefault="002F295F" w:rsidP="002F2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F295F">
              <w:rPr>
                <w:rFonts w:ascii="Calibri" w:eastAsia="Times New Roman" w:hAnsi="Calibri" w:cs="Times New Roman"/>
                <w:color w:val="000000"/>
                <w:lang w:eastAsia="es-MX"/>
              </w:rPr>
              <w:t>signal</w:t>
            </w:r>
            <w:proofErr w:type="spellEnd"/>
          </w:p>
        </w:tc>
      </w:tr>
    </w:tbl>
    <w:p w:rsidR="00543849" w:rsidRPr="002D5C92" w:rsidRDefault="00543849" w:rsidP="00543849">
      <w:pPr>
        <w:pStyle w:val="Heading2"/>
      </w:pPr>
      <w:r w:rsidRPr="002D5C92">
        <w:t>Funciones especiales</w:t>
      </w:r>
    </w:p>
    <w:p w:rsidR="002D5C92" w:rsidRPr="00B90651" w:rsidRDefault="00B90651" w:rsidP="00543849">
      <w:r w:rsidRPr="00B90651">
        <w:t>No se manejan funciones especiales, sin embargo</w:t>
      </w:r>
      <w:r>
        <w:t>,</w:t>
      </w:r>
      <w:r w:rsidRPr="00B90651">
        <w:t xml:space="preserve"> aparte de compilar el c</w:t>
      </w:r>
      <w:r>
        <w:t>ódigo, se tendrá la opción de agregar valores de entrada para simulaciones.</w:t>
      </w:r>
    </w:p>
    <w:p w:rsidR="00543849" w:rsidRDefault="00543849" w:rsidP="00543849">
      <w:pPr>
        <w:pStyle w:val="Heading2"/>
      </w:pPr>
      <w:r>
        <w:t>Tipos de datos</w:t>
      </w:r>
    </w:p>
    <w:p w:rsidR="00543849" w:rsidRDefault="002C26B0" w:rsidP="00543849">
      <w:r>
        <w:t>-</w:t>
      </w:r>
      <w:r w:rsidR="00B90651">
        <w:t>bit</w:t>
      </w:r>
      <w:r>
        <w:t xml:space="preserve">: </w:t>
      </w:r>
      <w:r w:rsidR="00B90651">
        <w:t>elemento binario</w:t>
      </w:r>
    </w:p>
    <w:p w:rsidR="00A50713" w:rsidRDefault="00A50713" w:rsidP="00543849">
      <w:r>
        <w:t>-</w:t>
      </w:r>
      <w:r w:rsidR="00B90651">
        <w:t>vector</w:t>
      </w:r>
      <w:r>
        <w:t xml:space="preserve">: </w:t>
      </w:r>
      <w:r w:rsidR="00B90651">
        <w:t>cadena de elementos binarios</w:t>
      </w:r>
    </w:p>
    <w:p w:rsidR="00A50713" w:rsidRDefault="00A50713" w:rsidP="00543849">
      <w:r>
        <w:t>-</w:t>
      </w:r>
      <w:r w:rsidR="00B90651">
        <w:t>in</w:t>
      </w:r>
      <w:r>
        <w:t xml:space="preserve">: </w:t>
      </w:r>
      <w:r w:rsidR="00B90651">
        <w:t>dato de entrada o control</w:t>
      </w:r>
    </w:p>
    <w:p w:rsidR="00A50713" w:rsidRDefault="00A50713" w:rsidP="00543849">
      <w:r>
        <w:t>-</w:t>
      </w:r>
      <w:proofErr w:type="spellStart"/>
      <w:r w:rsidR="00B90651">
        <w:t>out</w:t>
      </w:r>
      <w:proofErr w:type="spellEnd"/>
      <w:r w:rsidR="00B90651">
        <w:t>: dato de salida o de despliegue</w:t>
      </w:r>
    </w:p>
    <w:p w:rsidR="00B90651" w:rsidRDefault="00B90651" w:rsidP="00543849">
      <w:r>
        <w:t>-</w:t>
      </w:r>
      <w:proofErr w:type="spellStart"/>
      <w:r>
        <w:t>signal</w:t>
      </w:r>
      <w:proofErr w:type="spellEnd"/>
      <w:r>
        <w:t>: dato para señales intermedias</w:t>
      </w:r>
    </w:p>
    <w:p w:rsidR="00D634BE" w:rsidRDefault="00D634BE" w:rsidP="00D634BE">
      <w:pPr>
        <w:pStyle w:val="Heading1"/>
      </w:pPr>
      <w:r>
        <w:t>Plataforma de desarrollo</w:t>
      </w:r>
    </w:p>
    <w:p w:rsidR="00D634BE" w:rsidRDefault="002C26B0" w:rsidP="00D634BE">
      <w:r>
        <w:t xml:space="preserve">Será desarrollado en C++, utilizando las herramientas </w:t>
      </w:r>
      <w:proofErr w:type="spellStart"/>
      <w:r>
        <w:t>flex</w:t>
      </w:r>
      <w:proofErr w:type="spellEnd"/>
      <w:r>
        <w:t xml:space="preserve"> para léxico y </w:t>
      </w:r>
      <w:proofErr w:type="spellStart"/>
      <w:r>
        <w:t>bison</w:t>
      </w:r>
      <w:proofErr w:type="spellEnd"/>
      <w:r>
        <w:t xml:space="preserve"> para </w:t>
      </w:r>
      <w:proofErr w:type="spellStart"/>
      <w:r>
        <w:t>sintáxis</w:t>
      </w:r>
      <w:proofErr w:type="spellEnd"/>
      <w:r>
        <w:t>.</w:t>
      </w:r>
    </w:p>
    <w:p w:rsidR="00ED302A" w:rsidRDefault="00ED302A" w:rsidP="00ED302A">
      <w:pPr>
        <w:pStyle w:val="Heading1"/>
      </w:pPr>
      <w:r>
        <w:t>Bibliografía</w:t>
      </w:r>
    </w:p>
    <w:p w:rsidR="00934473" w:rsidRDefault="00373185" w:rsidP="00934473">
      <w:hyperlink r:id="rId11" w:history="1">
        <w:r w:rsidR="00947EB4" w:rsidRPr="008C3C41">
          <w:rPr>
            <w:rStyle w:val="Hyperlink"/>
          </w:rPr>
          <w:t>http://www.cplusplus.com/</w:t>
        </w:r>
      </w:hyperlink>
    </w:p>
    <w:p w:rsidR="00947EB4" w:rsidRPr="00934473" w:rsidRDefault="00373185" w:rsidP="00934473">
      <w:hyperlink r:id="rId12" w:history="1">
        <w:r w:rsidR="00B90651" w:rsidRPr="000E650E">
          <w:rPr>
            <w:rStyle w:val="Hyperlink"/>
          </w:rPr>
          <w:t>http://www.xilinx.com/</w:t>
        </w:r>
      </w:hyperlink>
      <w:r w:rsidR="00B90651">
        <w:t xml:space="preserve"> </w:t>
      </w:r>
    </w:p>
    <w:sectPr w:rsidR="00947EB4" w:rsidRPr="00934473" w:rsidSect="002F295F">
      <w:pgSz w:w="12240" w:h="15840"/>
      <w:pgMar w:top="567" w:right="567" w:bottom="567" w:left="567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D9302E7"/>
    <w:multiLevelType w:val="hybridMultilevel"/>
    <w:tmpl w:val="ED66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FD"/>
    <w:rsid w:val="00041A65"/>
    <w:rsid w:val="00096338"/>
    <w:rsid w:val="000B7EFD"/>
    <w:rsid w:val="002C26B0"/>
    <w:rsid w:val="002D5C92"/>
    <w:rsid w:val="002E48A9"/>
    <w:rsid w:val="002F295F"/>
    <w:rsid w:val="00373185"/>
    <w:rsid w:val="00471FDD"/>
    <w:rsid w:val="0049691D"/>
    <w:rsid w:val="00532743"/>
    <w:rsid w:val="00543849"/>
    <w:rsid w:val="006A3FF4"/>
    <w:rsid w:val="007B51C2"/>
    <w:rsid w:val="007C0108"/>
    <w:rsid w:val="00807C34"/>
    <w:rsid w:val="008E37CC"/>
    <w:rsid w:val="00934473"/>
    <w:rsid w:val="00944E9A"/>
    <w:rsid w:val="00947EB4"/>
    <w:rsid w:val="009D460C"/>
    <w:rsid w:val="00A50713"/>
    <w:rsid w:val="00AC1386"/>
    <w:rsid w:val="00B813B7"/>
    <w:rsid w:val="00B90651"/>
    <w:rsid w:val="00C66339"/>
    <w:rsid w:val="00D634BE"/>
    <w:rsid w:val="00E16002"/>
    <w:rsid w:val="00ED302A"/>
    <w:rsid w:val="00EF7296"/>
    <w:rsid w:val="00F97126"/>
    <w:rsid w:val="00FB3F0B"/>
    <w:rsid w:val="00FC28ED"/>
    <w:rsid w:val="00FE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DDBCA-E8F3-4AC1-893A-36E054F0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B7EFD"/>
  </w:style>
  <w:style w:type="character" w:styleId="Hyperlink">
    <w:name w:val="Hyperlink"/>
    <w:basedOn w:val="DefaultParagraphFont"/>
    <w:uiPriority w:val="99"/>
    <w:unhideWhenUsed/>
    <w:rsid w:val="000B7EFD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13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xilinx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plusplus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tu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97283D87464ED8AC272439A795B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B1CE2-7E11-490A-9A57-CCBAFA00A79A}"/>
      </w:docPartPr>
      <w:docPartBody>
        <w:p w:rsidR="00800F1A" w:rsidRDefault="00886718" w:rsidP="00886718">
          <w:pPr>
            <w:pStyle w:val="3397283D87464ED8AC272439A795B62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18"/>
    <w:rsid w:val="00333037"/>
    <w:rsid w:val="00384495"/>
    <w:rsid w:val="006320F5"/>
    <w:rsid w:val="00800F1A"/>
    <w:rsid w:val="00886718"/>
    <w:rsid w:val="009B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97283D87464ED8AC272439A795B62E">
    <w:name w:val="3397283D87464ED8AC272439A795B62E"/>
    <w:rsid w:val="00886718"/>
  </w:style>
  <w:style w:type="paragraph" w:customStyle="1" w:styleId="C9786237989E458187A353939EC3A08D">
    <w:name w:val="C9786237989E458187A353939EC3A08D"/>
    <w:rsid w:val="00886718"/>
  </w:style>
  <w:style w:type="paragraph" w:customStyle="1" w:styleId="342E9D71E3D34180B1DA838BE742C78A">
    <w:name w:val="342E9D71E3D34180B1DA838BE742C78A"/>
    <w:rsid w:val="00886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19 de Marzo, 2015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934AB-2486-49A9-87E2-BF745A118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43</TotalTime>
  <Pages>12</Pages>
  <Words>1228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Propuesta inicial</vt:lpstr>
    </vt:vector>
  </TitlesOfParts>
  <Company>ITESM</Company>
  <LinksUpToDate>false</LinksUpToDate>
  <CharactersWithSpaces>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inicial</dc:title>
  <dc:subject>Humberto Acosta A011952</dc:subject>
  <dc:creator>Kutu</dc:creator>
  <cp:keywords/>
  <cp:lastModifiedBy>Humberto</cp:lastModifiedBy>
  <cp:revision>10</cp:revision>
  <dcterms:created xsi:type="dcterms:W3CDTF">2015-03-18T22:40:00Z</dcterms:created>
  <dcterms:modified xsi:type="dcterms:W3CDTF">2015-03-18T23:24:00Z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